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66C" w:rsidRPr="00C16683" w:rsidRDefault="0047766C" w:rsidP="0047766C">
      <w:pPr>
        <w:jc w:val="right"/>
        <w:rPr>
          <w:sz w:val="18"/>
          <w:szCs w:val="18"/>
        </w:rPr>
      </w:pPr>
      <w:r>
        <w:rPr>
          <w:sz w:val="18"/>
          <w:szCs w:val="18"/>
        </w:rPr>
        <w:t>Приложение № 4</w:t>
      </w:r>
    </w:p>
    <w:p w:rsidR="0047766C" w:rsidRPr="00BE1B60" w:rsidRDefault="0047766C" w:rsidP="0047766C">
      <w:pPr>
        <w:jc w:val="right"/>
        <w:rPr>
          <w:sz w:val="18"/>
          <w:szCs w:val="18"/>
        </w:rPr>
      </w:pPr>
      <w:r w:rsidRPr="00C16683">
        <w:rPr>
          <w:sz w:val="18"/>
          <w:szCs w:val="18"/>
        </w:rPr>
        <w:t xml:space="preserve">к Административному регламенту </w:t>
      </w:r>
      <w:r>
        <w:rPr>
          <w:sz w:val="18"/>
          <w:szCs w:val="18"/>
        </w:rPr>
        <w:t>Министерства внутренних дел</w:t>
      </w:r>
    </w:p>
    <w:p w:rsidR="0047766C" w:rsidRDefault="0047766C" w:rsidP="0047766C">
      <w:pPr>
        <w:jc w:val="right"/>
        <w:rPr>
          <w:sz w:val="18"/>
          <w:szCs w:val="18"/>
        </w:rPr>
      </w:pPr>
      <w:r>
        <w:rPr>
          <w:sz w:val="18"/>
          <w:szCs w:val="18"/>
        </w:rPr>
        <w:t xml:space="preserve">Российской Федерации по предоставлению государственной услуги </w:t>
      </w:r>
    </w:p>
    <w:p w:rsidR="0047766C" w:rsidRPr="00C16683" w:rsidRDefault="0047766C" w:rsidP="0047766C">
      <w:pPr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по оформлению и выдаче приглашений на въезд </w:t>
      </w:r>
      <w:r w:rsidRPr="00C16683">
        <w:rPr>
          <w:sz w:val="18"/>
          <w:szCs w:val="18"/>
        </w:rPr>
        <w:t>в Российскую Федерацию</w:t>
      </w:r>
    </w:p>
    <w:p w:rsidR="0047766C" w:rsidRDefault="0047766C" w:rsidP="0047766C">
      <w:pPr>
        <w:jc w:val="right"/>
        <w:rPr>
          <w:sz w:val="18"/>
          <w:szCs w:val="18"/>
        </w:rPr>
      </w:pPr>
      <w:r w:rsidRPr="00C16683">
        <w:rPr>
          <w:sz w:val="18"/>
          <w:szCs w:val="18"/>
        </w:rPr>
        <w:t>иностранных граждан и лиц без гражданства</w:t>
      </w:r>
      <w:r>
        <w:rPr>
          <w:sz w:val="18"/>
          <w:szCs w:val="18"/>
        </w:rPr>
        <w:t xml:space="preserve">, </w:t>
      </w:r>
    </w:p>
    <w:p w:rsidR="0047766C" w:rsidRDefault="0047766C" w:rsidP="0047766C">
      <w:pPr>
        <w:jc w:val="right"/>
        <w:rPr>
          <w:sz w:val="18"/>
          <w:szCs w:val="18"/>
        </w:rPr>
      </w:pPr>
      <w:r>
        <w:rPr>
          <w:sz w:val="18"/>
          <w:szCs w:val="18"/>
        </w:rPr>
        <w:t>утвержденному приказом МВД России</w:t>
      </w:r>
    </w:p>
    <w:p w:rsidR="00AC7DF7" w:rsidRPr="00C16683" w:rsidRDefault="0047766C" w:rsidP="0047766C">
      <w:pPr>
        <w:jc w:val="right"/>
        <w:rPr>
          <w:sz w:val="18"/>
          <w:szCs w:val="18"/>
        </w:rPr>
      </w:pPr>
      <w:r>
        <w:rPr>
          <w:sz w:val="18"/>
          <w:szCs w:val="18"/>
        </w:rPr>
        <w:t>от 29.09.2020 №677</w:t>
      </w:r>
    </w:p>
    <w:p w:rsidR="00AC7DF7" w:rsidRPr="00AC7DF7" w:rsidRDefault="00AC7DF7" w:rsidP="00AC7DF7"/>
    <w:p w:rsidR="00A93782" w:rsidRPr="00236BB8" w:rsidRDefault="00A93782" w:rsidP="00A93782">
      <w:pPr>
        <w:jc w:val="right"/>
      </w:pPr>
      <w:r>
        <w:t xml:space="preserve">                                                                                                </w:t>
      </w:r>
      <w:r w:rsidR="00263F70" w:rsidRPr="00236BB8">
        <w:t>В</w:t>
      </w:r>
      <w:r w:rsidRPr="00236BB8">
        <w:t xml:space="preserve"> УВМ ГУ МВД России</w:t>
      </w:r>
    </w:p>
    <w:p w:rsidR="00A93782" w:rsidRPr="00236BB8" w:rsidRDefault="00A93782" w:rsidP="00A93782">
      <w:pPr>
        <w:jc w:val="right"/>
      </w:pPr>
      <w:r w:rsidRPr="00236BB8">
        <w:t xml:space="preserve">                                                                                                        по Московской области  </w:t>
      </w:r>
    </w:p>
    <w:p w:rsidR="00A93782" w:rsidRPr="00236BB8" w:rsidRDefault="00A93782" w:rsidP="007D5E28">
      <w:pPr>
        <w:jc w:val="center"/>
      </w:pPr>
      <w:r w:rsidRPr="00236BB8">
        <w:t xml:space="preserve"> </w:t>
      </w:r>
    </w:p>
    <w:p w:rsidR="00AC7DF7" w:rsidRPr="00236BB8" w:rsidRDefault="00FB3A5E" w:rsidP="00C16683">
      <w:r w:rsidRPr="00236BB8">
        <w:t>«</w:t>
      </w:r>
      <w:r w:rsidR="00D46C07" w:rsidRPr="00236BB8">
        <w:t xml:space="preserve"> </w:t>
      </w:r>
      <w:proofErr w:type="spellStart"/>
      <w:r w:rsidR="00381977" w:rsidRPr="00236BB8">
        <w:t>DocumentDateDay</w:t>
      </w:r>
      <w:proofErr w:type="spellEnd"/>
      <w:r w:rsidRPr="00236BB8">
        <w:t xml:space="preserve"> » </w:t>
      </w:r>
      <w:proofErr w:type="spellStart"/>
      <w:r w:rsidR="00381977" w:rsidRPr="00236BB8">
        <w:t>DocumentDateMonthX</w:t>
      </w:r>
      <w:proofErr w:type="spellEnd"/>
      <w:r w:rsidRPr="00236BB8">
        <w:t xml:space="preserve"> </w:t>
      </w:r>
      <w:proofErr w:type="spellStart"/>
      <w:r w:rsidR="00381977" w:rsidRPr="00236BB8">
        <w:t>DocumentDateYear</w:t>
      </w:r>
      <w:proofErr w:type="spellEnd"/>
      <w:r w:rsidRPr="00236BB8">
        <w:t xml:space="preserve"> г.</w:t>
      </w:r>
      <w:r w:rsidR="00AC7DF7" w:rsidRPr="00236BB8">
        <w:t xml:space="preserve">                         </w:t>
      </w:r>
    </w:p>
    <w:p w:rsidR="00AC7DF7" w:rsidRPr="00236BB8" w:rsidRDefault="00AC7DF7" w:rsidP="00AC7DF7">
      <w:pPr>
        <w:jc w:val="right"/>
      </w:pPr>
      <w:r w:rsidRPr="00236BB8">
        <w:t xml:space="preserve">                                     </w:t>
      </w:r>
    </w:p>
    <w:p w:rsidR="007A28BC" w:rsidRPr="00236BB8" w:rsidRDefault="007A28BC" w:rsidP="007A28BC">
      <w:pPr>
        <w:jc w:val="center"/>
        <w:rPr>
          <w:u w:val="single"/>
        </w:rPr>
      </w:pPr>
      <w:r w:rsidRPr="00236BB8">
        <w:rPr>
          <w:b/>
          <w:u w:val="single"/>
        </w:rPr>
        <w:t>Общество с ограниченной ответственностью</w:t>
      </w:r>
      <w:r w:rsidR="00B94F23" w:rsidRPr="00236BB8">
        <w:rPr>
          <w:b/>
          <w:u w:val="single"/>
        </w:rPr>
        <w:t>,</w:t>
      </w:r>
      <w:r w:rsidRPr="00236BB8">
        <w:rPr>
          <w:b/>
          <w:u w:val="single"/>
        </w:rPr>
        <w:t xml:space="preserve"> </w:t>
      </w:r>
      <w:r w:rsidR="00B94F23" w:rsidRPr="00236BB8">
        <w:rPr>
          <w:b/>
          <w:u w:val="single"/>
        </w:rPr>
        <w:t>ООО</w:t>
      </w:r>
      <w:r w:rsidRPr="00236BB8">
        <w:rPr>
          <w:b/>
          <w:u w:val="single"/>
        </w:rPr>
        <w:t xml:space="preserve"> «</w:t>
      </w:r>
      <w:r w:rsidR="00B94F23" w:rsidRPr="00236BB8">
        <w:rPr>
          <w:b/>
          <w:u w:val="single"/>
        </w:rPr>
        <w:t>ШВЕЙСИТИ</w:t>
      </w:r>
      <w:r w:rsidRPr="00236BB8">
        <w:rPr>
          <w:b/>
          <w:u w:val="single"/>
        </w:rPr>
        <w:t xml:space="preserve">», Московская область, Щелковский район, деревня </w:t>
      </w:r>
      <w:proofErr w:type="spellStart"/>
      <w:r w:rsidRPr="00236BB8">
        <w:rPr>
          <w:b/>
          <w:u w:val="single"/>
        </w:rPr>
        <w:t>Богослово</w:t>
      </w:r>
      <w:proofErr w:type="spellEnd"/>
      <w:r w:rsidRPr="00236BB8">
        <w:rPr>
          <w:b/>
          <w:u w:val="single"/>
        </w:rPr>
        <w:t xml:space="preserve">, Промышленный проезд, владение 6, офис </w:t>
      </w:r>
      <w:r w:rsidR="00B94F23" w:rsidRPr="00236BB8">
        <w:rPr>
          <w:b/>
          <w:u w:val="single"/>
        </w:rPr>
        <w:t>3</w:t>
      </w:r>
      <w:r w:rsidRPr="00236BB8">
        <w:rPr>
          <w:b/>
          <w:u w:val="single"/>
        </w:rPr>
        <w:t xml:space="preserve">, ИНН </w:t>
      </w:r>
      <w:r w:rsidR="00B94F23" w:rsidRPr="00236BB8">
        <w:rPr>
          <w:b/>
          <w:u w:val="single"/>
        </w:rPr>
        <w:t>5050129390</w:t>
      </w:r>
      <w:r w:rsidRPr="00236BB8">
        <w:rPr>
          <w:b/>
          <w:u w:val="single"/>
        </w:rPr>
        <w:t xml:space="preserve">, ОГРН </w:t>
      </w:r>
      <w:r w:rsidR="00B94F23" w:rsidRPr="00236BB8">
        <w:rPr>
          <w:b/>
          <w:u w:val="single"/>
        </w:rPr>
        <w:t>1165050056918</w:t>
      </w:r>
      <w:r w:rsidRPr="00236BB8">
        <w:rPr>
          <w:b/>
          <w:u w:val="single"/>
        </w:rPr>
        <w:t xml:space="preserve">, КПП </w:t>
      </w:r>
      <w:r w:rsidR="00B94F23" w:rsidRPr="00236BB8">
        <w:rPr>
          <w:b/>
          <w:u w:val="single"/>
        </w:rPr>
        <w:t>505001001</w:t>
      </w:r>
      <w:r w:rsidRPr="00236BB8">
        <w:rPr>
          <w:b/>
          <w:u w:val="single"/>
        </w:rPr>
        <w:t>, 89267095193</w:t>
      </w:r>
    </w:p>
    <w:p w:rsidR="00AC7DF7" w:rsidRPr="00236BB8" w:rsidRDefault="00AC7DF7" w:rsidP="00AC7DF7"/>
    <w:p w:rsidR="00C16683" w:rsidRPr="00236BB8" w:rsidRDefault="00B01E97" w:rsidP="00AC7DF7">
      <w:pPr>
        <w:rPr>
          <w:lang w:val="en-US"/>
        </w:rPr>
      </w:pPr>
      <w:proofErr w:type="spellStart"/>
      <w:r w:rsidRPr="00236BB8">
        <w:t>Исх</w:t>
      </w:r>
      <w:proofErr w:type="spellEnd"/>
      <w:r w:rsidRPr="00236BB8">
        <w:rPr>
          <w:lang w:val="en-US"/>
        </w:rPr>
        <w:t xml:space="preserve">. № </w:t>
      </w:r>
      <w:r w:rsidR="00D25815" w:rsidRPr="00236BB8">
        <w:rPr>
          <w:lang w:val="en-US"/>
        </w:rPr>
        <w:t>1462</w:t>
      </w:r>
      <w:r w:rsidRPr="00236BB8">
        <w:rPr>
          <w:lang w:val="en-US"/>
        </w:rPr>
        <w:t xml:space="preserve"> </w:t>
      </w:r>
      <w:r w:rsidRPr="00236BB8">
        <w:t>от</w:t>
      </w:r>
      <w:r w:rsidRPr="00236BB8">
        <w:rPr>
          <w:lang w:val="en-US"/>
        </w:rPr>
        <w:t xml:space="preserve"> </w:t>
      </w:r>
      <w:r w:rsidR="0065745B" w:rsidRPr="00236BB8">
        <w:rPr>
          <w:lang w:val="en-US"/>
        </w:rPr>
        <w:t>«</w:t>
      </w:r>
      <w:r w:rsidR="0038070E" w:rsidRPr="00236BB8">
        <w:rPr>
          <w:lang w:val="en-US"/>
        </w:rPr>
        <w:t xml:space="preserve"> </w:t>
      </w:r>
      <w:proofErr w:type="spellStart"/>
      <w:r w:rsidR="0038070E" w:rsidRPr="00236BB8">
        <w:rPr>
          <w:lang w:val="en-US"/>
        </w:rPr>
        <w:t>DocumentDateDay</w:t>
      </w:r>
      <w:proofErr w:type="spellEnd"/>
      <w:r w:rsidR="0065745B" w:rsidRPr="00236BB8">
        <w:rPr>
          <w:lang w:val="en-US"/>
        </w:rPr>
        <w:t xml:space="preserve"> » </w:t>
      </w:r>
      <w:proofErr w:type="spellStart"/>
      <w:r w:rsidR="005B4085" w:rsidRPr="00236BB8">
        <w:rPr>
          <w:lang w:val="en-US"/>
        </w:rPr>
        <w:t>DocumentDateMonthX</w:t>
      </w:r>
      <w:proofErr w:type="spellEnd"/>
      <w:r w:rsidR="0065745B" w:rsidRPr="00236BB8">
        <w:rPr>
          <w:lang w:val="en-US"/>
        </w:rPr>
        <w:t xml:space="preserve"> </w:t>
      </w:r>
      <w:proofErr w:type="spellStart"/>
      <w:r w:rsidR="005B4085" w:rsidRPr="00236BB8">
        <w:rPr>
          <w:lang w:val="en-US"/>
        </w:rPr>
        <w:t>DocumentDateYear</w:t>
      </w:r>
      <w:proofErr w:type="spellEnd"/>
      <w:r w:rsidR="0065745B" w:rsidRPr="00236BB8">
        <w:rPr>
          <w:lang w:val="en-US"/>
        </w:rPr>
        <w:t xml:space="preserve"> </w:t>
      </w:r>
      <w:r w:rsidR="0065745B" w:rsidRPr="00236BB8">
        <w:t>г</w:t>
      </w:r>
      <w:r w:rsidR="0065745B" w:rsidRPr="00236BB8">
        <w:rPr>
          <w:lang w:val="en-US"/>
        </w:rPr>
        <w:t>.</w:t>
      </w:r>
    </w:p>
    <w:p w:rsidR="00C16683" w:rsidRPr="00236BB8" w:rsidRDefault="00C16683" w:rsidP="00AC7DF7">
      <w:pPr>
        <w:rPr>
          <w:lang w:val="en-US"/>
        </w:rPr>
      </w:pPr>
    </w:p>
    <w:p w:rsidR="00C16683" w:rsidRPr="00236BB8" w:rsidRDefault="00C16683" w:rsidP="00AC7DF7">
      <w:pPr>
        <w:rPr>
          <w:lang w:val="en-US"/>
        </w:rPr>
      </w:pPr>
    </w:p>
    <w:p w:rsidR="00AC7DF7" w:rsidRPr="00236BB8" w:rsidRDefault="00C16683" w:rsidP="008357EE">
      <w:pPr>
        <w:jc w:val="center"/>
        <w:rPr>
          <w:b/>
          <w:lang w:val="en-US"/>
        </w:rPr>
      </w:pPr>
      <w:r w:rsidRPr="00236BB8">
        <w:rPr>
          <w:b/>
        </w:rPr>
        <w:t>ГАРАНТИЙНОЕ</w:t>
      </w:r>
      <w:r w:rsidRPr="00236BB8">
        <w:rPr>
          <w:b/>
          <w:lang w:val="en-US"/>
        </w:rPr>
        <w:t xml:space="preserve"> </w:t>
      </w:r>
      <w:r w:rsidRPr="00236BB8">
        <w:rPr>
          <w:b/>
        </w:rPr>
        <w:t>ПИСЬМО</w:t>
      </w:r>
      <w:r w:rsidRPr="00236BB8">
        <w:rPr>
          <w:b/>
          <w:lang w:val="en-US"/>
        </w:rPr>
        <w:t xml:space="preserve"> </w:t>
      </w:r>
    </w:p>
    <w:p w:rsidR="00AC7DF7" w:rsidRPr="00236BB8" w:rsidRDefault="00AC7DF7" w:rsidP="008357EE">
      <w:pPr>
        <w:jc w:val="center"/>
        <w:rPr>
          <w:lang w:val="en-US"/>
        </w:rPr>
      </w:pPr>
    </w:p>
    <w:p w:rsidR="0089641A" w:rsidRPr="00236BB8" w:rsidRDefault="0049008E" w:rsidP="003E55B9">
      <w:pPr>
        <w:jc w:val="both"/>
        <w:rPr>
          <w:lang w:val="en-US"/>
        </w:rPr>
      </w:pPr>
      <w:r w:rsidRPr="00236BB8">
        <w:t>ООО</w:t>
      </w:r>
      <w:r w:rsidRPr="00236BB8">
        <w:rPr>
          <w:lang w:val="en-US"/>
        </w:rPr>
        <w:t xml:space="preserve"> «</w:t>
      </w:r>
      <w:r w:rsidR="00B94F23" w:rsidRPr="00236BB8">
        <w:t>ШВЕЙСИТИ</w:t>
      </w:r>
      <w:r w:rsidRPr="00236BB8">
        <w:rPr>
          <w:lang w:val="en-US"/>
        </w:rPr>
        <w:t>»</w:t>
      </w:r>
      <w:r w:rsidR="00BD1F9E" w:rsidRPr="00236BB8">
        <w:rPr>
          <w:lang w:val="en-US"/>
        </w:rPr>
        <w:t xml:space="preserve">, </w:t>
      </w:r>
      <w:r w:rsidR="00AC7DF7" w:rsidRPr="00236BB8">
        <w:t>выступая</w:t>
      </w:r>
      <w:r w:rsidR="00AC7DF7" w:rsidRPr="00236BB8">
        <w:rPr>
          <w:lang w:val="en-US"/>
        </w:rPr>
        <w:t xml:space="preserve"> </w:t>
      </w:r>
      <w:r w:rsidR="00AC7DF7" w:rsidRPr="00236BB8">
        <w:t>приглашающей</w:t>
      </w:r>
      <w:r w:rsidR="00AC7DF7" w:rsidRPr="00236BB8">
        <w:rPr>
          <w:lang w:val="en-US"/>
        </w:rPr>
        <w:t xml:space="preserve"> </w:t>
      </w:r>
      <w:r w:rsidR="00AC7DF7" w:rsidRPr="00236BB8">
        <w:t>стороной</w:t>
      </w:r>
      <w:r w:rsidR="00AC7DF7" w:rsidRPr="00236BB8">
        <w:rPr>
          <w:lang w:val="en-US"/>
        </w:rPr>
        <w:t xml:space="preserve"> </w:t>
      </w:r>
      <w:r w:rsidR="00AC7DF7" w:rsidRPr="00236BB8">
        <w:t>в</w:t>
      </w:r>
      <w:r w:rsidR="00AC7DF7" w:rsidRPr="00236BB8">
        <w:rPr>
          <w:lang w:val="en-US"/>
        </w:rPr>
        <w:t xml:space="preserve"> </w:t>
      </w:r>
      <w:r w:rsidR="00AC7DF7" w:rsidRPr="00236BB8">
        <w:t>отношении</w:t>
      </w:r>
      <w:r w:rsidR="00AC7DF7" w:rsidRPr="00236BB8">
        <w:rPr>
          <w:lang w:val="en-US"/>
        </w:rPr>
        <w:t xml:space="preserve"> </w:t>
      </w:r>
      <w:r w:rsidR="00AC7DF7" w:rsidRPr="00236BB8">
        <w:t>приглашаемого</w:t>
      </w:r>
      <w:r w:rsidR="00344EE2" w:rsidRPr="00236BB8">
        <w:rPr>
          <w:lang w:val="en-US"/>
        </w:rPr>
        <w:t xml:space="preserve"> </w:t>
      </w:r>
      <w:r w:rsidR="00AC7DF7" w:rsidRPr="00236BB8">
        <w:t>иностранного</w:t>
      </w:r>
      <w:r w:rsidR="00AC7DF7" w:rsidRPr="00236BB8">
        <w:rPr>
          <w:lang w:val="en-US"/>
        </w:rPr>
        <w:t xml:space="preserve"> </w:t>
      </w:r>
      <w:r w:rsidR="00AC7DF7" w:rsidRPr="00236BB8">
        <w:t>гражданина</w:t>
      </w:r>
      <w:r w:rsidR="00AC7DF7" w:rsidRPr="00236BB8">
        <w:rPr>
          <w:lang w:val="en-US"/>
        </w:rPr>
        <w:t xml:space="preserve"> (</w:t>
      </w:r>
      <w:r w:rsidR="00AC7DF7" w:rsidRPr="00236BB8">
        <w:t>лица</w:t>
      </w:r>
      <w:r w:rsidR="00AC7DF7" w:rsidRPr="00236BB8">
        <w:rPr>
          <w:lang w:val="en-US"/>
        </w:rPr>
        <w:t xml:space="preserve"> </w:t>
      </w:r>
      <w:r w:rsidR="00AC7DF7" w:rsidRPr="00236BB8">
        <w:t>без</w:t>
      </w:r>
      <w:r w:rsidR="00AC7DF7" w:rsidRPr="00236BB8">
        <w:rPr>
          <w:lang w:val="en-US"/>
        </w:rPr>
        <w:t xml:space="preserve"> </w:t>
      </w:r>
      <w:r w:rsidR="00AC7DF7" w:rsidRPr="00236BB8">
        <w:t>гражданства</w:t>
      </w:r>
      <w:r w:rsidR="00AC7DF7" w:rsidRPr="00236BB8">
        <w:rPr>
          <w:lang w:val="en-US"/>
        </w:rPr>
        <w:t>)</w:t>
      </w:r>
      <w:r w:rsidR="00BD1F9E" w:rsidRPr="00236BB8">
        <w:rPr>
          <w:lang w:val="en-US"/>
        </w:rPr>
        <w:t xml:space="preserve"> </w:t>
      </w:r>
      <w:r w:rsidR="00585D1B" w:rsidRPr="00236BB8">
        <w:rPr>
          <w:u w:val="single"/>
          <w:lang w:val="en-US"/>
        </w:rPr>
        <w:t>SURNAME</w:t>
      </w:r>
      <w:r w:rsidR="00DD0482" w:rsidRPr="00236BB8">
        <w:rPr>
          <w:u w:val="single"/>
          <w:lang w:val="en-US"/>
        </w:rPr>
        <w:t xml:space="preserve"> </w:t>
      </w:r>
      <w:r w:rsidR="00585D1B" w:rsidRPr="00236BB8">
        <w:rPr>
          <w:u w:val="single"/>
          <w:lang w:val="en-US"/>
        </w:rPr>
        <w:t>NAME</w:t>
      </w:r>
      <w:r w:rsidR="00A54314" w:rsidRPr="00236BB8">
        <w:rPr>
          <w:u w:val="single"/>
          <w:lang w:val="en-US"/>
        </w:rPr>
        <w:t xml:space="preserve"> </w:t>
      </w:r>
      <w:r w:rsidR="00585D1B" w:rsidRPr="00236BB8">
        <w:rPr>
          <w:u w:val="single"/>
          <w:lang w:val="en-US"/>
        </w:rPr>
        <w:t>DATEBIRTHDAY</w:t>
      </w:r>
      <w:r w:rsidR="00B01E97" w:rsidRPr="00236BB8">
        <w:rPr>
          <w:u w:val="single"/>
          <w:lang w:val="en-US"/>
        </w:rPr>
        <w:t xml:space="preserve"> </w:t>
      </w:r>
      <w:r w:rsidR="008357EE" w:rsidRPr="00236BB8">
        <w:rPr>
          <w:u w:val="single"/>
        </w:rPr>
        <w:t>г</w:t>
      </w:r>
      <w:r w:rsidR="008357EE" w:rsidRPr="00236BB8">
        <w:rPr>
          <w:u w:val="single"/>
          <w:lang w:val="en-US"/>
        </w:rPr>
        <w:t>.</w:t>
      </w:r>
      <w:r w:rsidR="008357EE" w:rsidRPr="00236BB8">
        <w:rPr>
          <w:u w:val="single"/>
        </w:rPr>
        <w:t>р</w:t>
      </w:r>
      <w:r w:rsidR="008357EE" w:rsidRPr="00236BB8">
        <w:rPr>
          <w:u w:val="single"/>
          <w:lang w:val="en-US"/>
        </w:rPr>
        <w:t xml:space="preserve">. </w:t>
      </w:r>
      <w:r w:rsidR="008357EE" w:rsidRPr="00236BB8">
        <w:rPr>
          <w:u w:val="single"/>
        </w:rPr>
        <w:t>паспорт</w:t>
      </w:r>
      <w:r w:rsidR="00254F9F" w:rsidRPr="00236BB8">
        <w:rPr>
          <w:u w:val="single"/>
          <w:lang w:val="en-US"/>
        </w:rPr>
        <w:t xml:space="preserve"> </w:t>
      </w:r>
      <w:r w:rsidR="00585D1B" w:rsidRPr="00236BB8">
        <w:rPr>
          <w:u w:val="single"/>
          <w:lang w:val="en-US"/>
        </w:rPr>
        <w:t>PASSPORTNUMBER</w:t>
      </w:r>
      <w:r w:rsidR="00B01E97" w:rsidRPr="00236BB8">
        <w:rPr>
          <w:u w:val="single"/>
          <w:lang w:val="en-US"/>
        </w:rPr>
        <w:t xml:space="preserve"> </w:t>
      </w:r>
      <w:r w:rsidR="008357EE" w:rsidRPr="00236BB8">
        <w:rPr>
          <w:u w:val="single"/>
        </w:rPr>
        <w:t>выдан</w:t>
      </w:r>
      <w:r w:rsidR="008357EE" w:rsidRPr="00236BB8">
        <w:rPr>
          <w:u w:val="single"/>
          <w:lang w:val="en-US"/>
        </w:rPr>
        <w:t xml:space="preserve"> </w:t>
      </w:r>
      <w:r w:rsidR="00585D1B" w:rsidRPr="00236BB8">
        <w:rPr>
          <w:u w:val="single"/>
          <w:lang w:val="en-US"/>
        </w:rPr>
        <w:t>PASSPORTDATESTART</w:t>
      </w:r>
      <w:r w:rsidR="008E67BF" w:rsidRPr="00236BB8">
        <w:rPr>
          <w:u w:val="single"/>
          <w:lang w:val="en-US"/>
        </w:rPr>
        <w:t xml:space="preserve"> </w:t>
      </w:r>
      <w:r w:rsidR="008357EE" w:rsidRPr="00236BB8">
        <w:rPr>
          <w:u w:val="single"/>
        </w:rPr>
        <w:t>до</w:t>
      </w:r>
      <w:r w:rsidR="00B01E97" w:rsidRPr="00236BB8">
        <w:rPr>
          <w:u w:val="single"/>
          <w:lang w:val="en-US"/>
        </w:rPr>
        <w:t xml:space="preserve"> </w:t>
      </w:r>
      <w:r w:rsidR="00585D1B" w:rsidRPr="00236BB8">
        <w:rPr>
          <w:u w:val="single"/>
          <w:lang w:val="en-US"/>
        </w:rPr>
        <w:t>PASSPORTDATEEND</w:t>
      </w:r>
    </w:p>
    <w:p w:rsidR="00AC7DF7" w:rsidRPr="00236BB8" w:rsidRDefault="00AC7DF7" w:rsidP="003E55B9">
      <w:pPr>
        <w:jc w:val="both"/>
        <w:rPr>
          <w:sz w:val="16"/>
          <w:szCs w:val="16"/>
        </w:rPr>
      </w:pPr>
      <w:r w:rsidRPr="00236BB8">
        <w:rPr>
          <w:sz w:val="16"/>
          <w:szCs w:val="16"/>
        </w:rPr>
        <w:t>(гражданство, фамилия, имя, отчество (при наличии), дата рождения, сведения о документе, удостоверяющем личность)</w:t>
      </w:r>
    </w:p>
    <w:p w:rsidR="00AC7DF7" w:rsidRPr="00236BB8" w:rsidRDefault="00AC7DF7" w:rsidP="003E55B9">
      <w:pPr>
        <w:jc w:val="both"/>
      </w:pPr>
      <w:r w:rsidRPr="00236BB8">
        <w:t>гарантирует ему   материальное,   медицинское и жилищное обеспечение,   а</w:t>
      </w:r>
    </w:p>
    <w:p w:rsidR="00AC7DF7" w:rsidRPr="00236BB8" w:rsidRDefault="00AC7DF7" w:rsidP="003E55B9">
      <w:pPr>
        <w:jc w:val="both"/>
      </w:pPr>
      <w:r w:rsidRPr="00236BB8">
        <w:t>именно:</w:t>
      </w:r>
    </w:p>
    <w:p w:rsidR="00AC7DF7" w:rsidRPr="00236BB8" w:rsidRDefault="00AC7DF7" w:rsidP="003E55B9">
      <w:pPr>
        <w:jc w:val="both"/>
      </w:pPr>
      <w:r w:rsidRPr="00236BB8">
        <w:t>1. Обязуется предоставить возможность для его проживания по адресу:</w:t>
      </w:r>
    </w:p>
    <w:p w:rsidR="00AC7DF7" w:rsidRPr="00236BB8" w:rsidRDefault="002B4774" w:rsidP="003E55B9">
      <w:pPr>
        <w:jc w:val="both"/>
      </w:pPr>
      <w:r w:rsidRPr="00236BB8">
        <w:rPr>
          <w:u w:val="single"/>
        </w:rPr>
        <w:t xml:space="preserve">141150, Московская область, </w:t>
      </w:r>
      <w:proofErr w:type="spellStart"/>
      <w:r w:rsidRPr="00236BB8">
        <w:rPr>
          <w:u w:val="single"/>
        </w:rPr>
        <w:t>рп</w:t>
      </w:r>
      <w:proofErr w:type="spellEnd"/>
      <w:r w:rsidRPr="00236BB8">
        <w:rPr>
          <w:u w:val="single"/>
        </w:rPr>
        <w:t xml:space="preserve"> Свердловский, тер Аграрная, Промышленная </w:t>
      </w:r>
      <w:proofErr w:type="spellStart"/>
      <w:r w:rsidRPr="00236BB8">
        <w:rPr>
          <w:u w:val="single"/>
        </w:rPr>
        <w:t>ул</w:t>
      </w:r>
      <w:proofErr w:type="spellEnd"/>
      <w:r w:rsidRPr="00236BB8">
        <w:rPr>
          <w:u w:val="single"/>
        </w:rPr>
        <w:t>, к. 1 стр. 23Б</w:t>
      </w:r>
    </w:p>
    <w:p w:rsidR="00AC7DF7" w:rsidRPr="00236BB8" w:rsidRDefault="00AC7DF7" w:rsidP="003E55B9">
      <w:pPr>
        <w:jc w:val="both"/>
        <w:rPr>
          <w:sz w:val="18"/>
          <w:szCs w:val="18"/>
        </w:rPr>
      </w:pPr>
      <w:r w:rsidRPr="00236BB8">
        <w:rPr>
          <w:sz w:val="18"/>
          <w:szCs w:val="18"/>
        </w:rPr>
        <w:t>(указывается адрес, где предполагается пребывание приглашаемого</w:t>
      </w:r>
      <w:r w:rsidR="008357EE" w:rsidRPr="00236BB8">
        <w:rPr>
          <w:sz w:val="18"/>
          <w:szCs w:val="18"/>
        </w:rPr>
        <w:t xml:space="preserve"> </w:t>
      </w:r>
      <w:r w:rsidRPr="00236BB8">
        <w:rPr>
          <w:sz w:val="18"/>
          <w:szCs w:val="18"/>
        </w:rPr>
        <w:t xml:space="preserve"> иностранного гражданина (лица без гражданства)</w:t>
      </w:r>
    </w:p>
    <w:p w:rsidR="00AC7DF7" w:rsidRPr="00236BB8" w:rsidRDefault="00AC7DF7" w:rsidP="003E55B9">
      <w:pPr>
        <w:jc w:val="both"/>
      </w:pPr>
      <w:r w:rsidRPr="00236BB8">
        <w:t xml:space="preserve">2. </w:t>
      </w:r>
      <w:r w:rsidR="00C16683" w:rsidRPr="00236BB8">
        <w:t>Обязуется о</w:t>
      </w:r>
      <w:r w:rsidRPr="00236BB8">
        <w:t xml:space="preserve">беспечить </w:t>
      </w:r>
      <w:r w:rsidR="003E55B9" w:rsidRPr="00236BB8">
        <w:t>медицинской помощью на период его</w:t>
      </w:r>
      <w:r w:rsidRPr="00236BB8">
        <w:t xml:space="preserve"> пребывания   в  Российской   Федерации</w:t>
      </w:r>
      <w:r w:rsidR="003E55B9" w:rsidRPr="00236BB8">
        <w:t xml:space="preserve"> на основании договора (полиса) добровольного медицинского страхования  либо договора о предоставлении платных медицинских услуг, </w:t>
      </w:r>
      <w:r w:rsidR="00C16683" w:rsidRPr="00236BB8">
        <w:t xml:space="preserve">если </w:t>
      </w:r>
      <w:r w:rsidRPr="00236BB8">
        <w:t>иное не</w:t>
      </w:r>
      <w:r w:rsidR="00C16683" w:rsidRPr="00236BB8">
        <w:t xml:space="preserve"> </w:t>
      </w:r>
      <w:r w:rsidRPr="00236BB8">
        <w:t>предусмотрено международным</w:t>
      </w:r>
      <w:r w:rsidR="003E55B9" w:rsidRPr="00236BB8">
        <w:t xml:space="preserve"> договором Российской Федерации</w:t>
      </w:r>
      <w:r w:rsidRPr="00236BB8">
        <w:t>, или</w:t>
      </w:r>
      <w:r w:rsidR="00C16683" w:rsidRPr="00236BB8">
        <w:t xml:space="preserve"> </w:t>
      </w:r>
      <w:r w:rsidR="003E55B9" w:rsidRPr="00236BB8">
        <w:t>предоставить</w:t>
      </w:r>
      <w:r w:rsidRPr="00236BB8">
        <w:t>, при необходимости, денежные средства для получения   им</w:t>
      </w:r>
      <w:r w:rsidR="00C16683" w:rsidRPr="00236BB8">
        <w:t xml:space="preserve"> </w:t>
      </w:r>
      <w:r w:rsidRPr="00236BB8">
        <w:t>медицинской помощи.</w:t>
      </w:r>
    </w:p>
    <w:p w:rsidR="00AC7DF7" w:rsidRPr="00236BB8" w:rsidRDefault="00AC7DF7" w:rsidP="003E55B9">
      <w:pPr>
        <w:jc w:val="both"/>
      </w:pPr>
      <w:r w:rsidRPr="00236BB8">
        <w:t>3. Обязуется предоставить денежные средства, необходимые для  выезда</w:t>
      </w:r>
    </w:p>
    <w:p w:rsidR="00AC7DF7" w:rsidRPr="00236BB8" w:rsidRDefault="00AC7DF7" w:rsidP="003E55B9">
      <w:pPr>
        <w:jc w:val="both"/>
      </w:pPr>
      <w:r w:rsidRPr="00236BB8">
        <w:t>из Российской Федерации по  око</w:t>
      </w:r>
      <w:r w:rsidR="00C16683" w:rsidRPr="00236BB8">
        <w:t xml:space="preserve">нчании срока его пребывания в </w:t>
      </w:r>
      <w:r w:rsidRPr="00236BB8">
        <w:t>Российской</w:t>
      </w:r>
      <w:r w:rsidR="00C16683" w:rsidRPr="00236BB8">
        <w:t xml:space="preserve"> </w:t>
      </w:r>
      <w:r w:rsidRPr="00236BB8">
        <w:t>Федерации.</w:t>
      </w:r>
    </w:p>
    <w:p w:rsidR="00705EBE" w:rsidRPr="00AC7DF7" w:rsidRDefault="00705EBE" w:rsidP="00705EBE">
      <w:r w:rsidRPr="00236BB8">
        <w:t>4.Обеспечить заработной платой в размере не ниже минимального размера оплаты</w:t>
      </w:r>
      <w:r>
        <w:t xml:space="preserve">              труда, установленного Федеральным законом от 19.08.2000г. № 82-ФЗ «О минимальном размере оплаты труда».</w:t>
      </w:r>
    </w:p>
    <w:p w:rsidR="00705EBE" w:rsidRDefault="00705EBE" w:rsidP="003E55B9">
      <w:pPr>
        <w:jc w:val="both"/>
      </w:pPr>
    </w:p>
    <w:p w:rsidR="00B4379B" w:rsidRPr="00AC7DF7" w:rsidRDefault="00B4379B" w:rsidP="00B4379B">
      <w:r>
        <w:t xml:space="preserve">      </w:t>
      </w:r>
    </w:p>
    <w:p w:rsidR="00B4379B" w:rsidRPr="00AC7DF7" w:rsidRDefault="00B4379B" w:rsidP="00C47EBE"/>
    <w:p w:rsidR="00AC7DF7" w:rsidRPr="00C47EBE" w:rsidRDefault="00AC7DF7" w:rsidP="00AC7DF7"/>
    <w:p w:rsidR="00AC7DF7" w:rsidRPr="00C47EBE" w:rsidRDefault="00AC7DF7" w:rsidP="00AC7DF7"/>
    <w:p w:rsidR="00AC7DF7" w:rsidRPr="00C47EBE" w:rsidRDefault="00AC7DF7" w:rsidP="00AC7DF7"/>
    <w:p w:rsidR="00AC7DF7" w:rsidRPr="00130BB1" w:rsidRDefault="00AC7DF7" w:rsidP="00AC7DF7">
      <w:r w:rsidRPr="00AC7DF7">
        <w:t>Ге</w:t>
      </w:r>
      <w:r w:rsidR="00F149C8">
        <w:t xml:space="preserve">неральный директор   </w:t>
      </w:r>
      <w:r w:rsidRPr="00AC7DF7">
        <w:t xml:space="preserve">  _______________</w:t>
      </w:r>
      <w:r w:rsidR="007221DD">
        <w:t>______</w:t>
      </w:r>
      <w:r w:rsidR="00AD2306">
        <w:t xml:space="preserve">      </w:t>
      </w:r>
      <w:r w:rsidR="005C2288" w:rsidRPr="00130BB1">
        <w:t xml:space="preserve">Ле Ван </w:t>
      </w:r>
      <w:r w:rsidR="00B94F23">
        <w:t>Тхань</w:t>
      </w:r>
    </w:p>
    <w:p w:rsidR="00AC7DF7" w:rsidRPr="00AC7DF7" w:rsidRDefault="00AC7DF7" w:rsidP="00AC7DF7"/>
    <w:p w:rsidR="00AC7DF7" w:rsidRDefault="00AC7DF7" w:rsidP="00AC7DF7">
      <w:r>
        <w:t xml:space="preserve">                                           (подпись, расшифровка подписи)</w:t>
      </w:r>
    </w:p>
    <w:sectPr w:rsidR="00AC7DF7" w:rsidSect="004F0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719B8"/>
    <w:multiLevelType w:val="hybridMultilevel"/>
    <w:tmpl w:val="C3D0810C"/>
    <w:lvl w:ilvl="0" w:tplc="B2AE733C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CB3AB9"/>
    <w:multiLevelType w:val="hybridMultilevel"/>
    <w:tmpl w:val="E4B0DC52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stylePaneFormatFilter w:val="3F01"/>
  <w:defaultTabStop w:val="708"/>
  <w:noPunctuationKerning/>
  <w:characterSpacingControl w:val="doNotCompress"/>
  <w:compat/>
  <w:rsids>
    <w:rsidRoot w:val="000F5097"/>
    <w:rsid w:val="000516C0"/>
    <w:rsid w:val="00053BC2"/>
    <w:rsid w:val="000705A0"/>
    <w:rsid w:val="00081C0B"/>
    <w:rsid w:val="00084DF8"/>
    <w:rsid w:val="00094A6F"/>
    <w:rsid w:val="000B6F1E"/>
    <w:rsid w:val="000F5097"/>
    <w:rsid w:val="00112DB2"/>
    <w:rsid w:val="00130BB1"/>
    <w:rsid w:val="001F0327"/>
    <w:rsid w:val="00224CD6"/>
    <w:rsid w:val="002271A9"/>
    <w:rsid w:val="00236BB8"/>
    <w:rsid w:val="00254F9F"/>
    <w:rsid w:val="00263F70"/>
    <w:rsid w:val="0027032B"/>
    <w:rsid w:val="002A2846"/>
    <w:rsid w:val="002B4774"/>
    <w:rsid w:val="002E0CC3"/>
    <w:rsid w:val="002E0E74"/>
    <w:rsid w:val="002E407E"/>
    <w:rsid w:val="00332FAD"/>
    <w:rsid w:val="00342E61"/>
    <w:rsid w:val="00344EE2"/>
    <w:rsid w:val="00353395"/>
    <w:rsid w:val="0038070E"/>
    <w:rsid w:val="00381977"/>
    <w:rsid w:val="003D29DE"/>
    <w:rsid w:val="003E55B9"/>
    <w:rsid w:val="003F4D86"/>
    <w:rsid w:val="00412C62"/>
    <w:rsid w:val="004337D4"/>
    <w:rsid w:val="0047766C"/>
    <w:rsid w:val="0049008E"/>
    <w:rsid w:val="00495BCF"/>
    <w:rsid w:val="0049761B"/>
    <w:rsid w:val="004F0AAA"/>
    <w:rsid w:val="0056180A"/>
    <w:rsid w:val="005705CC"/>
    <w:rsid w:val="00585D1B"/>
    <w:rsid w:val="005B4085"/>
    <w:rsid w:val="005C2288"/>
    <w:rsid w:val="005E2516"/>
    <w:rsid w:val="0065745B"/>
    <w:rsid w:val="0066311B"/>
    <w:rsid w:val="00705EBE"/>
    <w:rsid w:val="007221DD"/>
    <w:rsid w:val="00773844"/>
    <w:rsid w:val="007A27F3"/>
    <w:rsid w:val="007A28BC"/>
    <w:rsid w:val="007A5990"/>
    <w:rsid w:val="007B0ED3"/>
    <w:rsid w:val="007D5E28"/>
    <w:rsid w:val="00815D1E"/>
    <w:rsid w:val="008357EE"/>
    <w:rsid w:val="00851045"/>
    <w:rsid w:val="00856872"/>
    <w:rsid w:val="00863392"/>
    <w:rsid w:val="0089641A"/>
    <w:rsid w:val="008A0B78"/>
    <w:rsid w:val="008E67BF"/>
    <w:rsid w:val="009036DF"/>
    <w:rsid w:val="009118BE"/>
    <w:rsid w:val="009C0A34"/>
    <w:rsid w:val="00A11976"/>
    <w:rsid w:val="00A24383"/>
    <w:rsid w:val="00A54314"/>
    <w:rsid w:val="00A71189"/>
    <w:rsid w:val="00A93782"/>
    <w:rsid w:val="00AB361A"/>
    <w:rsid w:val="00AC7DF7"/>
    <w:rsid w:val="00AD2306"/>
    <w:rsid w:val="00AF1CA6"/>
    <w:rsid w:val="00B00EFE"/>
    <w:rsid w:val="00B01E97"/>
    <w:rsid w:val="00B416EF"/>
    <w:rsid w:val="00B4379B"/>
    <w:rsid w:val="00B94F23"/>
    <w:rsid w:val="00BB1518"/>
    <w:rsid w:val="00BD1F9E"/>
    <w:rsid w:val="00BE1B60"/>
    <w:rsid w:val="00C16683"/>
    <w:rsid w:val="00C47EBE"/>
    <w:rsid w:val="00D102B5"/>
    <w:rsid w:val="00D25815"/>
    <w:rsid w:val="00D46C07"/>
    <w:rsid w:val="00D6729B"/>
    <w:rsid w:val="00D74B95"/>
    <w:rsid w:val="00DA7C5B"/>
    <w:rsid w:val="00DD0482"/>
    <w:rsid w:val="00DF4938"/>
    <w:rsid w:val="00E03F54"/>
    <w:rsid w:val="00E370E4"/>
    <w:rsid w:val="00E57E2D"/>
    <w:rsid w:val="00E75927"/>
    <w:rsid w:val="00ED0D7B"/>
    <w:rsid w:val="00F13773"/>
    <w:rsid w:val="00F149C8"/>
    <w:rsid w:val="00F52682"/>
    <w:rsid w:val="00F95050"/>
    <w:rsid w:val="00FA09BE"/>
    <w:rsid w:val="00FB3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AA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C7D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2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KaRD\Desktop\DocGenerate\Templates\Zayavlenie_na_priglashenie_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Zayavlenie_na_priglashenie_2</Template>
  <TotalTime>4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11</vt:lpstr>
    </vt:vector>
  </TitlesOfParts>
  <Company>Milton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11</dc:title>
  <dc:creator>AluKaRD</dc:creator>
  <cp:lastModifiedBy>Zz</cp:lastModifiedBy>
  <cp:revision>10</cp:revision>
  <cp:lastPrinted>2021-11-21T11:39:00Z</cp:lastPrinted>
  <dcterms:created xsi:type="dcterms:W3CDTF">2023-04-28T14:13:00Z</dcterms:created>
  <dcterms:modified xsi:type="dcterms:W3CDTF">2023-05-06T11:36:00Z</dcterms:modified>
</cp:coreProperties>
</file>