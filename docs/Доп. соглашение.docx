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3A7" w:rsidRPr="00285ED9" w:rsidRDefault="002D0BEA">
      <w:pPr>
        <w:jc w:val="center"/>
        <w:rPr>
          <w:b/>
          <w:sz w:val="20"/>
          <w:szCs w:val="20"/>
        </w:rPr>
      </w:pPr>
      <w:r w:rsidRPr="00285ED9">
        <w:rPr>
          <w:b/>
          <w:sz w:val="20"/>
          <w:szCs w:val="20"/>
        </w:rPr>
        <w:t xml:space="preserve">Дополнительное соглашение № 1 </w:t>
      </w:r>
    </w:p>
    <w:p w:rsidR="002D0BEA" w:rsidRPr="00285ED9" w:rsidRDefault="002D0BEA">
      <w:pPr>
        <w:jc w:val="center"/>
        <w:rPr>
          <w:sz w:val="20"/>
          <w:szCs w:val="20"/>
        </w:rPr>
      </w:pPr>
      <w:r w:rsidRPr="00285ED9">
        <w:rPr>
          <w:b/>
          <w:sz w:val="20"/>
          <w:szCs w:val="20"/>
        </w:rPr>
        <w:t xml:space="preserve">к Трудовому договору № </w:t>
      </w:r>
      <w:r w:rsidR="000E4EEF" w:rsidRPr="00285ED9">
        <w:rPr>
          <w:b/>
          <w:sz w:val="20"/>
          <w:szCs w:val="20"/>
        </w:rPr>
        <w:t>(б/н)</w:t>
      </w:r>
      <w:r w:rsidRPr="00285ED9">
        <w:rPr>
          <w:b/>
          <w:sz w:val="20"/>
          <w:szCs w:val="20"/>
        </w:rPr>
        <w:t xml:space="preserve"> от </w:t>
      </w:r>
      <w:r w:rsidR="00E52D7D" w:rsidRPr="00285ED9">
        <w:rPr>
          <w:b/>
          <w:sz w:val="20"/>
          <w:szCs w:val="20"/>
        </w:rPr>
        <w:t>10</w:t>
      </w:r>
      <w:r w:rsidR="00335766" w:rsidRPr="00285ED9">
        <w:rPr>
          <w:b/>
          <w:sz w:val="20"/>
          <w:szCs w:val="20"/>
        </w:rPr>
        <w:t>.</w:t>
      </w:r>
      <w:r w:rsidR="00E52D7D" w:rsidRPr="00285ED9">
        <w:rPr>
          <w:b/>
          <w:sz w:val="20"/>
          <w:szCs w:val="20"/>
        </w:rPr>
        <w:t>08</w:t>
      </w:r>
      <w:r w:rsidR="00335766" w:rsidRPr="00285ED9">
        <w:rPr>
          <w:b/>
          <w:sz w:val="20"/>
          <w:szCs w:val="20"/>
        </w:rPr>
        <w:t>.20</w:t>
      </w:r>
      <w:r w:rsidR="000E4EEF" w:rsidRPr="00285ED9">
        <w:rPr>
          <w:b/>
          <w:sz w:val="20"/>
          <w:szCs w:val="20"/>
        </w:rPr>
        <w:t>22</w:t>
      </w:r>
      <w:r w:rsidRPr="00285ED9">
        <w:rPr>
          <w:b/>
          <w:sz w:val="20"/>
          <w:szCs w:val="20"/>
        </w:rPr>
        <w:t xml:space="preserve"> года </w:t>
      </w:r>
    </w:p>
    <w:p w:rsidR="008E13A7" w:rsidRPr="00285ED9" w:rsidRDefault="008E13A7">
      <w:pPr>
        <w:rPr>
          <w:b/>
          <w:sz w:val="20"/>
          <w:szCs w:val="20"/>
        </w:rPr>
      </w:pPr>
    </w:p>
    <w:p w:rsidR="008E13A7" w:rsidRPr="00285ED9" w:rsidRDefault="008E13A7">
      <w:pPr>
        <w:rPr>
          <w:b/>
          <w:sz w:val="20"/>
          <w:szCs w:val="20"/>
        </w:rPr>
      </w:pPr>
    </w:p>
    <w:p w:rsidR="008E13A7" w:rsidRPr="00285ED9" w:rsidRDefault="008E13A7">
      <w:pPr>
        <w:rPr>
          <w:b/>
          <w:sz w:val="20"/>
          <w:szCs w:val="20"/>
        </w:rPr>
      </w:pPr>
    </w:p>
    <w:p w:rsidR="008E13A7" w:rsidRPr="00285ED9" w:rsidRDefault="008E13A7">
      <w:pPr>
        <w:rPr>
          <w:b/>
          <w:sz w:val="20"/>
          <w:szCs w:val="20"/>
        </w:rPr>
      </w:pPr>
    </w:p>
    <w:p w:rsidR="008E13A7" w:rsidRPr="00285ED9" w:rsidRDefault="008E13A7" w:rsidP="00D01D82">
      <w:pPr>
        <w:rPr>
          <w:sz w:val="20"/>
          <w:szCs w:val="20"/>
          <w:lang w:val="en-US"/>
        </w:rPr>
      </w:pPr>
      <w:r w:rsidRPr="00285ED9">
        <w:rPr>
          <w:b/>
          <w:sz w:val="20"/>
          <w:szCs w:val="20"/>
        </w:rPr>
        <w:t>Г</w:t>
      </w:r>
      <w:r w:rsidRPr="00285ED9">
        <w:rPr>
          <w:b/>
          <w:sz w:val="20"/>
          <w:szCs w:val="20"/>
          <w:lang w:val="en-US"/>
        </w:rPr>
        <w:t>.</w:t>
      </w:r>
      <w:r w:rsidRPr="00285ED9">
        <w:rPr>
          <w:b/>
          <w:sz w:val="20"/>
          <w:szCs w:val="20"/>
        </w:rPr>
        <w:t>Щелково</w:t>
      </w:r>
      <w:r w:rsidRPr="00285ED9">
        <w:rPr>
          <w:b/>
          <w:sz w:val="20"/>
          <w:szCs w:val="20"/>
          <w:lang w:val="en-US"/>
        </w:rPr>
        <w:tab/>
        <w:t xml:space="preserve">               </w:t>
      </w:r>
      <w:r w:rsidRPr="00285ED9">
        <w:rPr>
          <w:b/>
          <w:sz w:val="20"/>
          <w:szCs w:val="20"/>
          <w:lang w:val="en-US"/>
        </w:rPr>
        <w:tab/>
      </w:r>
      <w:r w:rsidRPr="00285ED9">
        <w:rPr>
          <w:b/>
          <w:sz w:val="20"/>
          <w:szCs w:val="20"/>
          <w:lang w:val="en-US"/>
        </w:rPr>
        <w:tab/>
      </w:r>
      <w:r w:rsidRPr="00285ED9">
        <w:rPr>
          <w:b/>
          <w:sz w:val="20"/>
          <w:szCs w:val="20"/>
          <w:lang w:val="en-US"/>
        </w:rPr>
        <w:tab/>
      </w:r>
      <w:r w:rsidRPr="00285ED9">
        <w:rPr>
          <w:b/>
          <w:sz w:val="20"/>
          <w:szCs w:val="20"/>
          <w:lang w:val="en-US"/>
        </w:rPr>
        <w:tab/>
        <w:t xml:space="preserve">    «</w:t>
      </w:r>
      <w:r w:rsidR="005B1D99" w:rsidRPr="00285ED9">
        <w:rPr>
          <w:b/>
          <w:sz w:val="20"/>
          <w:szCs w:val="20"/>
          <w:lang w:val="en-US"/>
        </w:rPr>
        <w:t xml:space="preserve"> </w:t>
      </w:r>
      <w:proofErr w:type="spellStart"/>
      <w:r w:rsidR="005B1D99" w:rsidRPr="00285ED9">
        <w:rPr>
          <w:b/>
          <w:sz w:val="20"/>
          <w:szCs w:val="20"/>
          <w:lang w:val="en-US"/>
        </w:rPr>
        <w:t>DocumentDateDay</w:t>
      </w:r>
      <w:proofErr w:type="spellEnd"/>
      <w:r w:rsidRPr="00285ED9">
        <w:rPr>
          <w:b/>
          <w:sz w:val="20"/>
          <w:szCs w:val="20"/>
          <w:lang w:val="en-US"/>
        </w:rPr>
        <w:t xml:space="preserve"> » </w:t>
      </w:r>
      <w:r w:rsidR="00A93E5A" w:rsidRPr="00285ED9">
        <w:rPr>
          <w:b/>
          <w:sz w:val="20"/>
          <w:szCs w:val="20"/>
          <w:lang w:val="en-US"/>
        </w:rPr>
        <w:t xml:space="preserve"> </w:t>
      </w:r>
      <w:proofErr w:type="spellStart"/>
      <w:r w:rsidR="005B1D99" w:rsidRPr="00285ED9">
        <w:rPr>
          <w:b/>
          <w:sz w:val="20"/>
          <w:szCs w:val="20"/>
          <w:lang w:val="en-US"/>
        </w:rPr>
        <w:t>DocumentDateMonthX</w:t>
      </w:r>
      <w:proofErr w:type="spellEnd"/>
      <w:r w:rsidRPr="00285ED9">
        <w:rPr>
          <w:b/>
          <w:sz w:val="20"/>
          <w:szCs w:val="20"/>
          <w:lang w:val="en-US"/>
        </w:rPr>
        <w:t xml:space="preserve">  </w:t>
      </w:r>
      <w:proofErr w:type="spellStart"/>
      <w:r w:rsidR="005B1D99" w:rsidRPr="00285ED9">
        <w:rPr>
          <w:b/>
          <w:sz w:val="20"/>
          <w:szCs w:val="20"/>
          <w:lang w:val="en-US"/>
        </w:rPr>
        <w:t>DocumentDateYear</w:t>
      </w:r>
      <w:proofErr w:type="spellEnd"/>
      <w:r w:rsidRPr="00285ED9">
        <w:rPr>
          <w:b/>
          <w:sz w:val="20"/>
          <w:szCs w:val="20"/>
          <w:lang w:val="en-US"/>
        </w:rPr>
        <w:t xml:space="preserve">  </w:t>
      </w:r>
      <w:r w:rsidRPr="00285ED9">
        <w:rPr>
          <w:b/>
          <w:sz w:val="20"/>
          <w:szCs w:val="20"/>
        </w:rPr>
        <w:t>года</w:t>
      </w:r>
    </w:p>
    <w:p w:rsidR="008E13A7" w:rsidRPr="00285ED9" w:rsidRDefault="008E13A7">
      <w:pPr>
        <w:rPr>
          <w:sz w:val="20"/>
          <w:szCs w:val="20"/>
          <w:lang w:val="en-US"/>
        </w:rPr>
      </w:pPr>
    </w:p>
    <w:p w:rsidR="008E13A7" w:rsidRPr="00285ED9" w:rsidRDefault="008E13A7">
      <w:pPr>
        <w:rPr>
          <w:sz w:val="20"/>
          <w:szCs w:val="20"/>
          <w:lang w:val="en-US"/>
        </w:rPr>
      </w:pPr>
    </w:p>
    <w:p w:rsidR="008E13A7" w:rsidRPr="00285ED9" w:rsidRDefault="006151FC">
      <w:pPr>
        <w:ind w:firstLine="708"/>
        <w:rPr>
          <w:sz w:val="20"/>
          <w:szCs w:val="20"/>
        </w:rPr>
      </w:pPr>
      <w:r w:rsidRPr="00285ED9">
        <w:rPr>
          <w:sz w:val="20"/>
          <w:szCs w:val="20"/>
        </w:rPr>
        <w:t>Общество с ограниченной ответственностью «</w:t>
      </w:r>
      <w:proofErr w:type="spellStart"/>
      <w:r w:rsidR="001E12AA" w:rsidRPr="00285ED9">
        <w:rPr>
          <w:sz w:val="20"/>
          <w:szCs w:val="20"/>
        </w:rPr>
        <w:t>Швейсити</w:t>
      </w:r>
      <w:proofErr w:type="spellEnd"/>
      <w:r w:rsidRPr="00285ED9">
        <w:rPr>
          <w:sz w:val="20"/>
          <w:szCs w:val="20"/>
        </w:rPr>
        <w:t>», именуемое в дальнейшем «</w:t>
      </w:r>
      <w:r w:rsidRPr="00285ED9">
        <w:rPr>
          <w:b/>
          <w:bCs/>
          <w:sz w:val="20"/>
          <w:szCs w:val="20"/>
        </w:rPr>
        <w:t>Работодатель</w:t>
      </w:r>
      <w:r w:rsidRPr="00285ED9">
        <w:rPr>
          <w:sz w:val="20"/>
          <w:szCs w:val="20"/>
        </w:rPr>
        <w:t xml:space="preserve">», в лице Генерального Директора </w:t>
      </w:r>
      <w:r w:rsidR="001E12AA" w:rsidRPr="00285ED9">
        <w:rPr>
          <w:sz w:val="20"/>
          <w:szCs w:val="20"/>
        </w:rPr>
        <w:t>Тхань</w:t>
      </w:r>
      <w:r w:rsidRPr="00285ED9">
        <w:rPr>
          <w:sz w:val="20"/>
          <w:szCs w:val="20"/>
        </w:rPr>
        <w:t>, действующего на основании Устава, и граждани</w:t>
      </w:r>
      <w:proofErr w:type="gramStart"/>
      <w:r w:rsidRPr="00285ED9">
        <w:rPr>
          <w:sz w:val="20"/>
          <w:szCs w:val="20"/>
        </w:rPr>
        <w:t>н(</w:t>
      </w:r>
      <w:proofErr w:type="spellStart"/>
      <w:proofErr w:type="gramEnd"/>
      <w:r w:rsidRPr="00285ED9">
        <w:rPr>
          <w:sz w:val="20"/>
          <w:szCs w:val="20"/>
        </w:rPr>
        <w:t>ка</w:t>
      </w:r>
      <w:proofErr w:type="spellEnd"/>
      <w:r w:rsidRPr="00285ED9">
        <w:rPr>
          <w:sz w:val="20"/>
          <w:szCs w:val="20"/>
        </w:rPr>
        <w:t xml:space="preserve">) </w:t>
      </w:r>
      <w:proofErr w:type="spellStart"/>
      <w:r w:rsidR="005B1D99" w:rsidRPr="00285ED9">
        <w:rPr>
          <w:sz w:val="20"/>
          <w:szCs w:val="20"/>
        </w:rPr>
        <w:t>Surname</w:t>
      </w:r>
      <w:proofErr w:type="spellEnd"/>
      <w:r w:rsidR="00006A89" w:rsidRPr="00285ED9">
        <w:rPr>
          <w:sz w:val="20"/>
          <w:szCs w:val="20"/>
        </w:rPr>
        <w:t xml:space="preserve"> </w:t>
      </w:r>
      <w:proofErr w:type="spellStart"/>
      <w:r w:rsidR="005B1D99" w:rsidRPr="00285ED9">
        <w:rPr>
          <w:sz w:val="20"/>
          <w:szCs w:val="20"/>
        </w:rPr>
        <w:t>Name</w:t>
      </w:r>
      <w:proofErr w:type="spellEnd"/>
      <w:r w:rsidRPr="00285ED9">
        <w:rPr>
          <w:sz w:val="20"/>
          <w:szCs w:val="20"/>
        </w:rPr>
        <w:t>, именуемый в дальнейшем «</w:t>
      </w:r>
      <w:r w:rsidRPr="00285ED9">
        <w:rPr>
          <w:b/>
          <w:bCs/>
          <w:sz w:val="20"/>
          <w:szCs w:val="20"/>
        </w:rPr>
        <w:t>Работник</w:t>
      </w:r>
      <w:r w:rsidRPr="00285ED9">
        <w:rPr>
          <w:sz w:val="20"/>
          <w:szCs w:val="20"/>
        </w:rPr>
        <w:t>», с другой стороны, заключили настоящее дополнительное соглашение</w:t>
      </w:r>
      <w:r w:rsidR="005A0D67" w:rsidRPr="00285ED9">
        <w:rPr>
          <w:sz w:val="20"/>
          <w:szCs w:val="20"/>
        </w:rPr>
        <w:t xml:space="preserve"> (далее – «</w:t>
      </w:r>
      <w:r w:rsidR="005A0D67" w:rsidRPr="00285ED9">
        <w:rPr>
          <w:b/>
          <w:bCs/>
          <w:sz w:val="20"/>
          <w:szCs w:val="20"/>
        </w:rPr>
        <w:t>Соглашение</w:t>
      </w:r>
      <w:r w:rsidR="005A0D67" w:rsidRPr="00285ED9">
        <w:rPr>
          <w:sz w:val="20"/>
          <w:szCs w:val="20"/>
        </w:rPr>
        <w:t>») о нижеследующем:</w:t>
      </w:r>
    </w:p>
    <w:p w:rsidR="005A0D67" w:rsidRPr="00285ED9" w:rsidRDefault="005A0D67">
      <w:pPr>
        <w:ind w:firstLine="708"/>
        <w:rPr>
          <w:sz w:val="20"/>
          <w:szCs w:val="20"/>
        </w:rPr>
      </w:pPr>
    </w:p>
    <w:p w:rsidR="005A0D67" w:rsidRPr="00285ED9" w:rsidRDefault="005A0D67">
      <w:pPr>
        <w:ind w:firstLine="708"/>
        <w:rPr>
          <w:sz w:val="20"/>
          <w:szCs w:val="20"/>
        </w:rPr>
      </w:pPr>
      <w:r w:rsidRPr="00285ED9">
        <w:rPr>
          <w:sz w:val="20"/>
          <w:szCs w:val="20"/>
        </w:rPr>
        <w:t>2.4</w:t>
      </w:r>
      <w:r w:rsidRPr="00285ED9">
        <w:rPr>
          <w:sz w:val="20"/>
          <w:szCs w:val="20"/>
        </w:rPr>
        <w:tab/>
        <w:t xml:space="preserve">- </w:t>
      </w:r>
      <w:r w:rsidR="000E4EEF" w:rsidRPr="00285ED9">
        <w:rPr>
          <w:sz w:val="20"/>
          <w:szCs w:val="20"/>
        </w:rPr>
        <w:t xml:space="preserve">обеспечить  работнику первичную медико-санитарную помощь и </w:t>
      </w:r>
      <w:r w:rsidR="001F520E" w:rsidRPr="00285ED9">
        <w:rPr>
          <w:sz w:val="20"/>
          <w:szCs w:val="20"/>
        </w:rPr>
        <w:t>специализированную</w:t>
      </w:r>
      <w:r w:rsidR="000E4EEF" w:rsidRPr="00285ED9">
        <w:rPr>
          <w:sz w:val="20"/>
          <w:szCs w:val="20"/>
        </w:rPr>
        <w:t xml:space="preserve"> </w:t>
      </w:r>
      <w:r w:rsidR="001F520E" w:rsidRPr="00285ED9">
        <w:rPr>
          <w:sz w:val="20"/>
          <w:szCs w:val="20"/>
        </w:rPr>
        <w:t>медицинскую</w:t>
      </w:r>
      <w:r w:rsidR="000E4EEF" w:rsidRPr="00285ED9">
        <w:rPr>
          <w:sz w:val="20"/>
          <w:szCs w:val="20"/>
        </w:rPr>
        <w:t xml:space="preserve"> помощь в неотложной форме на основании договора с ООО «</w:t>
      </w:r>
      <w:proofErr w:type="spellStart"/>
      <w:r w:rsidR="000E4EEF" w:rsidRPr="00285ED9">
        <w:rPr>
          <w:sz w:val="20"/>
          <w:szCs w:val="20"/>
        </w:rPr>
        <w:t>Мед-АльфаПлюс</w:t>
      </w:r>
      <w:proofErr w:type="spellEnd"/>
      <w:r w:rsidR="000E4EEF" w:rsidRPr="00285ED9">
        <w:rPr>
          <w:sz w:val="20"/>
          <w:szCs w:val="20"/>
        </w:rPr>
        <w:t>» 305/290119/</w:t>
      </w:r>
      <w:proofErr w:type="gramStart"/>
      <w:r w:rsidR="000E4EEF" w:rsidRPr="00285ED9">
        <w:rPr>
          <w:sz w:val="20"/>
          <w:szCs w:val="20"/>
        </w:rPr>
        <w:t>ПЛ</w:t>
      </w:r>
      <w:proofErr w:type="gramEnd"/>
      <w:r w:rsidR="000E4EEF" w:rsidRPr="00285ED9">
        <w:rPr>
          <w:sz w:val="20"/>
          <w:szCs w:val="20"/>
        </w:rPr>
        <w:t xml:space="preserve"> от 29.01.2019 года.</w:t>
      </w:r>
    </w:p>
    <w:p w:rsidR="005A0D67" w:rsidRPr="00285ED9" w:rsidRDefault="005A0D67">
      <w:pPr>
        <w:ind w:firstLine="708"/>
        <w:rPr>
          <w:sz w:val="20"/>
          <w:szCs w:val="20"/>
        </w:rPr>
      </w:pPr>
    </w:p>
    <w:p w:rsidR="005A0D67" w:rsidRPr="00285ED9" w:rsidRDefault="005A0D67" w:rsidP="00D64E40">
      <w:pPr>
        <w:rPr>
          <w:sz w:val="20"/>
          <w:szCs w:val="20"/>
        </w:rPr>
      </w:pPr>
      <w:proofErr w:type="gramStart"/>
      <w:r w:rsidRPr="00285ED9">
        <w:rPr>
          <w:sz w:val="20"/>
          <w:szCs w:val="20"/>
        </w:rPr>
        <w:t>3.1</w:t>
      </w:r>
      <w:r w:rsidRPr="00285ED9">
        <w:rPr>
          <w:sz w:val="20"/>
          <w:szCs w:val="20"/>
        </w:rPr>
        <w:tab/>
      </w:r>
      <w:r w:rsidR="000644F3" w:rsidRPr="00285ED9">
        <w:rPr>
          <w:sz w:val="20"/>
          <w:szCs w:val="20"/>
        </w:rPr>
        <w:t>Настоящ</w:t>
      </w:r>
      <w:r w:rsidR="005108F9" w:rsidRPr="00285ED9">
        <w:rPr>
          <w:sz w:val="20"/>
          <w:szCs w:val="20"/>
        </w:rPr>
        <w:t xml:space="preserve">ее соглашение </w:t>
      </w:r>
      <w:r w:rsidR="000644F3" w:rsidRPr="00285ED9">
        <w:rPr>
          <w:sz w:val="20"/>
          <w:szCs w:val="20"/>
        </w:rPr>
        <w:t>действует на неопределенный срок, но не более срока действия разрешения на работу и действует на основании разрешения на работу серии</w:t>
      </w:r>
      <w:r w:rsidRPr="00285ED9">
        <w:rPr>
          <w:sz w:val="20"/>
          <w:szCs w:val="20"/>
        </w:rPr>
        <w:t xml:space="preserve"> 50 №</w:t>
      </w:r>
      <w:r w:rsidR="007F6568" w:rsidRPr="00285ED9">
        <w:rPr>
          <w:sz w:val="20"/>
          <w:szCs w:val="20"/>
        </w:rPr>
        <w:t xml:space="preserve"> </w:t>
      </w:r>
      <w:proofErr w:type="spellStart"/>
      <w:r w:rsidR="00B06381" w:rsidRPr="00285ED9">
        <w:rPr>
          <w:sz w:val="20"/>
          <w:szCs w:val="20"/>
        </w:rPr>
        <w:t>WorkPermitNumber</w:t>
      </w:r>
      <w:proofErr w:type="spellEnd"/>
      <w:r w:rsidRPr="00285ED9">
        <w:rPr>
          <w:sz w:val="20"/>
          <w:szCs w:val="20"/>
        </w:rPr>
        <w:t xml:space="preserve">, </w:t>
      </w:r>
      <w:r w:rsidR="00D64E40" w:rsidRPr="00285ED9">
        <w:rPr>
          <w:sz w:val="20"/>
          <w:szCs w:val="20"/>
        </w:rPr>
        <w:t>выданного ГУ МВД РОССИИ ПО МОСКОВСКОЙ ОБЛАСТИ   от «</w:t>
      </w:r>
      <w:r w:rsidR="00284759" w:rsidRPr="00285ED9">
        <w:rPr>
          <w:sz w:val="20"/>
          <w:szCs w:val="20"/>
        </w:rPr>
        <w:t xml:space="preserve"> </w:t>
      </w:r>
      <w:proofErr w:type="spellStart"/>
      <w:r w:rsidR="00284759" w:rsidRPr="00285ED9">
        <w:rPr>
          <w:sz w:val="20"/>
          <w:szCs w:val="20"/>
        </w:rPr>
        <w:t>WorkPermitDateDay</w:t>
      </w:r>
      <w:proofErr w:type="spellEnd"/>
      <w:r w:rsidR="00D64E40" w:rsidRPr="00285ED9">
        <w:rPr>
          <w:sz w:val="20"/>
          <w:szCs w:val="20"/>
        </w:rPr>
        <w:t xml:space="preserve"> » </w:t>
      </w:r>
      <w:proofErr w:type="spellStart"/>
      <w:r w:rsidR="00B4780F" w:rsidRPr="00285ED9">
        <w:rPr>
          <w:sz w:val="20"/>
          <w:szCs w:val="20"/>
        </w:rPr>
        <w:t>WorkPermitDateMonthX</w:t>
      </w:r>
      <w:proofErr w:type="spellEnd"/>
      <w:r w:rsidR="00D64E40" w:rsidRPr="00285ED9">
        <w:rPr>
          <w:sz w:val="20"/>
          <w:szCs w:val="20"/>
        </w:rPr>
        <w:t xml:space="preserve"> </w:t>
      </w:r>
      <w:proofErr w:type="spellStart"/>
      <w:r w:rsidR="00B4780F" w:rsidRPr="00285ED9">
        <w:rPr>
          <w:sz w:val="20"/>
          <w:szCs w:val="20"/>
        </w:rPr>
        <w:t>WorkPermitDateYear</w:t>
      </w:r>
      <w:proofErr w:type="spellEnd"/>
      <w:r w:rsidR="00D64E40" w:rsidRPr="00285ED9">
        <w:rPr>
          <w:sz w:val="20"/>
          <w:szCs w:val="20"/>
        </w:rPr>
        <w:t xml:space="preserve"> года, срок действия с «</w:t>
      </w:r>
      <w:r w:rsidR="005638F3" w:rsidRPr="00285ED9">
        <w:rPr>
          <w:sz w:val="20"/>
          <w:szCs w:val="20"/>
        </w:rPr>
        <w:t xml:space="preserve"> </w:t>
      </w:r>
      <w:proofErr w:type="spellStart"/>
      <w:r w:rsidR="005638F3" w:rsidRPr="00285ED9">
        <w:rPr>
          <w:sz w:val="20"/>
          <w:szCs w:val="20"/>
        </w:rPr>
        <w:t>WorkPermitDateStartDay</w:t>
      </w:r>
      <w:proofErr w:type="spellEnd"/>
      <w:r w:rsidR="00D64E40" w:rsidRPr="00285ED9">
        <w:rPr>
          <w:sz w:val="20"/>
          <w:szCs w:val="20"/>
        </w:rPr>
        <w:t xml:space="preserve"> » </w:t>
      </w:r>
      <w:proofErr w:type="spellStart"/>
      <w:r w:rsidR="005638F3" w:rsidRPr="00285ED9">
        <w:rPr>
          <w:sz w:val="20"/>
          <w:szCs w:val="20"/>
        </w:rPr>
        <w:t>WorkPermitDateStartMonthX</w:t>
      </w:r>
      <w:proofErr w:type="spellEnd"/>
      <w:r w:rsidR="00D64E40" w:rsidRPr="00285ED9">
        <w:rPr>
          <w:sz w:val="20"/>
          <w:szCs w:val="20"/>
        </w:rPr>
        <w:t xml:space="preserve"> </w:t>
      </w:r>
      <w:proofErr w:type="spellStart"/>
      <w:r w:rsidR="005638F3" w:rsidRPr="00285ED9">
        <w:rPr>
          <w:sz w:val="20"/>
          <w:szCs w:val="20"/>
        </w:rPr>
        <w:t>WorkPermitDateStartYear</w:t>
      </w:r>
      <w:proofErr w:type="spellEnd"/>
      <w:r w:rsidR="00D64E40" w:rsidRPr="00285ED9">
        <w:rPr>
          <w:sz w:val="20"/>
          <w:szCs w:val="20"/>
        </w:rPr>
        <w:t xml:space="preserve"> года  по «</w:t>
      </w:r>
      <w:r w:rsidR="00B4780F" w:rsidRPr="00285ED9">
        <w:rPr>
          <w:sz w:val="20"/>
          <w:szCs w:val="20"/>
        </w:rPr>
        <w:t xml:space="preserve"> </w:t>
      </w:r>
      <w:proofErr w:type="spellStart"/>
      <w:r w:rsidR="00B4780F" w:rsidRPr="00285ED9">
        <w:rPr>
          <w:sz w:val="20"/>
          <w:szCs w:val="20"/>
        </w:rPr>
        <w:t>WorkPermitDateEndDay</w:t>
      </w:r>
      <w:proofErr w:type="spellEnd"/>
      <w:r w:rsidR="00D64E40" w:rsidRPr="00285ED9">
        <w:rPr>
          <w:sz w:val="20"/>
          <w:szCs w:val="20"/>
        </w:rPr>
        <w:t xml:space="preserve"> » </w:t>
      </w:r>
      <w:proofErr w:type="spellStart"/>
      <w:r w:rsidR="00B4780F" w:rsidRPr="00285ED9">
        <w:rPr>
          <w:sz w:val="20"/>
          <w:szCs w:val="20"/>
        </w:rPr>
        <w:t>WorkPermitDateEndMonthX</w:t>
      </w:r>
      <w:proofErr w:type="spellEnd"/>
      <w:r w:rsidR="00D64E40" w:rsidRPr="00285ED9">
        <w:rPr>
          <w:sz w:val="20"/>
          <w:szCs w:val="20"/>
        </w:rPr>
        <w:t xml:space="preserve"> </w:t>
      </w:r>
      <w:proofErr w:type="spellStart"/>
      <w:r w:rsidR="00B4780F" w:rsidRPr="00285ED9">
        <w:rPr>
          <w:sz w:val="20"/>
          <w:szCs w:val="20"/>
        </w:rPr>
        <w:t>WorkPermitDateEndYear</w:t>
      </w:r>
      <w:proofErr w:type="spellEnd"/>
      <w:r w:rsidR="00D64E40" w:rsidRPr="00285ED9">
        <w:rPr>
          <w:sz w:val="20"/>
          <w:szCs w:val="20"/>
        </w:rPr>
        <w:t xml:space="preserve"> года</w:t>
      </w:r>
      <w:r w:rsidR="000644F3" w:rsidRPr="00285ED9">
        <w:rPr>
          <w:sz w:val="20"/>
          <w:szCs w:val="20"/>
        </w:rPr>
        <w:t xml:space="preserve">, что предусмотрено </w:t>
      </w:r>
      <w:proofErr w:type="spellStart"/>
      <w:r w:rsidR="000644F3" w:rsidRPr="00285ED9">
        <w:rPr>
          <w:sz w:val="20"/>
          <w:szCs w:val="20"/>
        </w:rPr>
        <w:t>пп</w:t>
      </w:r>
      <w:proofErr w:type="spellEnd"/>
      <w:r w:rsidR="000644F3" w:rsidRPr="00285ED9">
        <w:rPr>
          <w:sz w:val="20"/>
          <w:szCs w:val="20"/>
        </w:rPr>
        <w:t>. 2 п. 6 ст. 13.2 Федерального закона от</w:t>
      </w:r>
      <w:proofErr w:type="gramEnd"/>
      <w:r w:rsidR="000644F3" w:rsidRPr="00285ED9">
        <w:rPr>
          <w:sz w:val="20"/>
          <w:szCs w:val="20"/>
        </w:rPr>
        <w:t xml:space="preserve"> 25 июля 2002 г. № 115-ФЗ «О правовом положении иностранных граждан в Российской Федерации», статьями 327.2 и 327.2 Трудового Кодекса Российской Федерации. </w:t>
      </w:r>
    </w:p>
    <w:p w:rsidR="006151FC" w:rsidRPr="00285ED9" w:rsidRDefault="006151FC">
      <w:pPr>
        <w:ind w:firstLine="708"/>
        <w:rPr>
          <w:sz w:val="20"/>
          <w:szCs w:val="20"/>
        </w:rPr>
      </w:pPr>
    </w:p>
    <w:tbl>
      <w:tblPr>
        <w:tblW w:w="0" w:type="auto"/>
        <w:tblLook w:val="01E0"/>
      </w:tblPr>
      <w:tblGrid>
        <w:gridCol w:w="4737"/>
        <w:gridCol w:w="4739"/>
      </w:tblGrid>
      <w:tr w:rsidR="008E13A7" w:rsidTr="00A93E5A">
        <w:trPr>
          <w:trHeight w:val="3885"/>
        </w:trPr>
        <w:tc>
          <w:tcPr>
            <w:tcW w:w="4737" w:type="dxa"/>
          </w:tcPr>
          <w:p w:rsidR="008E13A7" w:rsidRPr="00285ED9" w:rsidRDefault="008E13A7">
            <w:pPr>
              <w:rPr>
                <w:b/>
                <w:sz w:val="20"/>
                <w:szCs w:val="20"/>
              </w:rPr>
            </w:pPr>
            <w:r w:rsidRPr="00285ED9">
              <w:rPr>
                <w:b/>
                <w:sz w:val="20"/>
                <w:szCs w:val="20"/>
              </w:rPr>
              <w:t>Работодатель</w:t>
            </w:r>
          </w:p>
          <w:p w:rsidR="008E13A7" w:rsidRPr="00285ED9" w:rsidRDefault="008E13A7">
            <w:pPr>
              <w:rPr>
                <w:sz w:val="20"/>
                <w:szCs w:val="20"/>
              </w:rPr>
            </w:pPr>
          </w:p>
          <w:p w:rsidR="001E12AA" w:rsidRPr="00285ED9" w:rsidRDefault="001E12AA" w:rsidP="001E12AA">
            <w:pPr>
              <w:jc w:val="both"/>
              <w:rPr>
                <w:sz w:val="20"/>
                <w:szCs w:val="20"/>
              </w:rPr>
            </w:pPr>
            <w:r w:rsidRPr="00285ED9">
              <w:rPr>
                <w:sz w:val="20"/>
                <w:szCs w:val="20"/>
              </w:rPr>
              <w:t>ООО «</w:t>
            </w:r>
            <w:proofErr w:type="spellStart"/>
            <w:r w:rsidRPr="00285ED9">
              <w:rPr>
                <w:sz w:val="20"/>
                <w:szCs w:val="20"/>
              </w:rPr>
              <w:t>Швейсити</w:t>
            </w:r>
            <w:proofErr w:type="spellEnd"/>
            <w:r w:rsidRPr="00285ED9">
              <w:rPr>
                <w:sz w:val="20"/>
                <w:szCs w:val="20"/>
              </w:rPr>
              <w:t>»</w:t>
            </w:r>
          </w:p>
          <w:p w:rsidR="001E12AA" w:rsidRPr="00285ED9" w:rsidRDefault="001E12AA" w:rsidP="001E12AA">
            <w:pPr>
              <w:jc w:val="both"/>
              <w:rPr>
                <w:sz w:val="20"/>
                <w:szCs w:val="20"/>
              </w:rPr>
            </w:pPr>
            <w:r w:rsidRPr="00285ED9">
              <w:rPr>
                <w:sz w:val="20"/>
                <w:szCs w:val="20"/>
              </w:rPr>
              <w:t>141150, Московская область, Г.О.</w:t>
            </w:r>
          </w:p>
          <w:p w:rsidR="001E12AA" w:rsidRPr="00285ED9" w:rsidRDefault="001E12AA" w:rsidP="001E12AA">
            <w:pPr>
              <w:jc w:val="both"/>
              <w:rPr>
                <w:sz w:val="20"/>
                <w:szCs w:val="20"/>
              </w:rPr>
            </w:pPr>
            <w:r w:rsidRPr="00285ED9">
              <w:rPr>
                <w:sz w:val="20"/>
                <w:szCs w:val="20"/>
              </w:rPr>
              <w:t>Лосино-Петровский, РП Свердловский,</w:t>
            </w:r>
          </w:p>
          <w:p w:rsidR="001E12AA" w:rsidRPr="00285ED9" w:rsidRDefault="001E12AA" w:rsidP="001E12AA">
            <w:pPr>
              <w:jc w:val="both"/>
              <w:rPr>
                <w:sz w:val="20"/>
                <w:szCs w:val="20"/>
              </w:rPr>
            </w:pPr>
            <w:r w:rsidRPr="00285ED9">
              <w:rPr>
                <w:sz w:val="20"/>
                <w:szCs w:val="20"/>
              </w:rPr>
              <w:t>Тер. Аграрная, ул. Промышленная, к.1, стр. 23А</w:t>
            </w:r>
          </w:p>
          <w:p w:rsidR="001E12AA" w:rsidRPr="00285ED9" w:rsidRDefault="001E12AA" w:rsidP="001E12AA">
            <w:pPr>
              <w:jc w:val="both"/>
              <w:rPr>
                <w:sz w:val="20"/>
                <w:szCs w:val="20"/>
              </w:rPr>
            </w:pPr>
            <w:r w:rsidRPr="00285ED9">
              <w:rPr>
                <w:sz w:val="20"/>
                <w:szCs w:val="20"/>
              </w:rPr>
              <w:t>ИНН: 5050129390</w:t>
            </w:r>
          </w:p>
          <w:p w:rsidR="001E12AA" w:rsidRPr="00285ED9" w:rsidRDefault="001E12AA" w:rsidP="001E12AA">
            <w:pPr>
              <w:jc w:val="both"/>
              <w:rPr>
                <w:sz w:val="20"/>
                <w:szCs w:val="20"/>
              </w:rPr>
            </w:pPr>
            <w:r w:rsidRPr="00285ED9">
              <w:rPr>
                <w:sz w:val="20"/>
                <w:szCs w:val="20"/>
              </w:rPr>
              <w:t>КПП: 505001001</w:t>
            </w:r>
          </w:p>
          <w:p w:rsidR="001E12AA" w:rsidRPr="00285ED9" w:rsidRDefault="001E12AA" w:rsidP="001E12AA">
            <w:pPr>
              <w:jc w:val="both"/>
              <w:rPr>
                <w:sz w:val="20"/>
                <w:szCs w:val="20"/>
              </w:rPr>
            </w:pPr>
            <w:r w:rsidRPr="00285ED9">
              <w:rPr>
                <w:sz w:val="20"/>
                <w:szCs w:val="20"/>
              </w:rPr>
              <w:t>ОГРН: 1165050056918</w:t>
            </w:r>
          </w:p>
          <w:p w:rsidR="001E12AA" w:rsidRPr="00285ED9" w:rsidRDefault="001E12AA" w:rsidP="001E12AA">
            <w:pPr>
              <w:jc w:val="both"/>
              <w:rPr>
                <w:sz w:val="20"/>
                <w:szCs w:val="20"/>
              </w:rPr>
            </w:pPr>
            <w:r w:rsidRPr="00285ED9">
              <w:rPr>
                <w:sz w:val="20"/>
                <w:szCs w:val="20"/>
              </w:rPr>
              <w:t>Генеральный директор</w:t>
            </w:r>
          </w:p>
          <w:p w:rsidR="004E214D" w:rsidRPr="00285ED9" w:rsidRDefault="001E12AA" w:rsidP="001E12AA">
            <w:pPr>
              <w:jc w:val="both"/>
              <w:rPr>
                <w:sz w:val="20"/>
                <w:szCs w:val="20"/>
              </w:rPr>
            </w:pPr>
            <w:r w:rsidRPr="00285ED9">
              <w:rPr>
                <w:sz w:val="20"/>
                <w:szCs w:val="20"/>
              </w:rPr>
              <w:t>Ле Ван Тхань</w:t>
            </w:r>
          </w:p>
          <w:p w:rsidR="001E12AA" w:rsidRPr="00285ED9" w:rsidRDefault="001E12AA" w:rsidP="001E12AA">
            <w:pPr>
              <w:jc w:val="both"/>
              <w:rPr>
                <w:sz w:val="20"/>
                <w:szCs w:val="20"/>
              </w:rPr>
            </w:pPr>
          </w:p>
          <w:p w:rsidR="003717F9" w:rsidRPr="00285ED9" w:rsidRDefault="003717F9" w:rsidP="001E12AA">
            <w:pPr>
              <w:jc w:val="both"/>
              <w:rPr>
                <w:sz w:val="20"/>
                <w:szCs w:val="20"/>
              </w:rPr>
            </w:pPr>
          </w:p>
          <w:p w:rsidR="004E214D" w:rsidRPr="00285ED9" w:rsidRDefault="003717F9" w:rsidP="004E214D">
            <w:pPr>
              <w:rPr>
                <w:sz w:val="20"/>
                <w:szCs w:val="20"/>
                <w:lang w:val="en-US"/>
              </w:rPr>
            </w:pPr>
            <w:r w:rsidRPr="00285ED9">
              <w:rPr>
                <w:sz w:val="20"/>
                <w:szCs w:val="20"/>
                <w:lang w:val="en-US"/>
              </w:rPr>
              <w:t>________________________________</w:t>
            </w:r>
          </w:p>
          <w:p w:rsidR="008E13A7" w:rsidRPr="00285ED9" w:rsidRDefault="004E214D" w:rsidP="004E214D">
            <w:pPr>
              <w:rPr>
                <w:sz w:val="20"/>
                <w:szCs w:val="20"/>
              </w:rPr>
            </w:pPr>
            <w:r w:rsidRPr="00285ED9">
              <w:rPr>
                <w:sz w:val="20"/>
                <w:szCs w:val="20"/>
              </w:rPr>
              <w:t xml:space="preserve">              (подпись)</w:t>
            </w:r>
          </w:p>
        </w:tc>
        <w:tc>
          <w:tcPr>
            <w:tcW w:w="4739" w:type="dxa"/>
          </w:tcPr>
          <w:p w:rsidR="008E13A7" w:rsidRPr="00285ED9" w:rsidRDefault="008E13A7">
            <w:pPr>
              <w:rPr>
                <w:b/>
                <w:sz w:val="20"/>
                <w:szCs w:val="20"/>
                <w:lang w:val="en-US"/>
              </w:rPr>
            </w:pPr>
            <w:r w:rsidRPr="00285ED9">
              <w:rPr>
                <w:b/>
                <w:sz w:val="20"/>
                <w:szCs w:val="20"/>
              </w:rPr>
              <w:t>Работник</w:t>
            </w:r>
          </w:p>
          <w:p w:rsidR="008E13A7" w:rsidRPr="00285ED9" w:rsidRDefault="008E13A7">
            <w:pPr>
              <w:rPr>
                <w:sz w:val="20"/>
                <w:szCs w:val="20"/>
                <w:lang w:val="en-US"/>
              </w:rPr>
            </w:pPr>
          </w:p>
          <w:p w:rsidR="00A93E5A" w:rsidRPr="00285ED9" w:rsidRDefault="005A1C59" w:rsidP="00A93E5A">
            <w:pPr>
              <w:jc w:val="both"/>
              <w:rPr>
                <w:sz w:val="20"/>
                <w:szCs w:val="20"/>
                <w:lang w:val="en-US"/>
              </w:rPr>
            </w:pPr>
            <w:r w:rsidRPr="00285ED9">
              <w:rPr>
                <w:sz w:val="20"/>
                <w:szCs w:val="20"/>
                <w:lang w:val="en-US"/>
              </w:rPr>
              <w:t>Surname</w:t>
            </w:r>
            <w:r w:rsidR="00F95438" w:rsidRPr="00285ED9">
              <w:rPr>
                <w:sz w:val="20"/>
                <w:szCs w:val="20"/>
                <w:lang w:val="en-US"/>
              </w:rPr>
              <w:t xml:space="preserve"> </w:t>
            </w:r>
            <w:r w:rsidRPr="00285ED9">
              <w:rPr>
                <w:sz w:val="20"/>
                <w:szCs w:val="20"/>
                <w:lang w:val="en-US"/>
              </w:rPr>
              <w:t>Name</w:t>
            </w:r>
            <w:r w:rsidR="00F95438" w:rsidRPr="00285ED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85ED9">
              <w:rPr>
                <w:sz w:val="20"/>
                <w:szCs w:val="20"/>
                <w:lang w:val="en-US"/>
              </w:rPr>
              <w:t>DateBirthday</w:t>
            </w:r>
            <w:proofErr w:type="spellEnd"/>
            <w:r w:rsidR="00A93E5A" w:rsidRPr="00285ED9">
              <w:rPr>
                <w:sz w:val="20"/>
                <w:szCs w:val="20"/>
                <w:lang w:val="en-US"/>
              </w:rPr>
              <w:t xml:space="preserve"> </w:t>
            </w:r>
            <w:r w:rsidR="00A93E5A" w:rsidRPr="00285ED9">
              <w:rPr>
                <w:sz w:val="20"/>
                <w:szCs w:val="20"/>
              </w:rPr>
              <w:t>г</w:t>
            </w:r>
            <w:r w:rsidR="00A93E5A" w:rsidRPr="00285ED9">
              <w:rPr>
                <w:sz w:val="20"/>
                <w:szCs w:val="20"/>
                <w:lang w:val="en-US"/>
              </w:rPr>
              <w:t>.</w:t>
            </w:r>
            <w:proofErr w:type="spellStart"/>
            <w:r w:rsidR="00A93E5A" w:rsidRPr="00285ED9">
              <w:rPr>
                <w:sz w:val="20"/>
                <w:szCs w:val="20"/>
              </w:rPr>
              <w:t>р</w:t>
            </w:r>
            <w:proofErr w:type="spellEnd"/>
            <w:r w:rsidR="00A93E5A" w:rsidRPr="00285ED9">
              <w:rPr>
                <w:sz w:val="20"/>
                <w:szCs w:val="20"/>
                <w:lang w:val="en-US"/>
              </w:rPr>
              <w:t>.</w:t>
            </w:r>
          </w:p>
          <w:p w:rsidR="00A93E5A" w:rsidRPr="00285ED9" w:rsidRDefault="00A93E5A" w:rsidP="00A93E5A">
            <w:pPr>
              <w:jc w:val="both"/>
              <w:rPr>
                <w:sz w:val="20"/>
                <w:szCs w:val="20"/>
                <w:lang w:val="en-US"/>
              </w:rPr>
            </w:pPr>
            <w:r w:rsidRPr="00285ED9">
              <w:rPr>
                <w:sz w:val="20"/>
                <w:szCs w:val="20"/>
              </w:rPr>
              <w:t>Паспорт</w:t>
            </w:r>
            <w:r w:rsidR="00730941" w:rsidRPr="00285ED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1C59" w:rsidRPr="00285ED9">
              <w:rPr>
                <w:sz w:val="20"/>
                <w:szCs w:val="20"/>
                <w:lang w:val="en-US"/>
              </w:rPr>
              <w:t>PassportNumber</w:t>
            </w:r>
            <w:proofErr w:type="spellEnd"/>
          </w:p>
          <w:p w:rsidR="00A93E5A" w:rsidRPr="00285ED9" w:rsidRDefault="00A93E5A" w:rsidP="00A93E5A">
            <w:pPr>
              <w:jc w:val="both"/>
              <w:rPr>
                <w:sz w:val="20"/>
                <w:szCs w:val="20"/>
                <w:lang w:val="en-US"/>
              </w:rPr>
            </w:pPr>
            <w:r w:rsidRPr="00285ED9">
              <w:rPr>
                <w:sz w:val="20"/>
                <w:szCs w:val="20"/>
              </w:rPr>
              <w:t>Выдан</w:t>
            </w:r>
            <w:r w:rsidRPr="00285ED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1C59" w:rsidRPr="00285ED9">
              <w:rPr>
                <w:sz w:val="20"/>
                <w:szCs w:val="20"/>
                <w:lang w:val="en-US"/>
              </w:rPr>
              <w:t>PassportDateStart</w:t>
            </w:r>
            <w:proofErr w:type="spellEnd"/>
            <w:r w:rsidRPr="00285ED9">
              <w:rPr>
                <w:sz w:val="20"/>
                <w:szCs w:val="20"/>
                <w:lang w:val="en-US"/>
              </w:rPr>
              <w:t>.</w:t>
            </w:r>
          </w:p>
          <w:p w:rsidR="00A93E5A" w:rsidRPr="00285ED9" w:rsidRDefault="00A93E5A" w:rsidP="00A93E5A">
            <w:pPr>
              <w:jc w:val="both"/>
              <w:rPr>
                <w:sz w:val="20"/>
                <w:szCs w:val="20"/>
                <w:lang w:val="en-US"/>
              </w:rPr>
            </w:pPr>
            <w:r w:rsidRPr="00285ED9">
              <w:rPr>
                <w:sz w:val="20"/>
                <w:szCs w:val="20"/>
              </w:rPr>
              <w:t>Разрешение</w:t>
            </w:r>
            <w:r w:rsidRPr="00285ED9">
              <w:rPr>
                <w:sz w:val="20"/>
                <w:szCs w:val="20"/>
                <w:lang w:val="en-US"/>
              </w:rPr>
              <w:t xml:space="preserve"> </w:t>
            </w:r>
            <w:r w:rsidRPr="00285ED9">
              <w:rPr>
                <w:sz w:val="20"/>
                <w:szCs w:val="20"/>
              </w:rPr>
              <w:t>на</w:t>
            </w:r>
            <w:r w:rsidRPr="00285ED9">
              <w:rPr>
                <w:sz w:val="20"/>
                <w:szCs w:val="20"/>
                <w:lang w:val="en-US"/>
              </w:rPr>
              <w:t xml:space="preserve"> </w:t>
            </w:r>
            <w:r w:rsidRPr="00285ED9">
              <w:rPr>
                <w:sz w:val="20"/>
                <w:szCs w:val="20"/>
              </w:rPr>
              <w:t>работу</w:t>
            </w:r>
            <w:r w:rsidRPr="00285ED9">
              <w:rPr>
                <w:sz w:val="20"/>
                <w:szCs w:val="20"/>
                <w:lang w:val="en-US"/>
              </w:rPr>
              <w:t xml:space="preserve"> 50</w:t>
            </w:r>
            <w:r w:rsidR="00730941" w:rsidRPr="00285ED9">
              <w:rPr>
                <w:sz w:val="20"/>
                <w:szCs w:val="20"/>
                <w:lang w:val="en-US"/>
              </w:rPr>
              <w:t xml:space="preserve"> </w:t>
            </w:r>
            <w:r w:rsidRPr="00285ED9">
              <w:rPr>
                <w:sz w:val="20"/>
                <w:szCs w:val="20"/>
                <w:lang w:val="en-US"/>
              </w:rPr>
              <w:t xml:space="preserve">№ </w:t>
            </w:r>
            <w:proofErr w:type="spellStart"/>
            <w:r w:rsidR="005A1C59" w:rsidRPr="00285ED9">
              <w:rPr>
                <w:sz w:val="20"/>
                <w:szCs w:val="20"/>
                <w:lang w:val="en-US"/>
              </w:rPr>
              <w:t>WorkPermitNumber</w:t>
            </w:r>
            <w:proofErr w:type="spellEnd"/>
          </w:p>
          <w:p w:rsidR="00907101" w:rsidRPr="00285ED9" w:rsidRDefault="00A93E5A" w:rsidP="00A93E5A">
            <w:pPr>
              <w:jc w:val="both"/>
              <w:rPr>
                <w:sz w:val="20"/>
                <w:szCs w:val="20"/>
                <w:lang w:val="en-US"/>
              </w:rPr>
            </w:pPr>
            <w:r w:rsidRPr="00285ED9">
              <w:rPr>
                <w:sz w:val="20"/>
                <w:szCs w:val="20"/>
              </w:rPr>
              <w:t>Срок</w:t>
            </w:r>
            <w:r w:rsidRPr="00285ED9">
              <w:rPr>
                <w:sz w:val="20"/>
                <w:szCs w:val="20"/>
                <w:lang w:val="en-US"/>
              </w:rPr>
              <w:t xml:space="preserve"> </w:t>
            </w:r>
            <w:r w:rsidRPr="00285ED9">
              <w:rPr>
                <w:sz w:val="20"/>
                <w:szCs w:val="20"/>
              </w:rPr>
              <w:t>действия</w:t>
            </w:r>
            <w:r w:rsidRPr="00285ED9">
              <w:rPr>
                <w:sz w:val="20"/>
                <w:szCs w:val="20"/>
                <w:lang w:val="en-US"/>
              </w:rPr>
              <w:t xml:space="preserve"> </w:t>
            </w:r>
            <w:r w:rsidRPr="00285ED9">
              <w:rPr>
                <w:sz w:val="20"/>
                <w:szCs w:val="20"/>
              </w:rPr>
              <w:t>с</w:t>
            </w:r>
            <w:r w:rsidRPr="00285ED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1C59" w:rsidRPr="00285ED9">
              <w:rPr>
                <w:sz w:val="20"/>
                <w:szCs w:val="20"/>
                <w:lang w:val="en-US"/>
              </w:rPr>
              <w:t>WorkPermitDateStart</w:t>
            </w:r>
            <w:proofErr w:type="spellEnd"/>
            <w:r w:rsidRPr="00285ED9">
              <w:rPr>
                <w:sz w:val="20"/>
                <w:szCs w:val="20"/>
                <w:lang w:val="en-US"/>
              </w:rPr>
              <w:t xml:space="preserve"> </w:t>
            </w:r>
            <w:r w:rsidRPr="00285ED9">
              <w:rPr>
                <w:sz w:val="20"/>
                <w:szCs w:val="20"/>
              </w:rPr>
              <w:t>год</w:t>
            </w:r>
            <w:r w:rsidR="00341472" w:rsidRPr="00285ED9">
              <w:rPr>
                <w:sz w:val="20"/>
                <w:szCs w:val="20"/>
              </w:rPr>
              <w:t>а</w:t>
            </w:r>
            <w:r w:rsidRPr="00285ED9">
              <w:rPr>
                <w:sz w:val="20"/>
                <w:szCs w:val="20"/>
                <w:lang w:val="en-US"/>
              </w:rPr>
              <w:t xml:space="preserve"> </w:t>
            </w:r>
            <w:r w:rsidRPr="00285ED9">
              <w:rPr>
                <w:sz w:val="20"/>
                <w:szCs w:val="20"/>
              </w:rPr>
              <w:t>по</w:t>
            </w:r>
            <w:r w:rsidRPr="00285ED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1C59" w:rsidRPr="00285ED9">
              <w:rPr>
                <w:sz w:val="20"/>
                <w:szCs w:val="20"/>
                <w:lang w:val="en-US"/>
              </w:rPr>
              <w:t>WorkPermitDateEnd</w:t>
            </w:r>
            <w:proofErr w:type="spellEnd"/>
            <w:r w:rsidRPr="00285ED9">
              <w:rPr>
                <w:sz w:val="20"/>
                <w:szCs w:val="20"/>
                <w:lang w:val="en-US"/>
              </w:rPr>
              <w:t xml:space="preserve"> </w:t>
            </w:r>
            <w:r w:rsidRPr="00285ED9">
              <w:rPr>
                <w:sz w:val="20"/>
                <w:szCs w:val="20"/>
              </w:rPr>
              <w:t>год</w:t>
            </w:r>
          </w:p>
          <w:p w:rsidR="004E214D" w:rsidRPr="00285ED9" w:rsidRDefault="004E214D" w:rsidP="00A93E5A">
            <w:pPr>
              <w:jc w:val="both"/>
              <w:rPr>
                <w:sz w:val="20"/>
                <w:szCs w:val="20"/>
                <w:lang w:val="en-US"/>
              </w:rPr>
            </w:pPr>
          </w:p>
          <w:p w:rsidR="00A93E5A" w:rsidRPr="00285ED9" w:rsidRDefault="00A93E5A" w:rsidP="00A93E5A">
            <w:pPr>
              <w:jc w:val="both"/>
              <w:rPr>
                <w:sz w:val="20"/>
                <w:szCs w:val="20"/>
              </w:rPr>
            </w:pPr>
            <w:r w:rsidRPr="00285ED9">
              <w:rPr>
                <w:sz w:val="20"/>
                <w:szCs w:val="20"/>
              </w:rPr>
              <w:t>Выдано</w:t>
            </w:r>
            <w:r w:rsidR="004E214D" w:rsidRPr="00285ED9">
              <w:rPr>
                <w:sz w:val="20"/>
                <w:szCs w:val="20"/>
              </w:rPr>
              <w:t xml:space="preserve"> </w:t>
            </w:r>
            <w:proofErr w:type="spellStart"/>
            <w:r w:rsidR="005A1C59" w:rsidRPr="00285ED9">
              <w:rPr>
                <w:sz w:val="20"/>
                <w:szCs w:val="20"/>
              </w:rPr>
              <w:t>WorkPermitDate</w:t>
            </w:r>
            <w:proofErr w:type="spellEnd"/>
            <w:r w:rsidR="004E214D" w:rsidRPr="00285ED9">
              <w:rPr>
                <w:sz w:val="20"/>
                <w:szCs w:val="20"/>
              </w:rPr>
              <w:t xml:space="preserve"> </w:t>
            </w:r>
            <w:r w:rsidRPr="00285ED9">
              <w:rPr>
                <w:sz w:val="20"/>
                <w:szCs w:val="20"/>
              </w:rPr>
              <w:t xml:space="preserve">ГУ МВД РОССИИ ПО МОСКОВСКОЙ ОБЛАСТИ </w:t>
            </w:r>
          </w:p>
          <w:p w:rsidR="003717F9" w:rsidRPr="00285ED9" w:rsidRDefault="003717F9" w:rsidP="00A93E5A">
            <w:pPr>
              <w:jc w:val="both"/>
              <w:rPr>
                <w:sz w:val="20"/>
                <w:szCs w:val="20"/>
              </w:rPr>
            </w:pPr>
          </w:p>
          <w:p w:rsidR="003717F9" w:rsidRPr="00285ED9" w:rsidRDefault="003717F9" w:rsidP="00A93E5A">
            <w:pPr>
              <w:jc w:val="both"/>
              <w:rPr>
                <w:sz w:val="20"/>
                <w:szCs w:val="20"/>
              </w:rPr>
            </w:pPr>
          </w:p>
          <w:p w:rsidR="003717F9" w:rsidRPr="00285ED9" w:rsidRDefault="003717F9" w:rsidP="00A93E5A">
            <w:pPr>
              <w:jc w:val="both"/>
              <w:rPr>
                <w:sz w:val="20"/>
                <w:szCs w:val="20"/>
              </w:rPr>
            </w:pPr>
          </w:p>
          <w:p w:rsidR="003717F9" w:rsidRPr="00285ED9" w:rsidRDefault="003717F9" w:rsidP="00A93E5A">
            <w:pPr>
              <w:jc w:val="both"/>
              <w:rPr>
                <w:sz w:val="20"/>
                <w:szCs w:val="20"/>
                <w:lang w:val="en-US"/>
              </w:rPr>
            </w:pPr>
            <w:r w:rsidRPr="00285ED9">
              <w:rPr>
                <w:sz w:val="20"/>
                <w:szCs w:val="20"/>
                <w:lang w:val="en-US"/>
              </w:rPr>
              <w:t>_____________________________</w:t>
            </w:r>
          </w:p>
          <w:p w:rsidR="008E13A7" w:rsidRDefault="008E13A7">
            <w:pPr>
              <w:rPr>
                <w:sz w:val="20"/>
                <w:szCs w:val="20"/>
              </w:rPr>
            </w:pPr>
            <w:r w:rsidRPr="00285ED9">
              <w:rPr>
                <w:sz w:val="20"/>
                <w:szCs w:val="20"/>
              </w:rPr>
              <w:t xml:space="preserve">              (подпись)</w:t>
            </w:r>
          </w:p>
        </w:tc>
      </w:tr>
    </w:tbl>
    <w:p w:rsidR="008E13A7" w:rsidRPr="009F407E" w:rsidRDefault="008E13A7" w:rsidP="009F407E">
      <w:pPr>
        <w:rPr>
          <w:b/>
          <w:sz w:val="2"/>
          <w:szCs w:val="2"/>
        </w:rPr>
      </w:pPr>
    </w:p>
    <w:sectPr w:rsidR="008E13A7" w:rsidRPr="009F407E" w:rsidSect="008E13A7">
      <w:type w:val="continuous"/>
      <w:pgSz w:w="11906" w:h="16838"/>
      <w:pgMar w:top="851" w:right="851" w:bottom="567" w:left="1701" w:header="709" w:footer="709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4B3B"/>
    <w:multiLevelType w:val="multilevel"/>
    <w:tmpl w:val="8AF6A76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>
    <w:nsid w:val="0C6B19E1"/>
    <w:multiLevelType w:val="hybridMultilevel"/>
    <w:tmpl w:val="C2E20006"/>
    <w:lvl w:ilvl="0" w:tplc="3F5C1E04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B1241F"/>
    <w:multiLevelType w:val="multilevel"/>
    <w:tmpl w:val="E2E031F2"/>
    <w:lvl w:ilvl="0">
      <w:start w:val="1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BFB2B01"/>
    <w:multiLevelType w:val="hybridMultilevel"/>
    <w:tmpl w:val="3D90210C"/>
    <w:lvl w:ilvl="0" w:tplc="F0848768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1E59F5"/>
    <w:multiLevelType w:val="multilevel"/>
    <w:tmpl w:val="CA941E2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38D862A2"/>
    <w:multiLevelType w:val="multilevel"/>
    <w:tmpl w:val="36BC4280"/>
    <w:lvl w:ilvl="0">
      <w:start w:val="1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3E75549B"/>
    <w:multiLevelType w:val="hybridMultilevel"/>
    <w:tmpl w:val="E7C616C8"/>
    <w:lvl w:ilvl="0" w:tplc="5ABC509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4A86AA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C0F1ABA"/>
    <w:multiLevelType w:val="multilevel"/>
    <w:tmpl w:val="3D90210C"/>
    <w:lvl w:ilvl="0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D210BF"/>
    <w:multiLevelType w:val="multilevel"/>
    <w:tmpl w:val="5E96240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69C03A51"/>
    <w:multiLevelType w:val="multilevel"/>
    <w:tmpl w:val="FB8CCCCC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stylePaneFormatFilter w:val="3F01"/>
  <w:defaultTabStop w:val="708"/>
  <w:noPunctuationKerning/>
  <w:characterSpacingControl w:val="doNotCompress"/>
  <w:compat/>
  <w:rsids>
    <w:rsidRoot w:val="001E4727"/>
    <w:rsid w:val="000027A3"/>
    <w:rsid w:val="00006A89"/>
    <w:rsid w:val="00011800"/>
    <w:rsid w:val="00037D8B"/>
    <w:rsid w:val="00057446"/>
    <w:rsid w:val="000644F3"/>
    <w:rsid w:val="00075C3A"/>
    <w:rsid w:val="00091C52"/>
    <w:rsid w:val="00097D59"/>
    <w:rsid w:val="000A576B"/>
    <w:rsid w:val="000A7E4B"/>
    <w:rsid w:val="000D649A"/>
    <w:rsid w:val="000E0958"/>
    <w:rsid w:val="000E0DC5"/>
    <w:rsid w:val="000E4EEF"/>
    <w:rsid w:val="000E784A"/>
    <w:rsid w:val="000F3252"/>
    <w:rsid w:val="001461F6"/>
    <w:rsid w:val="00154E4D"/>
    <w:rsid w:val="00170B5C"/>
    <w:rsid w:val="00183EB5"/>
    <w:rsid w:val="00186ABF"/>
    <w:rsid w:val="00190FF6"/>
    <w:rsid w:val="00196AC0"/>
    <w:rsid w:val="001C011B"/>
    <w:rsid w:val="001C35D5"/>
    <w:rsid w:val="001D0DA7"/>
    <w:rsid w:val="001E12AA"/>
    <w:rsid w:val="001E4727"/>
    <w:rsid w:val="001F1017"/>
    <w:rsid w:val="001F520E"/>
    <w:rsid w:val="00217424"/>
    <w:rsid w:val="00252327"/>
    <w:rsid w:val="00252F61"/>
    <w:rsid w:val="00264694"/>
    <w:rsid w:val="00271162"/>
    <w:rsid w:val="00283272"/>
    <w:rsid w:val="00284759"/>
    <w:rsid w:val="00285ED9"/>
    <w:rsid w:val="002A0916"/>
    <w:rsid w:val="002A4AC3"/>
    <w:rsid w:val="002B31AE"/>
    <w:rsid w:val="002B7D6C"/>
    <w:rsid w:val="002C286D"/>
    <w:rsid w:val="002C2CCE"/>
    <w:rsid w:val="002C3195"/>
    <w:rsid w:val="002C40B5"/>
    <w:rsid w:val="002D0BEA"/>
    <w:rsid w:val="002D34A6"/>
    <w:rsid w:val="002D4390"/>
    <w:rsid w:val="002D78D1"/>
    <w:rsid w:val="002F00CA"/>
    <w:rsid w:val="002F45E4"/>
    <w:rsid w:val="00301571"/>
    <w:rsid w:val="00304211"/>
    <w:rsid w:val="00335766"/>
    <w:rsid w:val="00341472"/>
    <w:rsid w:val="003430BB"/>
    <w:rsid w:val="003717F9"/>
    <w:rsid w:val="00374430"/>
    <w:rsid w:val="003765A4"/>
    <w:rsid w:val="00385230"/>
    <w:rsid w:val="003A78F8"/>
    <w:rsid w:val="003D3551"/>
    <w:rsid w:val="003E76B7"/>
    <w:rsid w:val="00403E92"/>
    <w:rsid w:val="00420D5E"/>
    <w:rsid w:val="00432950"/>
    <w:rsid w:val="0044070A"/>
    <w:rsid w:val="0044309A"/>
    <w:rsid w:val="00445D95"/>
    <w:rsid w:val="00454C7F"/>
    <w:rsid w:val="00457F1B"/>
    <w:rsid w:val="00466562"/>
    <w:rsid w:val="004976F2"/>
    <w:rsid w:val="004A0301"/>
    <w:rsid w:val="004A449C"/>
    <w:rsid w:val="004A7257"/>
    <w:rsid w:val="004B7B86"/>
    <w:rsid w:val="004E214D"/>
    <w:rsid w:val="004E3E00"/>
    <w:rsid w:val="004E7873"/>
    <w:rsid w:val="004F5028"/>
    <w:rsid w:val="00507FFB"/>
    <w:rsid w:val="005107B9"/>
    <w:rsid w:val="005108F9"/>
    <w:rsid w:val="005252D1"/>
    <w:rsid w:val="00527E72"/>
    <w:rsid w:val="00535971"/>
    <w:rsid w:val="00536248"/>
    <w:rsid w:val="0053683C"/>
    <w:rsid w:val="00541316"/>
    <w:rsid w:val="00552E96"/>
    <w:rsid w:val="005540D6"/>
    <w:rsid w:val="005636F5"/>
    <w:rsid w:val="005638F3"/>
    <w:rsid w:val="0057186D"/>
    <w:rsid w:val="00582E50"/>
    <w:rsid w:val="005870D6"/>
    <w:rsid w:val="00591115"/>
    <w:rsid w:val="005A0D67"/>
    <w:rsid w:val="005A1C59"/>
    <w:rsid w:val="005B1D99"/>
    <w:rsid w:val="005C6D15"/>
    <w:rsid w:val="005F2C03"/>
    <w:rsid w:val="005F529A"/>
    <w:rsid w:val="00602840"/>
    <w:rsid w:val="006121BF"/>
    <w:rsid w:val="0061419B"/>
    <w:rsid w:val="006151FC"/>
    <w:rsid w:val="0061590B"/>
    <w:rsid w:val="00616CAB"/>
    <w:rsid w:val="00636CA0"/>
    <w:rsid w:val="00641C8F"/>
    <w:rsid w:val="00646533"/>
    <w:rsid w:val="00657FBF"/>
    <w:rsid w:val="00660E46"/>
    <w:rsid w:val="00662678"/>
    <w:rsid w:val="00672346"/>
    <w:rsid w:val="00673098"/>
    <w:rsid w:val="00682E18"/>
    <w:rsid w:val="006851AF"/>
    <w:rsid w:val="006B7857"/>
    <w:rsid w:val="006D073F"/>
    <w:rsid w:val="006D452D"/>
    <w:rsid w:val="006D745C"/>
    <w:rsid w:val="006E421E"/>
    <w:rsid w:val="006F2F71"/>
    <w:rsid w:val="00703DE1"/>
    <w:rsid w:val="007136A3"/>
    <w:rsid w:val="00730941"/>
    <w:rsid w:val="00750B47"/>
    <w:rsid w:val="00752E1F"/>
    <w:rsid w:val="0076361F"/>
    <w:rsid w:val="00763980"/>
    <w:rsid w:val="00764C10"/>
    <w:rsid w:val="00773E3C"/>
    <w:rsid w:val="007817E0"/>
    <w:rsid w:val="007821B1"/>
    <w:rsid w:val="00787F8B"/>
    <w:rsid w:val="00791AC9"/>
    <w:rsid w:val="00792A96"/>
    <w:rsid w:val="007979E8"/>
    <w:rsid w:val="007D1BFF"/>
    <w:rsid w:val="007E5A8C"/>
    <w:rsid w:val="007F2EC5"/>
    <w:rsid w:val="007F6568"/>
    <w:rsid w:val="008063A2"/>
    <w:rsid w:val="008075AA"/>
    <w:rsid w:val="00821F28"/>
    <w:rsid w:val="008444B7"/>
    <w:rsid w:val="008455DA"/>
    <w:rsid w:val="00845C3C"/>
    <w:rsid w:val="00854BC1"/>
    <w:rsid w:val="00857B81"/>
    <w:rsid w:val="00860E68"/>
    <w:rsid w:val="0086108B"/>
    <w:rsid w:val="00885E9E"/>
    <w:rsid w:val="00896789"/>
    <w:rsid w:val="00897DE1"/>
    <w:rsid w:val="00897EB4"/>
    <w:rsid w:val="008A0F55"/>
    <w:rsid w:val="008A3105"/>
    <w:rsid w:val="008B70F7"/>
    <w:rsid w:val="008D0C06"/>
    <w:rsid w:val="008D7E48"/>
    <w:rsid w:val="008E13A7"/>
    <w:rsid w:val="008F6CC9"/>
    <w:rsid w:val="00907101"/>
    <w:rsid w:val="00914DF4"/>
    <w:rsid w:val="00927A92"/>
    <w:rsid w:val="009446B9"/>
    <w:rsid w:val="009663D8"/>
    <w:rsid w:val="00970E50"/>
    <w:rsid w:val="00982400"/>
    <w:rsid w:val="009A1868"/>
    <w:rsid w:val="009A70F2"/>
    <w:rsid w:val="009B38AE"/>
    <w:rsid w:val="009B4416"/>
    <w:rsid w:val="009C0207"/>
    <w:rsid w:val="009D1D8C"/>
    <w:rsid w:val="009D70DB"/>
    <w:rsid w:val="009F2A86"/>
    <w:rsid w:val="009F407E"/>
    <w:rsid w:val="009F7102"/>
    <w:rsid w:val="00A32EFE"/>
    <w:rsid w:val="00A43476"/>
    <w:rsid w:val="00A93C00"/>
    <w:rsid w:val="00A93E5A"/>
    <w:rsid w:val="00A95822"/>
    <w:rsid w:val="00A95C53"/>
    <w:rsid w:val="00AA29DA"/>
    <w:rsid w:val="00AA4D67"/>
    <w:rsid w:val="00AA549B"/>
    <w:rsid w:val="00AA7EC5"/>
    <w:rsid w:val="00AB726B"/>
    <w:rsid w:val="00AB749D"/>
    <w:rsid w:val="00AD07EB"/>
    <w:rsid w:val="00AD6481"/>
    <w:rsid w:val="00AD6D69"/>
    <w:rsid w:val="00AF3390"/>
    <w:rsid w:val="00AF3D01"/>
    <w:rsid w:val="00B06381"/>
    <w:rsid w:val="00B076BD"/>
    <w:rsid w:val="00B24D46"/>
    <w:rsid w:val="00B27753"/>
    <w:rsid w:val="00B3266E"/>
    <w:rsid w:val="00B338E3"/>
    <w:rsid w:val="00B4780F"/>
    <w:rsid w:val="00B54B57"/>
    <w:rsid w:val="00B560D6"/>
    <w:rsid w:val="00B75405"/>
    <w:rsid w:val="00BA0102"/>
    <w:rsid w:val="00BA27FE"/>
    <w:rsid w:val="00BD6AFF"/>
    <w:rsid w:val="00BE15B6"/>
    <w:rsid w:val="00C107CD"/>
    <w:rsid w:val="00C1223A"/>
    <w:rsid w:val="00C12CA5"/>
    <w:rsid w:val="00C45F5B"/>
    <w:rsid w:val="00C711A7"/>
    <w:rsid w:val="00C73E2F"/>
    <w:rsid w:val="00C85F83"/>
    <w:rsid w:val="00C934CE"/>
    <w:rsid w:val="00CA0C4F"/>
    <w:rsid w:val="00CD65AA"/>
    <w:rsid w:val="00D01D82"/>
    <w:rsid w:val="00D05C32"/>
    <w:rsid w:val="00D217D7"/>
    <w:rsid w:val="00D41833"/>
    <w:rsid w:val="00D561A9"/>
    <w:rsid w:val="00D64583"/>
    <w:rsid w:val="00D64E40"/>
    <w:rsid w:val="00D721E6"/>
    <w:rsid w:val="00D76700"/>
    <w:rsid w:val="00D77A81"/>
    <w:rsid w:val="00D949BA"/>
    <w:rsid w:val="00DD7D3B"/>
    <w:rsid w:val="00DE0157"/>
    <w:rsid w:val="00DF5CD3"/>
    <w:rsid w:val="00E11A96"/>
    <w:rsid w:val="00E132EC"/>
    <w:rsid w:val="00E140F0"/>
    <w:rsid w:val="00E30779"/>
    <w:rsid w:val="00E33834"/>
    <w:rsid w:val="00E414B9"/>
    <w:rsid w:val="00E41E4F"/>
    <w:rsid w:val="00E42F9C"/>
    <w:rsid w:val="00E455EC"/>
    <w:rsid w:val="00E52D7D"/>
    <w:rsid w:val="00E624C7"/>
    <w:rsid w:val="00E64FFD"/>
    <w:rsid w:val="00E873D7"/>
    <w:rsid w:val="00EB6325"/>
    <w:rsid w:val="00EF52CD"/>
    <w:rsid w:val="00F107A2"/>
    <w:rsid w:val="00F27806"/>
    <w:rsid w:val="00F36925"/>
    <w:rsid w:val="00F503C2"/>
    <w:rsid w:val="00F532D0"/>
    <w:rsid w:val="00F714F8"/>
    <w:rsid w:val="00F7291C"/>
    <w:rsid w:val="00F95438"/>
    <w:rsid w:val="00FA6718"/>
    <w:rsid w:val="00FC7FD3"/>
    <w:rsid w:val="00FD14EA"/>
    <w:rsid w:val="00FE0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2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12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KaRD\Desktop\DocGenerate\Templates\Dop_soglasheni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32534-0206-4A01-B31D-20257E11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Dop_soglashenie</Template>
  <TotalTime>10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ТРУДОВОЙ ДОГОВОР</vt:lpstr>
      <vt:lpstr>ТРУДОВОЙ ДОГОВОР</vt:lpstr>
    </vt:vector>
  </TitlesOfParts>
  <Company>ООО "Фонотекст"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ТРУДОВОЙ ДОГОВОР</dc:title>
  <dc:creator>AluKaRD</dc:creator>
  <cp:lastModifiedBy>Zz</cp:lastModifiedBy>
  <cp:revision>11</cp:revision>
  <cp:lastPrinted>2022-07-20T03:44:00Z</cp:lastPrinted>
  <dcterms:created xsi:type="dcterms:W3CDTF">2023-04-28T14:13:00Z</dcterms:created>
  <dcterms:modified xsi:type="dcterms:W3CDTF">2023-05-06T13:13:00Z</dcterms:modified>
</cp:coreProperties>
</file>