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75F" w:rsidRDefault="0001575F" w:rsidP="005F16D2">
      <w:pPr>
        <w:ind w:left="-709"/>
        <w:jc w:val="both"/>
        <w:rPr>
          <w:sz w:val="28"/>
          <w:szCs w:val="28"/>
        </w:rPr>
      </w:pPr>
    </w:p>
    <w:p w:rsidR="0001575F" w:rsidRPr="001C5FC6" w:rsidRDefault="0001575F" w:rsidP="0001575F">
      <w:pPr>
        <w:pStyle w:val="a4"/>
        <w:jc w:val="center"/>
        <w:rPr>
          <w:rFonts w:ascii="AGOptimaCyr-Bold" w:hAnsi="AGOptimaCyr-Bold"/>
          <w:b/>
          <w:sz w:val="40"/>
          <w:szCs w:val="40"/>
          <w:u w:val="wave"/>
        </w:rPr>
      </w:pPr>
      <w:r w:rsidRPr="001C5FC6">
        <w:rPr>
          <w:rFonts w:ascii="AGOptimaCyr-Bold" w:hAnsi="AGOptimaCyr-Bold"/>
          <w:b/>
          <w:sz w:val="40"/>
          <w:szCs w:val="40"/>
          <w:u w:val="wave"/>
        </w:rPr>
        <w:t>Общество с  ограниченной ответственностью</w:t>
      </w:r>
    </w:p>
    <w:p w:rsidR="0001575F" w:rsidRPr="001C5FC6" w:rsidRDefault="0001575F" w:rsidP="0001575F">
      <w:pPr>
        <w:pStyle w:val="a4"/>
        <w:jc w:val="center"/>
        <w:rPr>
          <w:rFonts w:ascii="AGOptimaCyr-Bold" w:hAnsi="AGOptimaCyr-Bold"/>
          <w:b/>
          <w:sz w:val="40"/>
          <w:szCs w:val="40"/>
          <w:u w:val="wave"/>
        </w:rPr>
      </w:pPr>
      <w:r w:rsidRPr="001C5FC6">
        <w:rPr>
          <w:rFonts w:ascii="AGOptimaCyr-Bold" w:hAnsi="AGOptimaCyr-Bold"/>
          <w:b/>
          <w:sz w:val="40"/>
          <w:szCs w:val="40"/>
          <w:u w:val="wave"/>
        </w:rPr>
        <w:t>«</w:t>
      </w:r>
      <w:proofErr w:type="spellStart"/>
      <w:r w:rsidR="00B75AD3" w:rsidRPr="001C5FC6">
        <w:rPr>
          <w:rFonts w:ascii="AGOptimaCyr-Bold" w:hAnsi="AGOptimaCyr-Bold"/>
          <w:b/>
          <w:sz w:val="40"/>
          <w:szCs w:val="40"/>
          <w:u w:val="wave"/>
        </w:rPr>
        <w:t>Швейсити</w:t>
      </w:r>
      <w:proofErr w:type="spellEnd"/>
      <w:r w:rsidRPr="001C5FC6">
        <w:rPr>
          <w:rFonts w:ascii="AGOptimaCyr-Bold" w:hAnsi="AGOptimaCyr-Bold"/>
          <w:b/>
          <w:sz w:val="40"/>
          <w:szCs w:val="40"/>
          <w:u w:val="wave"/>
        </w:rPr>
        <w:t>»</w:t>
      </w:r>
    </w:p>
    <w:p w:rsidR="0001575F" w:rsidRPr="001C5FC6" w:rsidRDefault="001D5497" w:rsidP="001D5497">
      <w:pPr>
        <w:pStyle w:val="a4"/>
        <w:jc w:val="center"/>
        <w:rPr>
          <w:rFonts w:ascii="AGOptimaCyr-Bold" w:hAnsi="AGOptimaCyr-Bold"/>
          <w:b/>
          <w:sz w:val="24"/>
          <w:szCs w:val="24"/>
        </w:rPr>
      </w:pPr>
      <w:r w:rsidRPr="001C5FC6">
        <w:rPr>
          <w:rFonts w:ascii="AGOptimaCyr-Bold" w:hAnsi="AGOptimaCyr-Bold"/>
          <w:b/>
          <w:sz w:val="24"/>
          <w:szCs w:val="24"/>
        </w:rPr>
        <w:t>141150</w:t>
      </w:r>
      <w:r w:rsidR="0001575F" w:rsidRPr="001C5FC6">
        <w:rPr>
          <w:rFonts w:ascii="AGOptimaCyr-Bold" w:hAnsi="AGOptimaCyr-Bold"/>
          <w:b/>
          <w:sz w:val="24"/>
          <w:szCs w:val="24"/>
        </w:rPr>
        <w:t xml:space="preserve">, </w:t>
      </w:r>
      <w:proofErr w:type="spellStart"/>
      <w:r w:rsidR="0001575F" w:rsidRPr="001C5FC6">
        <w:rPr>
          <w:rFonts w:ascii="AGOptimaCyr-Bold" w:hAnsi="AGOptimaCyr-Bold"/>
          <w:b/>
          <w:sz w:val="24"/>
          <w:szCs w:val="24"/>
        </w:rPr>
        <w:t>Моск</w:t>
      </w:r>
      <w:r w:rsidRPr="001C5FC6">
        <w:rPr>
          <w:rFonts w:ascii="AGOptimaCyr-Bold" w:hAnsi="AGOptimaCyr-Bold"/>
          <w:b/>
          <w:sz w:val="24"/>
          <w:szCs w:val="24"/>
        </w:rPr>
        <w:t>овсккая</w:t>
      </w:r>
      <w:proofErr w:type="spellEnd"/>
      <w:r w:rsidRPr="001C5FC6">
        <w:rPr>
          <w:rFonts w:ascii="AGOptimaCyr-Bold" w:hAnsi="AGOptimaCyr-Bold"/>
          <w:b/>
          <w:sz w:val="24"/>
          <w:szCs w:val="24"/>
        </w:rPr>
        <w:t xml:space="preserve"> </w:t>
      </w:r>
      <w:r w:rsidR="0001575F" w:rsidRPr="001C5FC6">
        <w:rPr>
          <w:rFonts w:ascii="AGOptimaCyr-Bold" w:hAnsi="AGOptimaCyr-Bold"/>
          <w:b/>
          <w:sz w:val="24"/>
          <w:szCs w:val="24"/>
        </w:rPr>
        <w:t>обл</w:t>
      </w:r>
      <w:r w:rsidRPr="001C5FC6">
        <w:rPr>
          <w:rFonts w:ascii="AGOptimaCyr-Bold" w:hAnsi="AGOptimaCyr-Bold"/>
          <w:b/>
          <w:sz w:val="24"/>
          <w:szCs w:val="24"/>
        </w:rPr>
        <w:t>асть</w:t>
      </w:r>
      <w:r w:rsidR="0001575F" w:rsidRPr="001C5FC6">
        <w:rPr>
          <w:rFonts w:ascii="AGOptimaCyr-Bold" w:hAnsi="AGOptimaCyr-Bold"/>
          <w:b/>
          <w:sz w:val="24"/>
          <w:szCs w:val="24"/>
        </w:rPr>
        <w:t xml:space="preserve">, </w:t>
      </w:r>
      <w:r w:rsidRPr="001C5FC6">
        <w:rPr>
          <w:rFonts w:ascii="AGOptimaCyr-Bold" w:hAnsi="AGOptimaCyr-Bold"/>
          <w:b/>
          <w:sz w:val="24"/>
          <w:szCs w:val="24"/>
        </w:rPr>
        <w:t xml:space="preserve">Г.О. </w:t>
      </w:r>
      <w:proofErr w:type="spellStart"/>
      <w:r w:rsidRPr="001C5FC6">
        <w:rPr>
          <w:rFonts w:ascii="AGOptimaCyr-Bold" w:hAnsi="AGOptimaCyr-Bold"/>
          <w:b/>
          <w:sz w:val="24"/>
          <w:szCs w:val="24"/>
        </w:rPr>
        <w:t>Лосино-Петровский</w:t>
      </w:r>
      <w:proofErr w:type="spellEnd"/>
      <w:r w:rsidRPr="001C5FC6">
        <w:rPr>
          <w:rFonts w:ascii="AGOptimaCyr-Bold" w:hAnsi="AGOptimaCyr-Bold"/>
          <w:b/>
          <w:sz w:val="24"/>
          <w:szCs w:val="24"/>
        </w:rPr>
        <w:t xml:space="preserve">, РП Свердловский, </w:t>
      </w:r>
      <w:proofErr w:type="spellStart"/>
      <w:r w:rsidRPr="001C5FC6">
        <w:rPr>
          <w:rFonts w:ascii="AGOptimaCyr-Bold" w:hAnsi="AGOptimaCyr-Bold"/>
          <w:b/>
          <w:sz w:val="24"/>
          <w:szCs w:val="24"/>
        </w:rPr>
        <w:t>Тер.Аграрная</w:t>
      </w:r>
      <w:proofErr w:type="spellEnd"/>
      <w:r w:rsidRPr="001C5FC6">
        <w:rPr>
          <w:rFonts w:ascii="AGOptimaCyr-Bold" w:hAnsi="AGOptimaCyr-Bold"/>
          <w:b/>
          <w:sz w:val="24"/>
          <w:szCs w:val="24"/>
        </w:rPr>
        <w:t xml:space="preserve">, ул. Промышленная к.1, </w:t>
      </w:r>
      <w:proofErr w:type="spellStart"/>
      <w:r w:rsidRPr="001C5FC6">
        <w:rPr>
          <w:rFonts w:ascii="AGOptimaCyr-Bold" w:hAnsi="AGOptimaCyr-Bold"/>
          <w:b/>
          <w:sz w:val="24"/>
          <w:szCs w:val="24"/>
        </w:rPr>
        <w:t>стр</w:t>
      </w:r>
      <w:proofErr w:type="spellEnd"/>
      <w:r w:rsidRPr="001C5FC6">
        <w:rPr>
          <w:rFonts w:ascii="AGOptimaCyr-Bold" w:hAnsi="AGOptimaCyr-Bold"/>
          <w:b/>
          <w:sz w:val="24"/>
          <w:szCs w:val="24"/>
        </w:rPr>
        <w:t xml:space="preserve"> 23А</w:t>
      </w:r>
    </w:p>
    <w:p w:rsidR="0001575F" w:rsidRPr="001C5FC6" w:rsidRDefault="0001575F" w:rsidP="0001575F">
      <w:pPr>
        <w:pStyle w:val="a4"/>
        <w:jc w:val="center"/>
        <w:rPr>
          <w:rFonts w:ascii="AGOptimaCyr-Bold" w:hAnsi="AGOptimaCyr-Bold"/>
          <w:b/>
          <w:sz w:val="24"/>
          <w:szCs w:val="24"/>
          <w:u w:val="thick"/>
        </w:rPr>
      </w:pPr>
      <w:r w:rsidRPr="001C5FC6">
        <w:rPr>
          <w:rFonts w:ascii="AGOptimaCyr-Bold" w:hAnsi="AGOptimaCyr-Bold"/>
          <w:b/>
          <w:sz w:val="24"/>
          <w:szCs w:val="24"/>
          <w:u w:val="thick"/>
        </w:rPr>
        <w:t xml:space="preserve">ИНН </w:t>
      </w:r>
      <w:r w:rsidR="00410CB7" w:rsidRPr="001C5FC6">
        <w:rPr>
          <w:rFonts w:ascii="AGOptimaCyr-Bold" w:hAnsi="AGOptimaCyr-Bold"/>
          <w:b/>
          <w:sz w:val="24"/>
          <w:szCs w:val="24"/>
          <w:u w:val="thick"/>
        </w:rPr>
        <w:t>5050129390</w:t>
      </w:r>
      <w:r w:rsidRPr="001C5FC6">
        <w:rPr>
          <w:rFonts w:ascii="AGOptimaCyr-Bold" w:hAnsi="AGOptimaCyr-Bold"/>
          <w:b/>
          <w:sz w:val="24"/>
          <w:szCs w:val="24"/>
          <w:u w:val="thick"/>
        </w:rPr>
        <w:t xml:space="preserve">    тел.: (495) 657-88-78</w:t>
      </w:r>
    </w:p>
    <w:p w:rsidR="0001575F" w:rsidRPr="001C5FC6" w:rsidRDefault="0001575F" w:rsidP="0001575F">
      <w:pPr>
        <w:jc w:val="center"/>
      </w:pPr>
      <w:r w:rsidRPr="001C5FC6">
        <w:rPr>
          <w:rFonts w:ascii="Bookman Old Style" w:hAnsi="Bookman Old Style"/>
          <w:b/>
          <w:u w:val="single"/>
        </w:rPr>
        <w:t>_____________________________________________________________________________</w:t>
      </w:r>
    </w:p>
    <w:p w:rsidR="0001575F" w:rsidRPr="001C5FC6" w:rsidRDefault="0001575F" w:rsidP="0001575F">
      <w:pPr>
        <w:jc w:val="both"/>
        <w:rPr>
          <w:sz w:val="18"/>
          <w:szCs w:val="18"/>
        </w:rPr>
      </w:pPr>
    </w:p>
    <w:p w:rsidR="0001575F" w:rsidRPr="001C5FC6" w:rsidRDefault="0001575F" w:rsidP="0001575F">
      <w:pPr>
        <w:jc w:val="both"/>
        <w:rPr>
          <w:sz w:val="18"/>
          <w:szCs w:val="18"/>
        </w:rPr>
      </w:pPr>
    </w:p>
    <w:p w:rsidR="0001575F" w:rsidRPr="001C5FC6" w:rsidRDefault="0001575F" w:rsidP="0001575F">
      <w:pPr>
        <w:jc w:val="both"/>
        <w:rPr>
          <w:sz w:val="18"/>
          <w:szCs w:val="18"/>
        </w:rPr>
      </w:pPr>
    </w:p>
    <w:p w:rsidR="0001575F" w:rsidRPr="001C5FC6" w:rsidRDefault="0001575F" w:rsidP="0001575F">
      <w:pPr>
        <w:jc w:val="both"/>
        <w:rPr>
          <w:sz w:val="18"/>
          <w:szCs w:val="18"/>
        </w:rPr>
      </w:pPr>
    </w:p>
    <w:p w:rsidR="0001575F" w:rsidRPr="001C5FC6" w:rsidRDefault="0001575F" w:rsidP="0001575F">
      <w:pPr>
        <w:ind w:left="3540" w:firstLine="708"/>
        <w:rPr>
          <w:sz w:val="28"/>
          <w:szCs w:val="28"/>
        </w:rPr>
      </w:pPr>
      <w:r w:rsidRPr="001C5FC6">
        <w:rPr>
          <w:sz w:val="28"/>
          <w:szCs w:val="28"/>
        </w:rPr>
        <w:t xml:space="preserve">Начальнику ОВМ МУ МВД России </w:t>
      </w:r>
    </w:p>
    <w:p w:rsidR="0001575F" w:rsidRPr="001C5FC6" w:rsidRDefault="0001575F" w:rsidP="0001575F">
      <w:pPr>
        <w:ind w:left="3540" w:firstLine="708"/>
        <w:rPr>
          <w:sz w:val="28"/>
          <w:szCs w:val="28"/>
        </w:rPr>
      </w:pPr>
      <w:r w:rsidRPr="001C5FC6">
        <w:rPr>
          <w:sz w:val="28"/>
          <w:szCs w:val="28"/>
        </w:rPr>
        <w:t>«Щелковское»</w:t>
      </w:r>
    </w:p>
    <w:p w:rsidR="0001575F" w:rsidRPr="001C5FC6" w:rsidRDefault="0001575F" w:rsidP="0001575F">
      <w:pPr>
        <w:ind w:left="3540" w:firstLine="708"/>
        <w:rPr>
          <w:sz w:val="28"/>
          <w:szCs w:val="28"/>
        </w:rPr>
      </w:pPr>
      <w:r w:rsidRPr="001C5FC6">
        <w:rPr>
          <w:sz w:val="28"/>
          <w:szCs w:val="28"/>
        </w:rPr>
        <w:t>Советнику ГГС России 2 класса</w:t>
      </w:r>
    </w:p>
    <w:p w:rsidR="0001575F" w:rsidRPr="001C5FC6" w:rsidRDefault="0001575F" w:rsidP="0001575F">
      <w:pPr>
        <w:ind w:left="3540" w:firstLine="708"/>
        <w:rPr>
          <w:sz w:val="28"/>
          <w:szCs w:val="28"/>
        </w:rPr>
      </w:pPr>
      <w:r w:rsidRPr="001C5FC6">
        <w:rPr>
          <w:sz w:val="28"/>
          <w:szCs w:val="28"/>
        </w:rPr>
        <w:t>Г.С. Игнатьевой</w:t>
      </w:r>
    </w:p>
    <w:p w:rsidR="0001575F" w:rsidRPr="001C5FC6" w:rsidRDefault="0001575F" w:rsidP="0001575F">
      <w:pPr>
        <w:jc w:val="center"/>
        <w:rPr>
          <w:sz w:val="28"/>
          <w:szCs w:val="28"/>
        </w:rPr>
      </w:pPr>
    </w:p>
    <w:p w:rsidR="0001575F" w:rsidRPr="001C5FC6" w:rsidRDefault="0001575F" w:rsidP="0001575F">
      <w:pPr>
        <w:jc w:val="center"/>
        <w:rPr>
          <w:sz w:val="28"/>
          <w:szCs w:val="28"/>
        </w:rPr>
      </w:pPr>
    </w:p>
    <w:p w:rsidR="0001575F" w:rsidRPr="001C5FC6" w:rsidRDefault="0001575F" w:rsidP="0001575F">
      <w:pPr>
        <w:jc w:val="center"/>
        <w:rPr>
          <w:sz w:val="28"/>
          <w:szCs w:val="28"/>
        </w:rPr>
      </w:pPr>
    </w:p>
    <w:p w:rsidR="0001575F" w:rsidRPr="001C5FC6" w:rsidRDefault="0001575F" w:rsidP="0001575F">
      <w:pPr>
        <w:rPr>
          <w:sz w:val="28"/>
          <w:szCs w:val="28"/>
        </w:rPr>
      </w:pPr>
      <w:r w:rsidRPr="001C5FC6">
        <w:rPr>
          <w:sz w:val="28"/>
          <w:szCs w:val="28"/>
        </w:rPr>
        <w:t xml:space="preserve">                      О продлении срока временного пребывания</w:t>
      </w:r>
    </w:p>
    <w:p w:rsidR="0001575F" w:rsidRPr="001C5FC6" w:rsidRDefault="0001575F" w:rsidP="0001575F">
      <w:pPr>
        <w:jc w:val="center"/>
        <w:rPr>
          <w:sz w:val="28"/>
          <w:szCs w:val="28"/>
        </w:rPr>
      </w:pPr>
    </w:p>
    <w:p w:rsidR="0001575F" w:rsidRPr="001C5FC6" w:rsidRDefault="0001575F" w:rsidP="0001575F">
      <w:pPr>
        <w:jc w:val="both"/>
        <w:rPr>
          <w:bCs/>
          <w:sz w:val="28"/>
          <w:szCs w:val="28"/>
        </w:rPr>
      </w:pPr>
      <w:r w:rsidRPr="001C5FC6">
        <w:rPr>
          <w:sz w:val="28"/>
          <w:szCs w:val="28"/>
        </w:rPr>
        <w:t>Прошу продлить срок временного пребывания гражданину</w:t>
      </w:r>
      <w:r w:rsidR="00C14249" w:rsidRPr="00C14249">
        <w:rPr>
          <w:sz w:val="28"/>
          <w:szCs w:val="28"/>
        </w:rPr>
        <w:t xml:space="preserve"> Strany</w:t>
      </w:r>
      <w:r w:rsidRPr="001C5FC6">
        <w:rPr>
          <w:sz w:val="28"/>
          <w:szCs w:val="28"/>
        </w:rPr>
        <w:t xml:space="preserve"> </w:t>
      </w:r>
      <w:r w:rsidR="00B82E18" w:rsidRPr="001C5FC6">
        <w:rPr>
          <w:sz w:val="28"/>
          <w:szCs w:val="28"/>
        </w:rPr>
        <w:t>SURNAME</w:t>
      </w:r>
      <w:r w:rsidR="00663483" w:rsidRPr="001C5FC6">
        <w:rPr>
          <w:sz w:val="28"/>
          <w:szCs w:val="28"/>
        </w:rPr>
        <w:t xml:space="preserve"> </w:t>
      </w:r>
      <w:r w:rsidR="00557DB0" w:rsidRPr="001C5FC6">
        <w:rPr>
          <w:sz w:val="28"/>
          <w:szCs w:val="28"/>
        </w:rPr>
        <w:t>NAME</w:t>
      </w:r>
      <w:r w:rsidR="005E7F85" w:rsidRPr="001C5FC6">
        <w:rPr>
          <w:sz w:val="28"/>
          <w:szCs w:val="28"/>
        </w:rPr>
        <w:t xml:space="preserve"> </w:t>
      </w:r>
      <w:r w:rsidR="00D534A5" w:rsidRPr="001C5FC6">
        <w:rPr>
          <w:sz w:val="28"/>
          <w:szCs w:val="28"/>
        </w:rPr>
        <w:t>DATEBIRTHDAYDAY</w:t>
      </w:r>
      <w:r w:rsidR="00446545" w:rsidRPr="001C5FC6">
        <w:rPr>
          <w:sz w:val="28"/>
          <w:szCs w:val="28"/>
        </w:rPr>
        <w:t>/</w:t>
      </w:r>
      <w:r w:rsidR="00D534A5" w:rsidRPr="001C5FC6">
        <w:rPr>
          <w:sz w:val="28"/>
          <w:szCs w:val="28"/>
        </w:rPr>
        <w:t>DATEBIRTHDAYMONTH</w:t>
      </w:r>
      <w:r w:rsidR="00446545" w:rsidRPr="001C5FC6">
        <w:rPr>
          <w:sz w:val="28"/>
          <w:szCs w:val="28"/>
        </w:rPr>
        <w:t>/</w:t>
      </w:r>
      <w:r w:rsidR="00D534A5" w:rsidRPr="001C5FC6">
        <w:rPr>
          <w:sz w:val="28"/>
          <w:szCs w:val="28"/>
        </w:rPr>
        <w:t>DATEBIRTHDAYYEAR</w:t>
      </w:r>
      <w:r w:rsidR="00D54A6A" w:rsidRPr="001C5FC6">
        <w:rPr>
          <w:sz w:val="28"/>
          <w:szCs w:val="28"/>
        </w:rPr>
        <w:t xml:space="preserve"> </w:t>
      </w:r>
      <w:r w:rsidRPr="001C5FC6">
        <w:rPr>
          <w:sz w:val="28"/>
          <w:szCs w:val="28"/>
        </w:rPr>
        <w:t xml:space="preserve">г.р., на основании разрешения на работу </w:t>
      </w:r>
      <w:r w:rsidR="000B4C6A" w:rsidRPr="001C5FC6">
        <w:rPr>
          <w:sz w:val="28"/>
          <w:szCs w:val="28"/>
        </w:rPr>
        <w:t>50 №</w:t>
      </w:r>
      <w:r w:rsidR="00D534A5" w:rsidRPr="001C5FC6">
        <w:rPr>
          <w:sz w:val="28"/>
          <w:szCs w:val="28"/>
        </w:rPr>
        <w:t>WORKPERMITNUMBER</w:t>
      </w:r>
      <w:r w:rsidRPr="001C5FC6">
        <w:rPr>
          <w:sz w:val="28"/>
          <w:szCs w:val="28"/>
        </w:rPr>
        <w:t>, выдано</w:t>
      </w:r>
      <w:r w:rsidR="005E7F85" w:rsidRPr="001C5FC6">
        <w:rPr>
          <w:sz w:val="28"/>
          <w:szCs w:val="28"/>
        </w:rPr>
        <w:t xml:space="preserve"> </w:t>
      </w:r>
      <w:proofErr w:type="spellStart"/>
      <w:r w:rsidR="001B0A85" w:rsidRPr="001C5FC6">
        <w:rPr>
          <w:sz w:val="28"/>
          <w:szCs w:val="28"/>
        </w:rPr>
        <w:t>WorkPermitDateDay</w:t>
      </w:r>
      <w:proofErr w:type="spellEnd"/>
      <w:r w:rsidR="00446545" w:rsidRPr="001C5FC6">
        <w:rPr>
          <w:sz w:val="28"/>
          <w:szCs w:val="28"/>
        </w:rPr>
        <w:t>/</w:t>
      </w:r>
      <w:proofErr w:type="spellStart"/>
      <w:r w:rsidR="001B0A85" w:rsidRPr="001C5FC6">
        <w:rPr>
          <w:sz w:val="28"/>
          <w:szCs w:val="28"/>
        </w:rPr>
        <w:t>WorkPermitDateMonth</w:t>
      </w:r>
      <w:proofErr w:type="spellEnd"/>
      <w:r w:rsidR="00446545" w:rsidRPr="001C5FC6">
        <w:rPr>
          <w:sz w:val="28"/>
          <w:szCs w:val="28"/>
        </w:rPr>
        <w:t>/</w:t>
      </w:r>
      <w:proofErr w:type="spellStart"/>
      <w:r w:rsidR="001B0A85" w:rsidRPr="001C5FC6">
        <w:rPr>
          <w:sz w:val="28"/>
          <w:szCs w:val="28"/>
        </w:rPr>
        <w:t>WorkPermitDateYear</w:t>
      </w:r>
      <w:proofErr w:type="spellEnd"/>
      <w:r w:rsidRPr="001C5FC6">
        <w:rPr>
          <w:sz w:val="28"/>
          <w:szCs w:val="28"/>
        </w:rPr>
        <w:t xml:space="preserve"> года до </w:t>
      </w:r>
      <w:r w:rsidR="001B0A85" w:rsidRPr="001C5FC6">
        <w:rPr>
          <w:b/>
          <w:sz w:val="28"/>
          <w:szCs w:val="28"/>
        </w:rPr>
        <w:t>WorkPermitDateEndDay</w:t>
      </w:r>
      <w:r w:rsidR="00446545" w:rsidRPr="001C5FC6">
        <w:rPr>
          <w:b/>
          <w:sz w:val="28"/>
          <w:szCs w:val="28"/>
        </w:rPr>
        <w:t>/</w:t>
      </w:r>
      <w:r w:rsidR="001B0A85" w:rsidRPr="001C5FC6">
        <w:rPr>
          <w:b/>
          <w:sz w:val="28"/>
          <w:szCs w:val="28"/>
        </w:rPr>
        <w:t>WorkPermitDateEndMonth</w:t>
      </w:r>
      <w:r w:rsidR="00446545" w:rsidRPr="001C5FC6">
        <w:rPr>
          <w:b/>
          <w:sz w:val="28"/>
          <w:szCs w:val="28"/>
        </w:rPr>
        <w:t>/</w:t>
      </w:r>
      <w:r w:rsidR="001B0A85" w:rsidRPr="001C5FC6">
        <w:rPr>
          <w:b/>
          <w:sz w:val="28"/>
          <w:szCs w:val="28"/>
        </w:rPr>
        <w:t>WorkPermitDateEndYear</w:t>
      </w:r>
      <w:r w:rsidR="000979DA" w:rsidRPr="001C5FC6">
        <w:rPr>
          <w:b/>
          <w:sz w:val="28"/>
          <w:szCs w:val="28"/>
        </w:rPr>
        <w:t xml:space="preserve"> года</w:t>
      </w:r>
      <w:r w:rsidR="00CD01F7" w:rsidRPr="001C5FC6">
        <w:rPr>
          <w:b/>
          <w:sz w:val="28"/>
          <w:szCs w:val="28"/>
        </w:rPr>
        <w:t xml:space="preserve"> </w:t>
      </w:r>
      <w:r w:rsidR="00CD01F7" w:rsidRPr="001C5FC6">
        <w:rPr>
          <w:bCs/>
          <w:sz w:val="28"/>
          <w:szCs w:val="28"/>
        </w:rPr>
        <w:t xml:space="preserve">и заключения трудового договора </w:t>
      </w:r>
      <w:r w:rsidR="00BD332C" w:rsidRPr="001C5FC6">
        <w:rPr>
          <w:bCs/>
          <w:sz w:val="28"/>
          <w:szCs w:val="28"/>
        </w:rPr>
        <w:t>с компанией ООО «</w:t>
      </w:r>
      <w:proofErr w:type="spellStart"/>
      <w:r w:rsidR="00BD332C" w:rsidRPr="001C5FC6">
        <w:rPr>
          <w:bCs/>
          <w:sz w:val="28"/>
          <w:szCs w:val="28"/>
        </w:rPr>
        <w:t>Швейсити</w:t>
      </w:r>
      <w:proofErr w:type="spellEnd"/>
      <w:r w:rsidR="00BD332C" w:rsidRPr="001C5FC6">
        <w:rPr>
          <w:bCs/>
          <w:sz w:val="28"/>
          <w:szCs w:val="28"/>
        </w:rPr>
        <w:t xml:space="preserve">» </w:t>
      </w:r>
      <w:r w:rsidR="00CD01F7" w:rsidRPr="001C5FC6">
        <w:rPr>
          <w:bCs/>
          <w:sz w:val="28"/>
          <w:szCs w:val="28"/>
        </w:rPr>
        <w:t>№ (б/</w:t>
      </w:r>
      <w:proofErr w:type="spellStart"/>
      <w:r w:rsidR="00CD01F7" w:rsidRPr="001C5FC6">
        <w:rPr>
          <w:bCs/>
          <w:sz w:val="28"/>
          <w:szCs w:val="28"/>
        </w:rPr>
        <w:t>н</w:t>
      </w:r>
      <w:proofErr w:type="spellEnd"/>
      <w:r w:rsidR="00CD01F7" w:rsidRPr="001C5FC6">
        <w:rPr>
          <w:bCs/>
          <w:sz w:val="28"/>
          <w:szCs w:val="28"/>
        </w:rPr>
        <w:t xml:space="preserve">) от </w:t>
      </w:r>
      <w:r w:rsidR="00446545" w:rsidRPr="001C5FC6">
        <w:rPr>
          <w:bCs/>
          <w:sz w:val="28"/>
          <w:szCs w:val="28"/>
        </w:rPr>
        <w:t>23.08.2022</w:t>
      </w:r>
      <w:r w:rsidR="005E7F85" w:rsidRPr="001C5FC6">
        <w:rPr>
          <w:bCs/>
          <w:sz w:val="28"/>
          <w:szCs w:val="28"/>
        </w:rPr>
        <w:t>.</w:t>
      </w:r>
      <w:r w:rsidR="00CD01F7" w:rsidRPr="001C5FC6">
        <w:rPr>
          <w:bCs/>
          <w:sz w:val="28"/>
          <w:szCs w:val="28"/>
        </w:rPr>
        <w:t xml:space="preserve"> </w:t>
      </w:r>
    </w:p>
    <w:p w:rsidR="0001575F" w:rsidRPr="001C5FC6" w:rsidRDefault="00A852A1" w:rsidP="00A852A1">
      <w:pPr>
        <w:jc w:val="both"/>
        <w:rPr>
          <w:sz w:val="28"/>
          <w:szCs w:val="28"/>
        </w:rPr>
      </w:pPr>
      <w:r w:rsidRPr="001C5FC6">
        <w:rPr>
          <w:sz w:val="28"/>
          <w:szCs w:val="28"/>
        </w:rPr>
        <w:t>Иностранный гражданин будет проживать по фактическому месту проживания ( пребывания ) на основании договора аренды помещения №3 от 01.10.2021г.  с физическим лицом, гражданином РФ Ле Ван Тхань по адресу: Московская область, Щёлковский район, городской округ Лосино-Петровский, территория Аграрная, ул. Промышленная, дом 23А, корпус 1.</w:t>
      </w:r>
    </w:p>
    <w:p w:rsidR="0001575F" w:rsidRPr="001C5FC6" w:rsidRDefault="0001575F" w:rsidP="0001575F">
      <w:pPr>
        <w:rPr>
          <w:sz w:val="28"/>
          <w:szCs w:val="28"/>
        </w:rPr>
      </w:pPr>
    </w:p>
    <w:p w:rsidR="0001575F" w:rsidRPr="001C5FC6" w:rsidRDefault="0001575F" w:rsidP="0001575F">
      <w:pPr>
        <w:jc w:val="both"/>
        <w:rPr>
          <w:sz w:val="18"/>
          <w:szCs w:val="18"/>
        </w:rPr>
      </w:pPr>
    </w:p>
    <w:p w:rsidR="0001575F" w:rsidRPr="001C5FC6" w:rsidRDefault="0001575F" w:rsidP="0001575F">
      <w:pPr>
        <w:ind w:left="-709"/>
        <w:jc w:val="both"/>
      </w:pPr>
      <w:r w:rsidRPr="001C5FC6">
        <w:rPr>
          <w:sz w:val="28"/>
          <w:szCs w:val="28"/>
        </w:rPr>
        <w:t xml:space="preserve">          Генеральный директор                      </w:t>
      </w:r>
      <w:r w:rsidRPr="001C5FC6">
        <w:rPr>
          <w:sz w:val="28"/>
          <w:szCs w:val="28"/>
        </w:rPr>
        <w:tab/>
        <w:t>___</w:t>
      </w:r>
      <w:r w:rsidR="005D7898" w:rsidRPr="001C5FC6">
        <w:rPr>
          <w:sz w:val="28"/>
          <w:szCs w:val="28"/>
        </w:rPr>
        <w:t xml:space="preserve">Ле Ван </w:t>
      </w:r>
      <w:r w:rsidR="00B75AD3" w:rsidRPr="001C5FC6">
        <w:rPr>
          <w:sz w:val="28"/>
          <w:szCs w:val="28"/>
        </w:rPr>
        <w:t>Тхань</w:t>
      </w:r>
      <w:r w:rsidRPr="001C5FC6">
        <w:t>_____</w:t>
      </w:r>
    </w:p>
    <w:p w:rsidR="0001575F" w:rsidRPr="001C5FC6" w:rsidRDefault="0001575F" w:rsidP="0001575F">
      <w:pPr>
        <w:ind w:left="-709"/>
        <w:jc w:val="both"/>
        <w:rPr>
          <w:sz w:val="18"/>
          <w:szCs w:val="18"/>
        </w:rPr>
      </w:pPr>
      <w:r w:rsidRPr="001C5FC6">
        <w:rPr>
          <w:sz w:val="18"/>
          <w:szCs w:val="18"/>
        </w:rPr>
        <w:t xml:space="preserve">                                                                                                                                     (подпись, расшифровка подписи)</w:t>
      </w:r>
    </w:p>
    <w:p w:rsidR="0001575F" w:rsidRDefault="0001575F" w:rsidP="0001575F">
      <w:pPr>
        <w:ind w:left="-709"/>
        <w:jc w:val="both"/>
        <w:rPr>
          <w:sz w:val="28"/>
          <w:szCs w:val="28"/>
        </w:rPr>
      </w:pPr>
      <w:r w:rsidRPr="001C5FC6">
        <w:rPr>
          <w:sz w:val="18"/>
          <w:szCs w:val="18"/>
        </w:rPr>
        <w:t xml:space="preserve">                                                                               М.П.</w:t>
      </w:r>
      <w:r>
        <w:rPr>
          <w:sz w:val="28"/>
          <w:szCs w:val="28"/>
        </w:rPr>
        <w:t xml:space="preserve">               </w:t>
      </w:r>
    </w:p>
    <w:p w:rsidR="0001575F" w:rsidRDefault="0001575F" w:rsidP="0001575F">
      <w:pPr>
        <w:ind w:left="-709"/>
        <w:jc w:val="both"/>
        <w:rPr>
          <w:sz w:val="28"/>
          <w:szCs w:val="28"/>
        </w:rPr>
      </w:pPr>
    </w:p>
    <w:p w:rsidR="0001575F" w:rsidRDefault="0001575F" w:rsidP="0001575F">
      <w:pPr>
        <w:ind w:left="-709"/>
        <w:jc w:val="both"/>
        <w:rPr>
          <w:sz w:val="28"/>
          <w:szCs w:val="28"/>
        </w:rPr>
      </w:pPr>
    </w:p>
    <w:p w:rsidR="0001575F" w:rsidRDefault="0001575F" w:rsidP="0001575F">
      <w:pPr>
        <w:ind w:left="-709"/>
        <w:jc w:val="both"/>
        <w:rPr>
          <w:sz w:val="28"/>
          <w:szCs w:val="28"/>
        </w:rPr>
      </w:pPr>
    </w:p>
    <w:p w:rsidR="0001575F" w:rsidRDefault="0001575F" w:rsidP="0001575F">
      <w:pPr>
        <w:ind w:left="-709"/>
        <w:jc w:val="both"/>
        <w:rPr>
          <w:sz w:val="28"/>
          <w:szCs w:val="28"/>
        </w:rPr>
      </w:pPr>
    </w:p>
    <w:p w:rsidR="0001575F" w:rsidRDefault="0001575F" w:rsidP="005F16D2">
      <w:pPr>
        <w:ind w:left="-709"/>
        <w:jc w:val="both"/>
        <w:rPr>
          <w:sz w:val="28"/>
          <w:szCs w:val="28"/>
        </w:rPr>
      </w:pPr>
    </w:p>
    <w:p w:rsidR="0001575F" w:rsidRDefault="0001575F" w:rsidP="005F16D2">
      <w:pPr>
        <w:ind w:left="-709"/>
        <w:jc w:val="both"/>
        <w:rPr>
          <w:sz w:val="28"/>
          <w:szCs w:val="28"/>
        </w:rPr>
      </w:pPr>
    </w:p>
    <w:p w:rsidR="0001575F" w:rsidRDefault="0001575F" w:rsidP="005F16D2">
      <w:pPr>
        <w:ind w:left="-709"/>
        <w:jc w:val="both"/>
        <w:rPr>
          <w:sz w:val="28"/>
          <w:szCs w:val="28"/>
        </w:rPr>
      </w:pPr>
    </w:p>
    <w:p w:rsidR="0001575F" w:rsidRDefault="0001575F" w:rsidP="005F16D2">
      <w:pPr>
        <w:ind w:left="-709"/>
        <w:jc w:val="both"/>
        <w:rPr>
          <w:sz w:val="28"/>
          <w:szCs w:val="28"/>
        </w:rPr>
      </w:pPr>
    </w:p>
    <w:p w:rsidR="00D1431C" w:rsidRPr="00D1431C" w:rsidRDefault="00D1431C" w:rsidP="00CD01F7">
      <w:pPr>
        <w:jc w:val="both"/>
        <w:rPr>
          <w:sz w:val="18"/>
          <w:szCs w:val="18"/>
          <w:lang w:val="en-US"/>
        </w:rPr>
      </w:pPr>
    </w:p>
    <w:sectPr w:rsidR="00D1431C" w:rsidRPr="00D1431C" w:rsidSect="005C1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GOptimaCyr-Bold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defaultTabStop w:val="708"/>
  <w:characterSpacingControl w:val="doNotCompress"/>
  <w:compat/>
  <w:rsids>
    <w:rsidRoot w:val="00446545"/>
    <w:rsid w:val="0000360C"/>
    <w:rsid w:val="00003C2A"/>
    <w:rsid w:val="000078CE"/>
    <w:rsid w:val="0001575F"/>
    <w:rsid w:val="00021C26"/>
    <w:rsid w:val="00023979"/>
    <w:rsid w:val="000259B9"/>
    <w:rsid w:val="000261FE"/>
    <w:rsid w:val="00031AD1"/>
    <w:rsid w:val="00032C02"/>
    <w:rsid w:val="000335D4"/>
    <w:rsid w:val="000447E1"/>
    <w:rsid w:val="0005078A"/>
    <w:rsid w:val="00052B80"/>
    <w:rsid w:val="00070F2A"/>
    <w:rsid w:val="00085104"/>
    <w:rsid w:val="000867BC"/>
    <w:rsid w:val="000958FE"/>
    <w:rsid w:val="000979DA"/>
    <w:rsid w:val="000A1FB9"/>
    <w:rsid w:val="000A2BC7"/>
    <w:rsid w:val="000A351F"/>
    <w:rsid w:val="000A39AB"/>
    <w:rsid w:val="000A602B"/>
    <w:rsid w:val="000B0654"/>
    <w:rsid w:val="000B4C6A"/>
    <w:rsid w:val="000C07D2"/>
    <w:rsid w:val="000D73C1"/>
    <w:rsid w:val="000E0DF5"/>
    <w:rsid w:val="000E5AD0"/>
    <w:rsid w:val="0012226B"/>
    <w:rsid w:val="00124186"/>
    <w:rsid w:val="001364B0"/>
    <w:rsid w:val="00137357"/>
    <w:rsid w:val="00144B91"/>
    <w:rsid w:val="00145491"/>
    <w:rsid w:val="00152C42"/>
    <w:rsid w:val="00160B70"/>
    <w:rsid w:val="00167881"/>
    <w:rsid w:val="00170DDE"/>
    <w:rsid w:val="00172942"/>
    <w:rsid w:val="001756C7"/>
    <w:rsid w:val="001774B3"/>
    <w:rsid w:val="00186120"/>
    <w:rsid w:val="001936B4"/>
    <w:rsid w:val="001938D2"/>
    <w:rsid w:val="001A1A65"/>
    <w:rsid w:val="001A5950"/>
    <w:rsid w:val="001A6322"/>
    <w:rsid w:val="001B0A85"/>
    <w:rsid w:val="001B56C6"/>
    <w:rsid w:val="001B7C4F"/>
    <w:rsid w:val="001C0551"/>
    <w:rsid w:val="001C2E88"/>
    <w:rsid w:val="001C4FBE"/>
    <w:rsid w:val="001C5908"/>
    <w:rsid w:val="001C5FC6"/>
    <w:rsid w:val="001C7219"/>
    <w:rsid w:val="001C7F83"/>
    <w:rsid w:val="001D418D"/>
    <w:rsid w:val="001D5497"/>
    <w:rsid w:val="001E0DB2"/>
    <w:rsid w:val="001E3925"/>
    <w:rsid w:val="001E46B6"/>
    <w:rsid w:val="002022F0"/>
    <w:rsid w:val="00211A26"/>
    <w:rsid w:val="00213EB3"/>
    <w:rsid w:val="0021444F"/>
    <w:rsid w:val="0022456C"/>
    <w:rsid w:val="00224670"/>
    <w:rsid w:val="00234B41"/>
    <w:rsid w:val="00237C9A"/>
    <w:rsid w:val="00242641"/>
    <w:rsid w:val="002457DE"/>
    <w:rsid w:val="0024750E"/>
    <w:rsid w:val="00247B48"/>
    <w:rsid w:val="002536F3"/>
    <w:rsid w:val="002571CB"/>
    <w:rsid w:val="00263FED"/>
    <w:rsid w:val="00264460"/>
    <w:rsid w:val="00276106"/>
    <w:rsid w:val="00276B21"/>
    <w:rsid w:val="002805A3"/>
    <w:rsid w:val="00281845"/>
    <w:rsid w:val="00281CB6"/>
    <w:rsid w:val="00281E14"/>
    <w:rsid w:val="002A14DC"/>
    <w:rsid w:val="002B1505"/>
    <w:rsid w:val="002B42E8"/>
    <w:rsid w:val="002B4E76"/>
    <w:rsid w:val="002D5F62"/>
    <w:rsid w:val="002D78AE"/>
    <w:rsid w:val="002E0F9B"/>
    <w:rsid w:val="002E681D"/>
    <w:rsid w:val="002F00A7"/>
    <w:rsid w:val="002F203F"/>
    <w:rsid w:val="002F7680"/>
    <w:rsid w:val="00303318"/>
    <w:rsid w:val="00312E47"/>
    <w:rsid w:val="0032197A"/>
    <w:rsid w:val="003238AE"/>
    <w:rsid w:val="00331A5D"/>
    <w:rsid w:val="00347EB7"/>
    <w:rsid w:val="003554B6"/>
    <w:rsid w:val="00362EBC"/>
    <w:rsid w:val="00363F98"/>
    <w:rsid w:val="00364347"/>
    <w:rsid w:val="00371252"/>
    <w:rsid w:val="0038084C"/>
    <w:rsid w:val="0038213F"/>
    <w:rsid w:val="00393C6E"/>
    <w:rsid w:val="00396B89"/>
    <w:rsid w:val="003A3DF8"/>
    <w:rsid w:val="003B6FF3"/>
    <w:rsid w:val="003C1684"/>
    <w:rsid w:val="003C2A4A"/>
    <w:rsid w:val="003C472F"/>
    <w:rsid w:val="003D0065"/>
    <w:rsid w:val="003D2593"/>
    <w:rsid w:val="003D5C91"/>
    <w:rsid w:val="003E7F79"/>
    <w:rsid w:val="003F649E"/>
    <w:rsid w:val="00402873"/>
    <w:rsid w:val="004043D7"/>
    <w:rsid w:val="00410CB7"/>
    <w:rsid w:val="004147DB"/>
    <w:rsid w:val="00414F64"/>
    <w:rsid w:val="00427B10"/>
    <w:rsid w:val="004306C7"/>
    <w:rsid w:val="00437A00"/>
    <w:rsid w:val="00444629"/>
    <w:rsid w:val="00446545"/>
    <w:rsid w:val="0045649A"/>
    <w:rsid w:val="004676C8"/>
    <w:rsid w:val="004726F0"/>
    <w:rsid w:val="00473307"/>
    <w:rsid w:val="00496A82"/>
    <w:rsid w:val="004A7A54"/>
    <w:rsid w:val="004D1A39"/>
    <w:rsid w:val="004E0330"/>
    <w:rsid w:val="004E1954"/>
    <w:rsid w:val="004E321C"/>
    <w:rsid w:val="004F09D2"/>
    <w:rsid w:val="004F691F"/>
    <w:rsid w:val="0050017A"/>
    <w:rsid w:val="00501D45"/>
    <w:rsid w:val="00504513"/>
    <w:rsid w:val="00511573"/>
    <w:rsid w:val="005124C1"/>
    <w:rsid w:val="005132FD"/>
    <w:rsid w:val="00514294"/>
    <w:rsid w:val="00526506"/>
    <w:rsid w:val="00534984"/>
    <w:rsid w:val="0053766C"/>
    <w:rsid w:val="00543788"/>
    <w:rsid w:val="00553FA1"/>
    <w:rsid w:val="00555311"/>
    <w:rsid w:val="0055594A"/>
    <w:rsid w:val="00557DB0"/>
    <w:rsid w:val="00557FCF"/>
    <w:rsid w:val="00564825"/>
    <w:rsid w:val="005717A8"/>
    <w:rsid w:val="005772B6"/>
    <w:rsid w:val="00577687"/>
    <w:rsid w:val="00584623"/>
    <w:rsid w:val="005857E6"/>
    <w:rsid w:val="005907FB"/>
    <w:rsid w:val="00596403"/>
    <w:rsid w:val="005B414B"/>
    <w:rsid w:val="005B7C4A"/>
    <w:rsid w:val="005C1E24"/>
    <w:rsid w:val="005C2F19"/>
    <w:rsid w:val="005C435A"/>
    <w:rsid w:val="005C598D"/>
    <w:rsid w:val="005D7898"/>
    <w:rsid w:val="005E07BA"/>
    <w:rsid w:val="005E7F85"/>
    <w:rsid w:val="005F16D2"/>
    <w:rsid w:val="00601E5C"/>
    <w:rsid w:val="00612A7F"/>
    <w:rsid w:val="00622974"/>
    <w:rsid w:val="00623D62"/>
    <w:rsid w:val="00626F9E"/>
    <w:rsid w:val="00632744"/>
    <w:rsid w:val="00635F80"/>
    <w:rsid w:val="00643306"/>
    <w:rsid w:val="006507DA"/>
    <w:rsid w:val="00651007"/>
    <w:rsid w:val="00656140"/>
    <w:rsid w:val="00663483"/>
    <w:rsid w:val="00672640"/>
    <w:rsid w:val="00681F26"/>
    <w:rsid w:val="00682045"/>
    <w:rsid w:val="006875FF"/>
    <w:rsid w:val="00697660"/>
    <w:rsid w:val="006A511A"/>
    <w:rsid w:val="006B0E6A"/>
    <w:rsid w:val="006B0F57"/>
    <w:rsid w:val="006B61B8"/>
    <w:rsid w:val="006C00F4"/>
    <w:rsid w:val="006C1916"/>
    <w:rsid w:val="006C1EB9"/>
    <w:rsid w:val="006D23E7"/>
    <w:rsid w:val="006D5138"/>
    <w:rsid w:val="006D527F"/>
    <w:rsid w:val="006E0AED"/>
    <w:rsid w:val="006E1DC9"/>
    <w:rsid w:val="006E60F4"/>
    <w:rsid w:val="006F1BAD"/>
    <w:rsid w:val="006F3790"/>
    <w:rsid w:val="006F4E24"/>
    <w:rsid w:val="00703499"/>
    <w:rsid w:val="00705792"/>
    <w:rsid w:val="00705963"/>
    <w:rsid w:val="007123E0"/>
    <w:rsid w:val="00713E16"/>
    <w:rsid w:val="00723050"/>
    <w:rsid w:val="0073395B"/>
    <w:rsid w:val="00735889"/>
    <w:rsid w:val="007529BF"/>
    <w:rsid w:val="00752DAD"/>
    <w:rsid w:val="00752E52"/>
    <w:rsid w:val="007530F3"/>
    <w:rsid w:val="00753F5E"/>
    <w:rsid w:val="00756D81"/>
    <w:rsid w:val="00762EB4"/>
    <w:rsid w:val="00763CB3"/>
    <w:rsid w:val="007800D1"/>
    <w:rsid w:val="00781BA7"/>
    <w:rsid w:val="00781C10"/>
    <w:rsid w:val="0078580F"/>
    <w:rsid w:val="00786A88"/>
    <w:rsid w:val="00790185"/>
    <w:rsid w:val="00793873"/>
    <w:rsid w:val="00794557"/>
    <w:rsid w:val="007A3B5E"/>
    <w:rsid w:val="007A4DE2"/>
    <w:rsid w:val="007B3379"/>
    <w:rsid w:val="007B33F1"/>
    <w:rsid w:val="007B4590"/>
    <w:rsid w:val="007B495E"/>
    <w:rsid w:val="007C039C"/>
    <w:rsid w:val="007C5FD6"/>
    <w:rsid w:val="007C7E57"/>
    <w:rsid w:val="007D0A5A"/>
    <w:rsid w:val="007D5634"/>
    <w:rsid w:val="007E5960"/>
    <w:rsid w:val="007E5EA7"/>
    <w:rsid w:val="007F43AC"/>
    <w:rsid w:val="00800672"/>
    <w:rsid w:val="00801498"/>
    <w:rsid w:val="00805BDD"/>
    <w:rsid w:val="008172A6"/>
    <w:rsid w:val="00817CB8"/>
    <w:rsid w:val="008241A9"/>
    <w:rsid w:val="008302A7"/>
    <w:rsid w:val="00843669"/>
    <w:rsid w:val="008440BE"/>
    <w:rsid w:val="008469BA"/>
    <w:rsid w:val="00855DB3"/>
    <w:rsid w:val="00856D45"/>
    <w:rsid w:val="008716FE"/>
    <w:rsid w:val="008813CE"/>
    <w:rsid w:val="0088401A"/>
    <w:rsid w:val="00897BDA"/>
    <w:rsid w:val="008B24BA"/>
    <w:rsid w:val="008C181C"/>
    <w:rsid w:val="008C78C5"/>
    <w:rsid w:val="008E1580"/>
    <w:rsid w:val="008E2EA6"/>
    <w:rsid w:val="008F3B09"/>
    <w:rsid w:val="008F423B"/>
    <w:rsid w:val="008F476E"/>
    <w:rsid w:val="008F5A2F"/>
    <w:rsid w:val="00907A0B"/>
    <w:rsid w:val="0092285E"/>
    <w:rsid w:val="00924C38"/>
    <w:rsid w:val="00925308"/>
    <w:rsid w:val="00931B89"/>
    <w:rsid w:val="00936C32"/>
    <w:rsid w:val="009372C3"/>
    <w:rsid w:val="00941FD1"/>
    <w:rsid w:val="00950ECB"/>
    <w:rsid w:val="00954BB2"/>
    <w:rsid w:val="00965D9F"/>
    <w:rsid w:val="00975158"/>
    <w:rsid w:val="00990652"/>
    <w:rsid w:val="009935E1"/>
    <w:rsid w:val="00996D76"/>
    <w:rsid w:val="009B5979"/>
    <w:rsid w:val="009D1955"/>
    <w:rsid w:val="009D3D60"/>
    <w:rsid w:val="009E7685"/>
    <w:rsid w:val="009F1BD0"/>
    <w:rsid w:val="009F63CF"/>
    <w:rsid w:val="00A000E8"/>
    <w:rsid w:val="00A02B2D"/>
    <w:rsid w:val="00A04F55"/>
    <w:rsid w:val="00A14865"/>
    <w:rsid w:val="00A16BF6"/>
    <w:rsid w:val="00A1710B"/>
    <w:rsid w:val="00A220A7"/>
    <w:rsid w:val="00A22B8B"/>
    <w:rsid w:val="00A25FBD"/>
    <w:rsid w:val="00A268BE"/>
    <w:rsid w:val="00A314F3"/>
    <w:rsid w:val="00A4220C"/>
    <w:rsid w:val="00A511D4"/>
    <w:rsid w:val="00A61387"/>
    <w:rsid w:val="00A645A1"/>
    <w:rsid w:val="00A65507"/>
    <w:rsid w:val="00A65792"/>
    <w:rsid w:val="00A711F0"/>
    <w:rsid w:val="00A8363A"/>
    <w:rsid w:val="00A84961"/>
    <w:rsid w:val="00A852A1"/>
    <w:rsid w:val="00A9024A"/>
    <w:rsid w:val="00A96B13"/>
    <w:rsid w:val="00AA07D2"/>
    <w:rsid w:val="00AA289C"/>
    <w:rsid w:val="00AA5C77"/>
    <w:rsid w:val="00AB2F3E"/>
    <w:rsid w:val="00AB3165"/>
    <w:rsid w:val="00AB52CD"/>
    <w:rsid w:val="00AC0326"/>
    <w:rsid w:val="00AC0B79"/>
    <w:rsid w:val="00AC78AA"/>
    <w:rsid w:val="00AD02DB"/>
    <w:rsid w:val="00AD4C77"/>
    <w:rsid w:val="00AD7A94"/>
    <w:rsid w:val="00AE011B"/>
    <w:rsid w:val="00AF1B32"/>
    <w:rsid w:val="00AF1EC9"/>
    <w:rsid w:val="00AF28E3"/>
    <w:rsid w:val="00AF2A05"/>
    <w:rsid w:val="00AF4B03"/>
    <w:rsid w:val="00AF792D"/>
    <w:rsid w:val="00B15F8D"/>
    <w:rsid w:val="00B169E1"/>
    <w:rsid w:val="00B21065"/>
    <w:rsid w:val="00B2114A"/>
    <w:rsid w:val="00B31596"/>
    <w:rsid w:val="00B34796"/>
    <w:rsid w:val="00B36844"/>
    <w:rsid w:val="00B428FF"/>
    <w:rsid w:val="00B43643"/>
    <w:rsid w:val="00B46730"/>
    <w:rsid w:val="00B46D2D"/>
    <w:rsid w:val="00B47D98"/>
    <w:rsid w:val="00B57519"/>
    <w:rsid w:val="00B623D8"/>
    <w:rsid w:val="00B67AC8"/>
    <w:rsid w:val="00B71912"/>
    <w:rsid w:val="00B730AC"/>
    <w:rsid w:val="00B75AD3"/>
    <w:rsid w:val="00B75EFB"/>
    <w:rsid w:val="00B8056A"/>
    <w:rsid w:val="00B82E18"/>
    <w:rsid w:val="00B83427"/>
    <w:rsid w:val="00B84E68"/>
    <w:rsid w:val="00B85E93"/>
    <w:rsid w:val="00B92647"/>
    <w:rsid w:val="00B95CC2"/>
    <w:rsid w:val="00BB0ABA"/>
    <w:rsid w:val="00BB7D55"/>
    <w:rsid w:val="00BC0103"/>
    <w:rsid w:val="00BD332C"/>
    <w:rsid w:val="00BD4129"/>
    <w:rsid w:val="00BD483F"/>
    <w:rsid w:val="00C029A1"/>
    <w:rsid w:val="00C04583"/>
    <w:rsid w:val="00C06581"/>
    <w:rsid w:val="00C14249"/>
    <w:rsid w:val="00C26A22"/>
    <w:rsid w:val="00C30A64"/>
    <w:rsid w:val="00C36D3B"/>
    <w:rsid w:val="00C37FB5"/>
    <w:rsid w:val="00C50062"/>
    <w:rsid w:val="00C52DD0"/>
    <w:rsid w:val="00C75909"/>
    <w:rsid w:val="00C778BD"/>
    <w:rsid w:val="00C92D00"/>
    <w:rsid w:val="00C947D5"/>
    <w:rsid w:val="00C976FC"/>
    <w:rsid w:val="00CA6AC9"/>
    <w:rsid w:val="00CB5133"/>
    <w:rsid w:val="00CC20BD"/>
    <w:rsid w:val="00CC3AC2"/>
    <w:rsid w:val="00CD00FF"/>
    <w:rsid w:val="00CD01D1"/>
    <w:rsid w:val="00CD01F7"/>
    <w:rsid w:val="00CD1F4D"/>
    <w:rsid w:val="00CD532C"/>
    <w:rsid w:val="00CD784E"/>
    <w:rsid w:val="00CE0297"/>
    <w:rsid w:val="00CE02A8"/>
    <w:rsid w:val="00CE3841"/>
    <w:rsid w:val="00CF44E9"/>
    <w:rsid w:val="00CF5221"/>
    <w:rsid w:val="00CF5864"/>
    <w:rsid w:val="00D00E7E"/>
    <w:rsid w:val="00D04BBD"/>
    <w:rsid w:val="00D10EA0"/>
    <w:rsid w:val="00D11827"/>
    <w:rsid w:val="00D11EBC"/>
    <w:rsid w:val="00D1431C"/>
    <w:rsid w:val="00D16400"/>
    <w:rsid w:val="00D2452A"/>
    <w:rsid w:val="00D4444A"/>
    <w:rsid w:val="00D52CB2"/>
    <w:rsid w:val="00D534A5"/>
    <w:rsid w:val="00D54A6A"/>
    <w:rsid w:val="00D6588D"/>
    <w:rsid w:val="00D74E64"/>
    <w:rsid w:val="00D74FA3"/>
    <w:rsid w:val="00D8013F"/>
    <w:rsid w:val="00D8178E"/>
    <w:rsid w:val="00D81FA7"/>
    <w:rsid w:val="00D831A4"/>
    <w:rsid w:val="00D90341"/>
    <w:rsid w:val="00D9254A"/>
    <w:rsid w:val="00DC1B50"/>
    <w:rsid w:val="00DC5057"/>
    <w:rsid w:val="00DD0D57"/>
    <w:rsid w:val="00DD17B5"/>
    <w:rsid w:val="00DE2FDF"/>
    <w:rsid w:val="00DF1F11"/>
    <w:rsid w:val="00DF27B3"/>
    <w:rsid w:val="00E065DD"/>
    <w:rsid w:val="00E11927"/>
    <w:rsid w:val="00E11D76"/>
    <w:rsid w:val="00E15A72"/>
    <w:rsid w:val="00E20205"/>
    <w:rsid w:val="00E23A44"/>
    <w:rsid w:val="00E301F0"/>
    <w:rsid w:val="00E32904"/>
    <w:rsid w:val="00E32CFF"/>
    <w:rsid w:val="00E345A4"/>
    <w:rsid w:val="00E34C63"/>
    <w:rsid w:val="00E42194"/>
    <w:rsid w:val="00E4750C"/>
    <w:rsid w:val="00E57DCB"/>
    <w:rsid w:val="00E6552A"/>
    <w:rsid w:val="00E768A9"/>
    <w:rsid w:val="00E81B5F"/>
    <w:rsid w:val="00EB1079"/>
    <w:rsid w:val="00EB1537"/>
    <w:rsid w:val="00EB3443"/>
    <w:rsid w:val="00EB6EDB"/>
    <w:rsid w:val="00EC0E40"/>
    <w:rsid w:val="00EC27C5"/>
    <w:rsid w:val="00EC5498"/>
    <w:rsid w:val="00ED258B"/>
    <w:rsid w:val="00EE17F0"/>
    <w:rsid w:val="00EE348F"/>
    <w:rsid w:val="00EF1E39"/>
    <w:rsid w:val="00EF2D29"/>
    <w:rsid w:val="00F1037F"/>
    <w:rsid w:val="00F12B58"/>
    <w:rsid w:val="00F14066"/>
    <w:rsid w:val="00F16A94"/>
    <w:rsid w:val="00F24704"/>
    <w:rsid w:val="00F27DB8"/>
    <w:rsid w:val="00F531C5"/>
    <w:rsid w:val="00F60F60"/>
    <w:rsid w:val="00F7401E"/>
    <w:rsid w:val="00F75693"/>
    <w:rsid w:val="00F81D5A"/>
    <w:rsid w:val="00F90063"/>
    <w:rsid w:val="00F91921"/>
    <w:rsid w:val="00F93F58"/>
    <w:rsid w:val="00F945C2"/>
    <w:rsid w:val="00FB0CC7"/>
    <w:rsid w:val="00FB4A1F"/>
    <w:rsid w:val="00FB5A6C"/>
    <w:rsid w:val="00FC1EFD"/>
    <w:rsid w:val="00FD2CE3"/>
    <w:rsid w:val="00FE6CDD"/>
    <w:rsid w:val="00FE7DDA"/>
    <w:rsid w:val="00FF04B3"/>
    <w:rsid w:val="00FF18E1"/>
    <w:rsid w:val="00FF2A7D"/>
    <w:rsid w:val="00FF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C3AC2"/>
    <w:pPr>
      <w:keepNext/>
      <w:jc w:val="center"/>
      <w:outlineLvl w:val="0"/>
    </w:pPr>
    <w:rPr>
      <w:rFonts w:ascii="Bookman Old Style" w:eastAsia="Arial Unicode MS" w:hAnsi="Bookman Old Style" w:cs="Arial Unicode MS"/>
      <w:b/>
      <w:bCs/>
      <w:i/>
      <w:iCs/>
      <w:sz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3AC2"/>
    <w:rPr>
      <w:rFonts w:ascii="Bookman Old Style" w:eastAsia="Arial Unicode MS" w:hAnsi="Bookman Old Style" w:cs="Arial Unicode MS"/>
      <w:b/>
      <w:bCs/>
      <w:i/>
      <w:iCs/>
      <w:sz w:val="32"/>
      <w:szCs w:val="24"/>
      <w:u w:val="single"/>
      <w:lang w:eastAsia="ru-RU"/>
    </w:rPr>
  </w:style>
  <w:style w:type="character" w:styleId="a3">
    <w:name w:val="Hyperlink"/>
    <w:basedOn w:val="a0"/>
    <w:semiHidden/>
    <w:rsid w:val="00CC3AC2"/>
    <w:rPr>
      <w:color w:val="0000FF"/>
      <w:u w:val="single"/>
    </w:rPr>
  </w:style>
  <w:style w:type="paragraph" w:styleId="a4">
    <w:name w:val="No Spacing"/>
    <w:uiPriority w:val="1"/>
    <w:qFormat/>
    <w:rsid w:val="007123E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F792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792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KaRD\Desktop\DocGenerate\Templates\Anketa_na_registraciyu_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AE80E-2079-4F42-ADFE-125B3DDE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Anketa_na_registraciyu_2</Template>
  <TotalTime>6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AluKaRD</dc:creator>
  <cp:lastModifiedBy>JZ</cp:lastModifiedBy>
  <cp:revision>10</cp:revision>
  <cp:lastPrinted>2022-03-16T14:17:00Z</cp:lastPrinted>
  <dcterms:created xsi:type="dcterms:W3CDTF">2023-04-28T14:13:00Z</dcterms:created>
  <dcterms:modified xsi:type="dcterms:W3CDTF">2023-05-09T17:13:00Z</dcterms:modified>
</cp:coreProperties>
</file>