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84" w:rsidRPr="00503A1A" w:rsidRDefault="00D03F84" w:rsidP="00D03F84">
      <w:pPr>
        <w:spacing w:after="120"/>
        <w:jc w:val="right"/>
      </w:pPr>
      <w:r w:rsidRPr="00503A1A">
        <w:t xml:space="preserve">Приложение к приказу </w:t>
      </w:r>
      <w:r w:rsidRPr="00503A1A">
        <w:br/>
        <w:t>МВД России, ФСБ России, МИД России</w:t>
      </w:r>
      <w:r w:rsidRPr="00503A1A">
        <w:br/>
        <w:t>от 27.04.2017 № 233/235/7018</w:t>
      </w:r>
    </w:p>
    <w:p w:rsidR="00D03F84" w:rsidRPr="00503A1A" w:rsidRDefault="00D03F84" w:rsidP="00D03F84">
      <w:pPr>
        <w:rPr>
          <w:b/>
          <w:bCs/>
          <w:sz w:val="22"/>
          <w:szCs w:val="22"/>
        </w:rPr>
      </w:pP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083"/>
        <w:gridCol w:w="1034"/>
        <w:gridCol w:w="5729"/>
        <w:gridCol w:w="1701"/>
      </w:tblGrid>
      <w:tr w:rsidR="00D03F84" w:rsidRPr="00503A1A" w:rsidTr="00A57BAA">
        <w:trPr>
          <w:cantSplit/>
          <w:trHeight w:val="567"/>
        </w:trPr>
        <w:tc>
          <w:tcPr>
            <w:tcW w:w="2083" w:type="dxa"/>
            <w:tcBorders>
              <w:top w:val="nil"/>
              <w:left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Регистрационный 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Место</w:t>
            </w:r>
            <w:r w:rsidRPr="00503A1A">
              <w:rPr>
                <w:sz w:val="22"/>
                <w:szCs w:val="22"/>
              </w:rPr>
              <w:br/>
              <w:t>для</w:t>
            </w:r>
            <w:r w:rsidRPr="00503A1A">
              <w:rPr>
                <w:sz w:val="22"/>
                <w:szCs w:val="22"/>
              </w:rPr>
              <w:br/>
              <w:t>фотографии</w:t>
            </w:r>
          </w:p>
        </w:tc>
      </w:tr>
      <w:tr w:rsidR="00D03F84" w:rsidRPr="00503A1A" w:rsidTr="00A57BAA">
        <w:trPr>
          <w:cantSplit/>
          <w:trHeight w:val="1134"/>
        </w:trPr>
        <w:tc>
          <w:tcPr>
            <w:tcW w:w="884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spacing w:after="200"/>
              <w:ind w:left="3828"/>
              <w:rPr>
                <w:b/>
                <w:bCs/>
                <w:sz w:val="24"/>
                <w:szCs w:val="24"/>
              </w:rPr>
            </w:pPr>
            <w:r w:rsidRPr="00503A1A">
              <w:rPr>
                <w:b/>
                <w:bCs/>
                <w:sz w:val="24"/>
                <w:szCs w:val="24"/>
              </w:rPr>
              <w:t>ВИЗОВАЯ АНКЕТА</w:t>
            </w:r>
          </w:p>
          <w:p w:rsidR="00D03F84" w:rsidRPr="00503A1A" w:rsidRDefault="00D03F84" w:rsidP="00A57BAA">
            <w:pPr>
              <w:rPr>
                <w:b/>
                <w:bCs/>
                <w:sz w:val="24"/>
                <w:szCs w:val="24"/>
              </w:rPr>
            </w:pPr>
            <w:r w:rsidRPr="00503A1A">
              <w:rPr>
                <w:sz w:val="22"/>
                <w:szCs w:val="22"/>
              </w:rPr>
              <w:t>Прошу оформить, продлить, восстановить (ненужное зачеркнуть) визу: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</w:tr>
      <w:tr w:rsidR="00D03F84" w:rsidRPr="00503A1A" w:rsidTr="00A57BAA">
        <w:trPr>
          <w:cantSplit/>
        </w:trPr>
        <w:tc>
          <w:tcPr>
            <w:tcW w:w="8846" w:type="dxa"/>
            <w:gridSpan w:val="3"/>
            <w:vMerge/>
            <w:tcBorders>
              <w:left w:val="nil"/>
              <w:bottom w:val="nil"/>
            </w:tcBorders>
            <w:vAlign w:val="bottom"/>
          </w:tcPr>
          <w:p w:rsidR="00D03F84" w:rsidRPr="00503A1A" w:rsidRDefault="00D03F84" w:rsidP="00A57BA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12"/>
                <w:szCs w:val="12"/>
              </w:rPr>
            </w:pPr>
          </w:p>
        </w:tc>
      </w:tr>
    </w:tbl>
    <w:p w:rsidR="00D03F84" w:rsidRPr="00503A1A" w:rsidRDefault="00D03F84" w:rsidP="00D03F84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3"/>
        <w:gridCol w:w="255"/>
        <w:gridCol w:w="1701"/>
        <w:gridCol w:w="86"/>
        <w:gridCol w:w="283"/>
        <w:gridCol w:w="1559"/>
        <w:gridCol w:w="142"/>
        <w:gridCol w:w="284"/>
        <w:gridCol w:w="1134"/>
        <w:gridCol w:w="283"/>
        <w:gridCol w:w="142"/>
        <w:gridCol w:w="283"/>
        <w:gridCol w:w="1134"/>
        <w:gridCol w:w="284"/>
        <w:gridCol w:w="1134"/>
        <w:gridCol w:w="283"/>
        <w:gridCol w:w="1440"/>
      </w:tblGrid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3F84" w:rsidRPr="00503A1A" w:rsidRDefault="00D03F84" w:rsidP="00A57BAA">
            <w:pPr>
              <w:spacing w:before="40" w:after="40"/>
              <w:ind w:left="57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кратность визы:</w:t>
            </w:r>
          </w:p>
        </w:tc>
        <w:tc>
          <w:tcPr>
            <w:tcW w:w="847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3F84" w:rsidRPr="00503A1A" w:rsidRDefault="00D03F84" w:rsidP="00A57BAA">
            <w:pPr>
              <w:spacing w:before="40" w:after="40"/>
              <w:ind w:left="57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категория (вид) визы:</w:t>
            </w:r>
          </w:p>
        </w:tc>
      </w:tr>
      <w:tr w:rsidR="00D03F84" w:rsidRPr="00503A1A" w:rsidTr="00A57BAA"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однократная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обыкновенная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right="28"/>
              <w:jc w:val="right"/>
            </w:pPr>
            <w:r w:rsidRPr="00503A1A">
              <w:t>(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частная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гуманитарная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деловая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44C07" w:rsidP="00A57BAA">
            <w:pPr>
              <w:jc w:val="center"/>
              <w:rPr>
                <w:lang w:val="en-US"/>
              </w:rPr>
            </w:pPr>
            <w:r w:rsidRPr="00503A1A"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рабочая</w:t>
            </w: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</w:tr>
      <w:tr w:rsidR="00D03F84" w:rsidRPr="00503A1A" w:rsidTr="00A57BAA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двукратная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туристическая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туристическая групповая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lang w:val="en-US"/>
              </w:rPr>
            </w:pPr>
            <w:r w:rsidRPr="00503A1A">
              <w:t>учебная</w:t>
            </w: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</w:tr>
      <w:tr w:rsidR="00D03F84" w:rsidRPr="00503A1A" w:rsidTr="00A57BAA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042B4B" w:rsidP="00A57BAA">
            <w:pPr>
              <w:jc w:val="center"/>
              <w:rPr>
                <w:sz w:val="22"/>
                <w:szCs w:val="22"/>
                <w:lang w:val="en-US"/>
              </w:rPr>
            </w:pPr>
            <w:r w:rsidRPr="00503A1A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многократная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611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на въезд в Российскую Федерацию в целях приема</w:t>
            </w:r>
          </w:p>
        </w:tc>
      </w:tr>
      <w:tr w:rsidR="00D03F84" w:rsidRPr="00503A1A" w:rsidTr="00A57BAA">
        <w:trPr>
          <w:cantSplit/>
          <w:trHeight w:val="465"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3F84" w:rsidRPr="00503A1A" w:rsidRDefault="00D03F84" w:rsidP="00A57BAA">
            <w:pPr>
              <w:spacing w:before="120"/>
              <w:ind w:firstLine="2427"/>
            </w:pPr>
            <w:r w:rsidRPr="00503A1A">
              <w:t>в гражданство Российской Федерации)</w:t>
            </w: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транзитная</w:t>
            </w: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</w:pPr>
            <w:r w:rsidRPr="00503A1A">
              <w:t>временно проживающего лица</w:t>
            </w:r>
          </w:p>
        </w:tc>
      </w:tr>
      <w:tr w:rsidR="00D03F84" w:rsidRPr="00503A1A" w:rsidTr="00A57BAA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D03F84" w:rsidP="00A57BAA">
            <w:pPr>
              <w:ind w:left="57"/>
              <w:rPr>
                <w:sz w:val="6"/>
                <w:szCs w:val="6"/>
              </w:rPr>
            </w:pPr>
          </w:p>
        </w:tc>
      </w:tr>
    </w:tbl>
    <w:p w:rsidR="00D03F84" w:rsidRPr="00503A1A" w:rsidRDefault="00D03F84" w:rsidP="00D03F84">
      <w:pPr>
        <w:spacing w:before="120"/>
        <w:rPr>
          <w:sz w:val="22"/>
          <w:szCs w:val="22"/>
        </w:rPr>
      </w:pPr>
      <w:r w:rsidRPr="00503A1A">
        <w:rPr>
          <w:sz w:val="22"/>
          <w:szCs w:val="22"/>
        </w:rPr>
        <w:t>в связи с  Заключением трудового договора</w:t>
      </w:r>
    </w:p>
    <w:p w:rsidR="00D03F84" w:rsidRPr="00503A1A" w:rsidRDefault="00D03F84" w:rsidP="00D03F84">
      <w:pPr>
        <w:pBdr>
          <w:top w:val="single" w:sz="4" w:space="1" w:color="auto"/>
        </w:pBdr>
        <w:ind w:left="952"/>
        <w:rPr>
          <w:sz w:val="2"/>
          <w:szCs w:val="2"/>
        </w:rPr>
      </w:pPr>
    </w:p>
    <w:p w:rsidR="00D03F84" w:rsidRPr="00503A1A" w:rsidRDefault="00D03F84" w:rsidP="00D03F84">
      <w:pPr>
        <w:rPr>
          <w:sz w:val="22"/>
          <w:szCs w:val="22"/>
        </w:rPr>
      </w:pPr>
    </w:p>
    <w:p w:rsidR="00D03F84" w:rsidRPr="00503A1A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Pr="00503A1A" w:rsidRDefault="00D03F84" w:rsidP="00D03F84">
      <w:pPr>
        <w:spacing w:before="60"/>
        <w:jc w:val="center"/>
        <w:rPr>
          <w:b/>
          <w:bCs/>
          <w:sz w:val="22"/>
          <w:szCs w:val="22"/>
        </w:rPr>
      </w:pPr>
      <w:r w:rsidRPr="00503A1A">
        <w:rPr>
          <w:b/>
          <w:bCs/>
          <w:sz w:val="22"/>
          <w:szCs w:val="22"/>
        </w:rPr>
        <w:t>О себе сообщаю следующие сведения: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88"/>
        <w:gridCol w:w="336"/>
        <w:gridCol w:w="1062"/>
        <w:gridCol w:w="2857"/>
        <w:gridCol w:w="142"/>
        <w:gridCol w:w="368"/>
        <w:gridCol w:w="142"/>
        <w:gridCol w:w="454"/>
        <w:gridCol w:w="142"/>
        <w:gridCol w:w="3855"/>
      </w:tblGrid>
      <w:tr w:rsidR="00D03F84" w:rsidRPr="00503A1A" w:rsidTr="00A57BAA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1. Фамилия</w:t>
            </w:r>
          </w:p>
        </w:tc>
        <w:tc>
          <w:tcPr>
            <w:tcW w:w="4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EF0C4E" w:rsidP="00E07C40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SURNAME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/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EF0C4E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SURNAMELAT</w:t>
            </w:r>
          </w:p>
        </w:tc>
      </w:tr>
      <w:tr w:rsidR="00D03F84" w:rsidRPr="00503A1A" w:rsidTr="00A57BAA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4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(латиница)</w:t>
            </w:r>
          </w:p>
        </w:tc>
      </w:tr>
      <w:tr w:rsidR="00D03F84" w:rsidRPr="00503A1A" w:rsidTr="00A57BAA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2. Имя (имена)</w:t>
            </w:r>
          </w:p>
        </w:tc>
        <w:tc>
          <w:tcPr>
            <w:tcW w:w="4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EF0C4E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NAME</w:t>
            </w:r>
            <w:r w:rsidR="007D5507" w:rsidRPr="00503A1A">
              <w:rPr>
                <w:b/>
              </w:rPr>
              <w:t xml:space="preserve">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/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EF0C4E" w:rsidP="00F6674E">
            <w:pPr>
              <w:jc w:val="center"/>
              <w:rPr>
                <w:sz w:val="22"/>
                <w:szCs w:val="22"/>
                <w:lang w:val="en-US"/>
              </w:rPr>
            </w:pPr>
            <w:r w:rsidRPr="00503A1A">
              <w:rPr>
                <w:b/>
              </w:rPr>
              <w:t>NAMELAT</w:t>
            </w:r>
          </w:p>
        </w:tc>
      </w:tr>
      <w:tr w:rsidR="00D03F84" w:rsidRPr="00503A1A" w:rsidTr="00A57BAA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44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(латиница)</w:t>
            </w:r>
          </w:p>
        </w:tc>
      </w:tr>
      <w:tr w:rsidR="00D03F84" w:rsidRPr="00503A1A" w:rsidTr="00A57BAA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3. Отчество (при наличии)</w:t>
            </w:r>
          </w:p>
        </w:tc>
        <w:tc>
          <w:tcPr>
            <w:tcW w:w="39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2F4D6D" w:rsidP="00A57BAA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03A1A">
              <w:rPr>
                <w:b/>
                <w:lang w:val="en-US"/>
              </w:rPr>
              <w:t>нет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/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2F4D6D" w:rsidP="00A57BAA">
            <w:pPr>
              <w:jc w:val="center"/>
              <w:rPr>
                <w:b/>
                <w:lang w:val="en-US"/>
              </w:rPr>
            </w:pPr>
            <w:proofErr w:type="spellStart"/>
            <w:r w:rsidRPr="00503A1A">
              <w:rPr>
                <w:b/>
                <w:lang w:val="en-US"/>
              </w:rPr>
              <w:t>нет</w:t>
            </w:r>
            <w:proofErr w:type="spellEnd"/>
          </w:p>
        </w:tc>
      </w:tr>
      <w:tr w:rsidR="00D03F84" w:rsidRPr="00503A1A" w:rsidTr="00A57BAA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39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(латиница)</w:t>
            </w:r>
          </w:p>
        </w:tc>
      </w:tr>
    </w:tbl>
    <w:p w:rsidR="00D03F84" w:rsidRPr="00503A1A" w:rsidRDefault="00D03F84" w:rsidP="00D03F84">
      <w:pPr>
        <w:spacing w:after="120"/>
        <w:rPr>
          <w:sz w:val="2"/>
          <w:szCs w:val="2"/>
        </w:rPr>
      </w:pPr>
    </w:p>
    <w:tbl>
      <w:tblPr>
        <w:tblW w:w="1054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"/>
        <w:gridCol w:w="909"/>
        <w:gridCol w:w="181"/>
        <w:gridCol w:w="90"/>
        <w:gridCol w:w="428"/>
        <w:gridCol w:w="936"/>
        <w:gridCol w:w="713"/>
        <w:gridCol w:w="418"/>
        <w:gridCol w:w="839"/>
        <w:gridCol w:w="811"/>
        <w:gridCol w:w="1983"/>
        <w:gridCol w:w="141"/>
        <w:gridCol w:w="382"/>
        <w:gridCol w:w="10"/>
        <w:gridCol w:w="1113"/>
        <w:gridCol w:w="283"/>
        <w:gridCol w:w="397"/>
        <w:gridCol w:w="255"/>
      </w:tblGrid>
      <w:tr w:rsidR="00D03F84" w:rsidRPr="00503A1A" w:rsidTr="00F33FB5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4. Дата рождения</w:t>
            </w:r>
          </w:p>
        </w:tc>
        <w:tc>
          <w:tcPr>
            <w:tcW w:w="14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013D31" w:rsidP="00A57BAA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503A1A">
              <w:rPr>
                <w:b/>
                <w:sz w:val="22"/>
                <w:szCs w:val="22"/>
                <w:lang w:val="en-US"/>
              </w:rPr>
              <w:t>DateBirthdayDay</w:t>
            </w:r>
            <w:proofErr w:type="spellEnd"/>
            <w:r w:rsidR="00BA7CC6" w:rsidRPr="00503A1A">
              <w:rPr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503A1A">
              <w:rPr>
                <w:b/>
                <w:sz w:val="22"/>
                <w:szCs w:val="22"/>
                <w:lang w:val="en-US"/>
              </w:rPr>
              <w:t>DateBirthdayMonth</w:t>
            </w:r>
            <w:proofErr w:type="spellEnd"/>
            <w:r w:rsidR="00BA7CC6" w:rsidRPr="00503A1A">
              <w:rPr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503A1A">
              <w:rPr>
                <w:b/>
                <w:sz w:val="22"/>
                <w:szCs w:val="22"/>
                <w:lang w:val="en-US"/>
              </w:rPr>
              <w:t>DateBirthdayYear</w:t>
            </w:r>
            <w:proofErr w:type="spellEnd"/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5. Место рождения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EF0C4E" w:rsidP="00795B37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PLACEX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6. Пол: 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EF0C4E" w:rsidP="00A57BAA">
            <w:pPr>
              <w:jc w:val="center"/>
              <w:rPr>
                <w:sz w:val="22"/>
                <w:szCs w:val="22"/>
                <w:lang w:val="en-US"/>
              </w:rPr>
            </w:pPr>
            <w:r w:rsidRPr="00503A1A">
              <w:rPr>
                <w:sz w:val="22"/>
                <w:szCs w:val="22"/>
                <w:lang w:val="en-US"/>
              </w:rPr>
              <w:t>GENDERM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ind w:right="57"/>
              <w:jc w:val="right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Ж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F84" w:rsidRPr="00503A1A" w:rsidRDefault="00EF0C4E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GENDERF</w:t>
            </w:r>
          </w:p>
        </w:tc>
      </w:tr>
      <w:tr w:rsidR="00D03F84" w:rsidRPr="00503A1A" w:rsidTr="00F33FB5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14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</w:t>
            </w:r>
            <w:proofErr w:type="spellStart"/>
            <w:r w:rsidRPr="00503A1A">
              <w:rPr>
                <w:sz w:val="15"/>
                <w:szCs w:val="15"/>
              </w:rPr>
              <w:t>дд</w:t>
            </w:r>
            <w:proofErr w:type="spellEnd"/>
            <w:r w:rsidRPr="00503A1A">
              <w:rPr>
                <w:sz w:val="15"/>
                <w:szCs w:val="15"/>
              </w:rPr>
              <w:t>/мм/</w:t>
            </w:r>
            <w:proofErr w:type="spellStart"/>
            <w:r w:rsidRPr="00503A1A">
              <w:rPr>
                <w:sz w:val="15"/>
                <w:szCs w:val="15"/>
              </w:rPr>
              <w:t>гггг</w:t>
            </w:r>
            <w:proofErr w:type="spellEnd"/>
            <w:r w:rsidRPr="00503A1A">
              <w:rPr>
                <w:sz w:val="15"/>
                <w:szCs w:val="15"/>
              </w:rPr>
              <w:t>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(страна, город)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ind w:right="57"/>
              <w:jc w:val="right"/>
              <w:rPr>
                <w:sz w:val="15"/>
                <w:szCs w:val="15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</w:tr>
      <w:tr w:rsidR="00D03F84" w:rsidRPr="00503A1A" w:rsidTr="00F33FB5"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7. Гражданство</w:t>
            </w:r>
          </w:p>
        </w:tc>
        <w:tc>
          <w:tcPr>
            <w:tcW w:w="2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FC306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COUNTRY</w:t>
            </w:r>
          </w:p>
        </w:tc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8. Документ, удостоверяющий личность:</w:t>
            </w:r>
          </w:p>
        </w:tc>
        <w:tc>
          <w:tcPr>
            <w:tcW w:w="25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DA51B7" w:rsidP="00A57BAA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03A1A">
              <w:rPr>
                <w:b/>
                <w:lang w:val="en-US"/>
              </w:rPr>
              <w:t>паспорт</w:t>
            </w:r>
            <w:proofErr w:type="spellEnd"/>
          </w:p>
        </w:tc>
      </w:tr>
      <w:tr w:rsidR="00D03F84" w:rsidRPr="00503A1A" w:rsidTr="00F33FB5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серия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D03F84" w:rsidP="00DA51B7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№</w:t>
            </w:r>
          </w:p>
        </w:tc>
        <w:tc>
          <w:tcPr>
            <w:tcW w:w="2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FC3064" w:rsidP="00A57BAA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03A1A">
              <w:rPr>
                <w:b/>
                <w:sz w:val="22"/>
                <w:szCs w:val="22"/>
              </w:rPr>
              <w:t>PASSPORTNUMBER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 xml:space="preserve">срок действия </w:t>
            </w:r>
            <w:proofErr w:type="gramStart"/>
            <w:r w:rsidRPr="00503A1A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FC306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PASSPORTDATESTARTDAY</w:t>
            </w:r>
            <w:r w:rsidR="00BA7CC6" w:rsidRPr="00503A1A">
              <w:rPr>
                <w:b/>
              </w:rPr>
              <w:t>/</w:t>
            </w:r>
            <w:r w:rsidRPr="00503A1A">
              <w:rPr>
                <w:b/>
              </w:rPr>
              <w:t>PASSPORTDATESTARTMONTH</w:t>
            </w:r>
            <w:r w:rsidR="00BA7CC6" w:rsidRPr="00503A1A">
              <w:rPr>
                <w:b/>
              </w:rPr>
              <w:t>/</w:t>
            </w:r>
            <w:r w:rsidRPr="00503A1A">
              <w:rPr>
                <w:b/>
              </w:rPr>
              <w:t>PASSPORTDATESTARTYEAR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503A1A" w:rsidRDefault="00D03F84" w:rsidP="00A57BAA">
            <w:pPr>
              <w:jc w:val="center"/>
              <w:rPr>
                <w:sz w:val="22"/>
                <w:szCs w:val="22"/>
              </w:rPr>
            </w:pPr>
            <w:r w:rsidRPr="00503A1A">
              <w:rPr>
                <w:sz w:val="22"/>
                <w:szCs w:val="22"/>
              </w:rPr>
              <w:t>по</w:t>
            </w:r>
          </w:p>
        </w:tc>
        <w:tc>
          <w:tcPr>
            <w:tcW w:w="20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503A1A" w:rsidRDefault="00753BE7" w:rsidP="00DA51B7">
            <w:pPr>
              <w:jc w:val="center"/>
              <w:rPr>
                <w:sz w:val="22"/>
                <w:szCs w:val="22"/>
              </w:rPr>
            </w:pPr>
            <w:r w:rsidRPr="00503A1A">
              <w:rPr>
                <w:b/>
              </w:rPr>
              <w:t>PASSPORTDATEENDDAY</w:t>
            </w:r>
            <w:r w:rsidR="00BA7CC6" w:rsidRPr="00503A1A">
              <w:rPr>
                <w:b/>
              </w:rPr>
              <w:t>/</w:t>
            </w:r>
            <w:r w:rsidRPr="00503A1A">
              <w:rPr>
                <w:b/>
              </w:rPr>
              <w:t>PASSPORTDATEENDMONTH</w:t>
            </w:r>
            <w:r w:rsidR="00BA7CC6" w:rsidRPr="00503A1A">
              <w:rPr>
                <w:b/>
              </w:rPr>
              <w:t>/</w:t>
            </w:r>
            <w:r w:rsidRPr="00503A1A">
              <w:rPr>
                <w:b/>
              </w:rPr>
              <w:t>PASSPORTDATEENDYEAR</w:t>
            </w:r>
          </w:p>
        </w:tc>
      </w:tr>
      <w:tr w:rsidR="00D03F84" w:rsidRPr="00503A1A" w:rsidTr="00F33FB5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</w:t>
            </w:r>
            <w:proofErr w:type="spellStart"/>
            <w:r w:rsidRPr="00503A1A">
              <w:rPr>
                <w:sz w:val="15"/>
                <w:szCs w:val="15"/>
              </w:rPr>
              <w:t>дд</w:t>
            </w:r>
            <w:proofErr w:type="spellEnd"/>
            <w:r w:rsidRPr="00503A1A">
              <w:rPr>
                <w:sz w:val="15"/>
                <w:szCs w:val="15"/>
              </w:rPr>
              <w:t>/мм/</w:t>
            </w:r>
            <w:proofErr w:type="spellStart"/>
            <w:r w:rsidRPr="00503A1A">
              <w:rPr>
                <w:sz w:val="15"/>
                <w:szCs w:val="15"/>
              </w:rPr>
              <w:t>гггг</w:t>
            </w:r>
            <w:proofErr w:type="spellEnd"/>
            <w:r w:rsidRPr="00503A1A">
              <w:rPr>
                <w:sz w:val="15"/>
                <w:szCs w:val="15"/>
              </w:rPr>
              <w:t>)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3F84" w:rsidRPr="00503A1A" w:rsidRDefault="00D03F84" w:rsidP="00A57BAA">
            <w:pPr>
              <w:jc w:val="center"/>
              <w:rPr>
                <w:sz w:val="15"/>
                <w:szCs w:val="15"/>
              </w:rPr>
            </w:pPr>
            <w:r w:rsidRPr="00503A1A">
              <w:rPr>
                <w:sz w:val="15"/>
                <w:szCs w:val="15"/>
              </w:rPr>
              <w:t>(</w:t>
            </w:r>
            <w:proofErr w:type="spellStart"/>
            <w:r w:rsidRPr="00503A1A">
              <w:rPr>
                <w:sz w:val="15"/>
                <w:szCs w:val="15"/>
              </w:rPr>
              <w:t>дд</w:t>
            </w:r>
            <w:proofErr w:type="spellEnd"/>
            <w:r w:rsidRPr="00503A1A">
              <w:rPr>
                <w:sz w:val="15"/>
                <w:szCs w:val="15"/>
              </w:rPr>
              <w:t>/мм/</w:t>
            </w:r>
            <w:proofErr w:type="spellStart"/>
            <w:r w:rsidRPr="00503A1A">
              <w:rPr>
                <w:sz w:val="15"/>
                <w:szCs w:val="15"/>
              </w:rPr>
              <w:t>гггг</w:t>
            </w:r>
            <w:proofErr w:type="spellEnd"/>
            <w:r w:rsidRPr="00503A1A">
              <w:rPr>
                <w:sz w:val="15"/>
                <w:szCs w:val="15"/>
              </w:rPr>
              <w:t>)</w:t>
            </w:r>
          </w:p>
        </w:tc>
      </w:tr>
    </w:tbl>
    <w:p w:rsidR="00A45ADB" w:rsidRPr="00503A1A" w:rsidRDefault="00A45ADB" w:rsidP="00A45ADB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9. Сведения о приглашающей стороне:  </w:t>
      </w:r>
      <w:r w:rsidRPr="00503A1A">
        <w:rPr>
          <w:b/>
          <w:sz w:val="22"/>
          <w:szCs w:val="22"/>
        </w:rPr>
        <w:t>ООО «</w:t>
      </w:r>
      <w:proofErr w:type="spellStart"/>
      <w:r w:rsidR="009771A4" w:rsidRPr="00503A1A">
        <w:rPr>
          <w:b/>
          <w:sz w:val="22"/>
          <w:szCs w:val="22"/>
        </w:rPr>
        <w:t>Швейсити</w:t>
      </w:r>
      <w:proofErr w:type="spellEnd"/>
      <w:r w:rsidRPr="00503A1A">
        <w:rPr>
          <w:b/>
          <w:sz w:val="22"/>
          <w:szCs w:val="22"/>
        </w:rPr>
        <w:t xml:space="preserve">», ИНН </w:t>
      </w:r>
      <w:r w:rsidR="009771A4" w:rsidRPr="00503A1A">
        <w:rPr>
          <w:b/>
          <w:sz w:val="22"/>
          <w:szCs w:val="22"/>
        </w:rPr>
        <w:t>5050129390</w:t>
      </w:r>
      <w:r w:rsidRPr="00503A1A">
        <w:rPr>
          <w:b/>
          <w:sz w:val="22"/>
          <w:szCs w:val="22"/>
        </w:rPr>
        <w:t xml:space="preserve">, </w:t>
      </w:r>
      <w:r w:rsidR="00DF6A45" w:rsidRPr="00503A1A">
        <w:rPr>
          <w:b/>
          <w:sz w:val="22"/>
          <w:szCs w:val="22"/>
        </w:rPr>
        <w:t>Московская область</w:t>
      </w:r>
    </w:p>
    <w:p w:rsidR="00A45ADB" w:rsidRPr="00503A1A" w:rsidRDefault="00A45ADB" w:rsidP="00A45ADB">
      <w:pPr>
        <w:pBdr>
          <w:top w:val="single" w:sz="4" w:space="1" w:color="auto"/>
        </w:pBdr>
        <w:ind w:left="3754"/>
        <w:jc w:val="center"/>
        <w:rPr>
          <w:sz w:val="14"/>
          <w:szCs w:val="14"/>
        </w:rPr>
      </w:pPr>
      <w:r w:rsidRPr="00503A1A">
        <w:rPr>
          <w:sz w:val="14"/>
          <w:szCs w:val="14"/>
        </w:rPr>
        <w:t xml:space="preserve">(для юридического лица – наименование, ИНН, юридический адрес, телефон, </w:t>
      </w:r>
      <w:r w:rsidRPr="00503A1A">
        <w:rPr>
          <w:sz w:val="14"/>
          <w:szCs w:val="14"/>
          <w:lang w:val="en-US"/>
        </w:rPr>
        <w:t>e</w:t>
      </w:r>
      <w:r w:rsidRPr="00503A1A">
        <w:rPr>
          <w:sz w:val="14"/>
          <w:szCs w:val="14"/>
        </w:rPr>
        <w:t>-</w:t>
      </w:r>
      <w:r w:rsidRPr="00503A1A">
        <w:rPr>
          <w:sz w:val="14"/>
          <w:szCs w:val="14"/>
          <w:lang w:val="en-US"/>
        </w:rPr>
        <w:t>mail</w:t>
      </w:r>
      <w:r w:rsidRPr="00503A1A">
        <w:rPr>
          <w:sz w:val="14"/>
          <w:szCs w:val="14"/>
        </w:rPr>
        <w:t>;</w:t>
      </w:r>
    </w:p>
    <w:p w:rsidR="00A45ADB" w:rsidRPr="00503A1A" w:rsidRDefault="00DF6A45" w:rsidP="00A45ADB">
      <w:pPr>
        <w:rPr>
          <w:b/>
          <w:sz w:val="22"/>
          <w:szCs w:val="22"/>
        </w:rPr>
      </w:pPr>
      <w:r w:rsidRPr="00503A1A">
        <w:rPr>
          <w:b/>
          <w:sz w:val="22"/>
          <w:szCs w:val="22"/>
        </w:rPr>
        <w:t xml:space="preserve">Г.О. </w:t>
      </w:r>
      <w:proofErr w:type="spellStart"/>
      <w:r w:rsidRPr="00503A1A">
        <w:rPr>
          <w:b/>
          <w:sz w:val="22"/>
          <w:szCs w:val="22"/>
        </w:rPr>
        <w:t>Лосино-Петровский</w:t>
      </w:r>
      <w:proofErr w:type="spellEnd"/>
      <w:r w:rsidRPr="00503A1A">
        <w:rPr>
          <w:b/>
          <w:sz w:val="22"/>
          <w:szCs w:val="22"/>
        </w:rPr>
        <w:t xml:space="preserve">, РП Свердловский, </w:t>
      </w:r>
      <w:proofErr w:type="spellStart"/>
      <w:r w:rsidRPr="00503A1A">
        <w:rPr>
          <w:b/>
          <w:sz w:val="22"/>
          <w:szCs w:val="22"/>
        </w:rPr>
        <w:t>Тер.Аграрная</w:t>
      </w:r>
      <w:proofErr w:type="spellEnd"/>
      <w:r w:rsidRPr="00503A1A">
        <w:rPr>
          <w:b/>
          <w:sz w:val="22"/>
          <w:szCs w:val="22"/>
        </w:rPr>
        <w:t xml:space="preserve">, ул. Промышленная к.1, </w:t>
      </w:r>
      <w:proofErr w:type="spellStart"/>
      <w:r w:rsidRPr="00503A1A">
        <w:rPr>
          <w:b/>
          <w:sz w:val="22"/>
          <w:szCs w:val="22"/>
        </w:rPr>
        <w:t>стр</w:t>
      </w:r>
      <w:proofErr w:type="spellEnd"/>
      <w:r w:rsidRPr="00503A1A">
        <w:rPr>
          <w:b/>
          <w:sz w:val="22"/>
          <w:szCs w:val="22"/>
        </w:rPr>
        <w:t xml:space="preserve"> 23А </w:t>
      </w:r>
      <w:r w:rsidR="009771A4" w:rsidRPr="00503A1A">
        <w:rPr>
          <w:b/>
          <w:sz w:val="22"/>
          <w:szCs w:val="22"/>
        </w:rPr>
        <w:t>8</w:t>
      </w:r>
      <w:r w:rsidR="00E11DD1" w:rsidRPr="00503A1A">
        <w:rPr>
          <w:b/>
          <w:sz w:val="22"/>
          <w:szCs w:val="22"/>
        </w:rPr>
        <w:t>4956578878</w:t>
      </w:r>
    </w:p>
    <w:p w:rsidR="00A45ADB" w:rsidRPr="00503A1A" w:rsidRDefault="00A45ADB" w:rsidP="00A45ADB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503A1A">
        <w:rPr>
          <w:sz w:val="14"/>
          <w:szCs w:val="14"/>
        </w:rPr>
        <w:t xml:space="preserve">для физического лица – фамилия, имя, отчество, дата рождения, серия и номер документа, удостоверяющего личность, адрес, телефон, </w:t>
      </w:r>
      <w:r w:rsidRPr="00503A1A">
        <w:rPr>
          <w:sz w:val="14"/>
          <w:szCs w:val="14"/>
          <w:lang w:val="en-US"/>
        </w:rPr>
        <w:t>e</w:t>
      </w:r>
      <w:r w:rsidRPr="00503A1A">
        <w:rPr>
          <w:sz w:val="14"/>
          <w:szCs w:val="14"/>
        </w:rPr>
        <w:t>-</w:t>
      </w:r>
      <w:r w:rsidRPr="00503A1A">
        <w:rPr>
          <w:sz w:val="14"/>
          <w:szCs w:val="14"/>
          <w:lang w:val="en-US"/>
        </w:rPr>
        <w:t>mail</w:t>
      </w:r>
      <w:r w:rsidRPr="00503A1A">
        <w:rPr>
          <w:sz w:val="14"/>
          <w:szCs w:val="14"/>
        </w:rPr>
        <w:t xml:space="preserve"> (при наличии))</w:t>
      </w:r>
    </w:p>
    <w:p w:rsidR="00D321B8" w:rsidRPr="00503A1A" w:rsidRDefault="00D321B8" w:rsidP="00D321B8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10. Сведения о принимающей стороне:  </w:t>
      </w:r>
      <w:r w:rsidRPr="00503A1A">
        <w:rPr>
          <w:b/>
          <w:sz w:val="22"/>
          <w:szCs w:val="22"/>
        </w:rPr>
        <w:t>ООО «</w:t>
      </w:r>
      <w:proofErr w:type="spellStart"/>
      <w:r w:rsidR="009771A4" w:rsidRPr="00503A1A">
        <w:rPr>
          <w:b/>
          <w:sz w:val="22"/>
          <w:szCs w:val="22"/>
        </w:rPr>
        <w:t>Швейсити</w:t>
      </w:r>
      <w:proofErr w:type="spellEnd"/>
      <w:r w:rsidRPr="00503A1A">
        <w:rPr>
          <w:b/>
          <w:sz w:val="22"/>
          <w:szCs w:val="22"/>
        </w:rPr>
        <w:t xml:space="preserve">» ИНН </w:t>
      </w:r>
      <w:r w:rsidR="009771A4" w:rsidRPr="00503A1A">
        <w:rPr>
          <w:b/>
          <w:sz w:val="22"/>
          <w:szCs w:val="22"/>
        </w:rPr>
        <w:t>5050129390</w:t>
      </w:r>
      <w:r w:rsidRPr="00503A1A">
        <w:rPr>
          <w:b/>
          <w:sz w:val="22"/>
          <w:szCs w:val="22"/>
        </w:rPr>
        <w:t>, Московская</w:t>
      </w:r>
      <w:r w:rsidR="00086AE4" w:rsidRPr="00503A1A">
        <w:rPr>
          <w:b/>
          <w:sz w:val="22"/>
          <w:szCs w:val="22"/>
        </w:rPr>
        <w:t xml:space="preserve"> область,</w:t>
      </w:r>
    </w:p>
    <w:p w:rsidR="00D321B8" w:rsidRPr="00503A1A" w:rsidRDefault="00D321B8" w:rsidP="00D321B8">
      <w:pPr>
        <w:pBdr>
          <w:top w:val="single" w:sz="4" w:space="1" w:color="auto"/>
        </w:pBdr>
        <w:ind w:left="3799"/>
        <w:jc w:val="center"/>
        <w:rPr>
          <w:sz w:val="14"/>
          <w:szCs w:val="14"/>
        </w:rPr>
      </w:pPr>
      <w:r w:rsidRPr="00503A1A">
        <w:rPr>
          <w:sz w:val="14"/>
          <w:szCs w:val="14"/>
        </w:rPr>
        <w:t xml:space="preserve">(для юридического лица – наименование, ИНН, юридический адрес, телефон, </w:t>
      </w:r>
      <w:r w:rsidRPr="00503A1A">
        <w:rPr>
          <w:sz w:val="14"/>
          <w:szCs w:val="14"/>
          <w:lang w:val="en-US"/>
        </w:rPr>
        <w:t>e</w:t>
      </w:r>
      <w:r w:rsidRPr="00503A1A">
        <w:rPr>
          <w:sz w:val="14"/>
          <w:szCs w:val="14"/>
        </w:rPr>
        <w:t>-</w:t>
      </w:r>
      <w:r w:rsidRPr="00503A1A">
        <w:rPr>
          <w:sz w:val="14"/>
          <w:szCs w:val="14"/>
          <w:lang w:val="en-US"/>
        </w:rPr>
        <w:t>mail</w:t>
      </w:r>
      <w:r w:rsidRPr="00503A1A">
        <w:rPr>
          <w:sz w:val="14"/>
          <w:szCs w:val="14"/>
        </w:rPr>
        <w:t>;</w:t>
      </w:r>
    </w:p>
    <w:p w:rsidR="00D321B8" w:rsidRPr="00503A1A" w:rsidRDefault="00DF6A45" w:rsidP="00D321B8">
      <w:pPr>
        <w:rPr>
          <w:b/>
          <w:sz w:val="22"/>
          <w:szCs w:val="22"/>
        </w:rPr>
      </w:pPr>
      <w:r w:rsidRPr="00503A1A">
        <w:rPr>
          <w:b/>
          <w:sz w:val="22"/>
          <w:szCs w:val="22"/>
        </w:rPr>
        <w:t xml:space="preserve">Г.О. </w:t>
      </w:r>
      <w:proofErr w:type="spellStart"/>
      <w:r w:rsidRPr="00503A1A">
        <w:rPr>
          <w:b/>
          <w:sz w:val="22"/>
          <w:szCs w:val="22"/>
        </w:rPr>
        <w:t>Лосино-Петровский</w:t>
      </w:r>
      <w:proofErr w:type="spellEnd"/>
      <w:r w:rsidRPr="00503A1A">
        <w:rPr>
          <w:b/>
          <w:sz w:val="22"/>
          <w:szCs w:val="22"/>
        </w:rPr>
        <w:t xml:space="preserve">, РП Свердловский, </w:t>
      </w:r>
      <w:proofErr w:type="spellStart"/>
      <w:r w:rsidRPr="00503A1A">
        <w:rPr>
          <w:b/>
          <w:sz w:val="22"/>
          <w:szCs w:val="22"/>
        </w:rPr>
        <w:t>Тер.Аграрная</w:t>
      </w:r>
      <w:proofErr w:type="spellEnd"/>
      <w:r w:rsidRPr="00503A1A">
        <w:rPr>
          <w:b/>
          <w:sz w:val="22"/>
          <w:szCs w:val="22"/>
        </w:rPr>
        <w:t xml:space="preserve">, ул. Промышленная к.1, </w:t>
      </w:r>
      <w:proofErr w:type="spellStart"/>
      <w:r w:rsidRPr="00503A1A">
        <w:rPr>
          <w:b/>
          <w:sz w:val="22"/>
          <w:szCs w:val="22"/>
        </w:rPr>
        <w:t>стр</w:t>
      </w:r>
      <w:proofErr w:type="spellEnd"/>
      <w:r w:rsidRPr="00503A1A">
        <w:rPr>
          <w:b/>
          <w:sz w:val="22"/>
          <w:szCs w:val="22"/>
        </w:rPr>
        <w:t xml:space="preserve"> 23А 84956578878</w:t>
      </w:r>
    </w:p>
    <w:p w:rsidR="00D321B8" w:rsidRPr="00503A1A" w:rsidRDefault="00D321B8" w:rsidP="00D321B8">
      <w:pPr>
        <w:pBdr>
          <w:top w:val="single" w:sz="4" w:space="1" w:color="auto"/>
        </w:pBdr>
        <w:jc w:val="center"/>
        <w:rPr>
          <w:sz w:val="14"/>
          <w:szCs w:val="14"/>
        </w:rPr>
      </w:pPr>
      <w:r w:rsidRPr="00503A1A">
        <w:rPr>
          <w:sz w:val="14"/>
          <w:szCs w:val="14"/>
        </w:rPr>
        <w:t xml:space="preserve">для физического лица – фамилия, имя, отчество, дата рождения, серия и номер документа, удостоверяющего личность, адрес, телефон, </w:t>
      </w:r>
      <w:r w:rsidRPr="00503A1A">
        <w:rPr>
          <w:sz w:val="14"/>
          <w:szCs w:val="14"/>
          <w:lang w:val="en-US"/>
        </w:rPr>
        <w:t>e</w:t>
      </w:r>
      <w:r w:rsidRPr="00503A1A">
        <w:rPr>
          <w:sz w:val="14"/>
          <w:szCs w:val="14"/>
        </w:rPr>
        <w:t>-</w:t>
      </w:r>
      <w:r w:rsidRPr="00503A1A">
        <w:rPr>
          <w:sz w:val="14"/>
          <w:szCs w:val="14"/>
          <w:lang w:val="en-US"/>
        </w:rPr>
        <w:t>mail</w:t>
      </w:r>
      <w:r w:rsidRPr="00503A1A">
        <w:rPr>
          <w:sz w:val="14"/>
          <w:szCs w:val="14"/>
        </w:rPr>
        <w:t xml:space="preserve"> (при наличии))</w:t>
      </w:r>
    </w:p>
    <w:p w:rsidR="00DA0EA2" w:rsidRPr="00503A1A" w:rsidRDefault="00DA0EA2" w:rsidP="00DA0EA2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11. Адрес постановки на миграционный учет  </w:t>
      </w:r>
      <w:r w:rsidR="00806FAA" w:rsidRPr="00503A1A">
        <w:rPr>
          <w:b/>
          <w:sz w:val="22"/>
          <w:szCs w:val="22"/>
        </w:rPr>
        <w:t>141150</w:t>
      </w:r>
      <w:r w:rsidR="001057CE" w:rsidRPr="00503A1A">
        <w:rPr>
          <w:b/>
          <w:sz w:val="22"/>
          <w:szCs w:val="22"/>
        </w:rPr>
        <w:t>,</w:t>
      </w:r>
      <w:r w:rsidR="00806FAA" w:rsidRPr="00503A1A">
        <w:rPr>
          <w:b/>
          <w:sz w:val="22"/>
          <w:szCs w:val="22"/>
        </w:rPr>
        <w:t xml:space="preserve"> Московская область, Г.О. Лосино-Петровский, РП</w:t>
      </w:r>
    </w:p>
    <w:p w:rsidR="00DA0EA2" w:rsidRPr="00503A1A" w:rsidRDefault="00DA0EA2" w:rsidP="00DA0EA2">
      <w:pPr>
        <w:pBdr>
          <w:top w:val="single" w:sz="4" w:space="1" w:color="auto"/>
        </w:pBdr>
        <w:ind w:left="4366"/>
        <w:rPr>
          <w:sz w:val="2"/>
          <w:szCs w:val="2"/>
        </w:rPr>
      </w:pPr>
    </w:p>
    <w:p w:rsidR="00DA0EA2" w:rsidRPr="00503A1A" w:rsidRDefault="00806FAA" w:rsidP="00DA0EA2">
      <w:pPr>
        <w:rPr>
          <w:b/>
          <w:sz w:val="22"/>
          <w:szCs w:val="22"/>
        </w:rPr>
      </w:pPr>
      <w:r w:rsidRPr="00503A1A">
        <w:rPr>
          <w:b/>
          <w:sz w:val="22"/>
          <w:szCs w:val="22"/>
        </w:rPr>
        <w:t xml:space="preserve">Свердловский, Тер. Аграрная, ул. промышленная, к.1, </w:t>
      </w:r>
      <w:proofErr w:type="spellStart"/>
      <w:r w:rsidRPr="00503A1A">
        <w:rPr>
          <w:b/>
          <w:sz w:val="22"/>
          <w:szCs w:val="22"/>
        </w:rPr>
        <w:t>стр</w:t>
      </w:r>
      <w:proofErr w:type="spellEnd"/>
      <w:r w:rsidRPr="00503A1A">
        <w:rPr>
          <w:b/>
          <w:sz w:val="22"/>
          <w:szCs w:val="22"/>
        </w:rPr>
        <w:t xml:space="preserve"> 23Б</w:t>
      </w:r>
    </w:p>
    <w:p w:rsidR="00DA0EA2" w:rsidRPr="00503A1A" w:rsidRDefault="00DA0EA2" w:rsidP="00DA0EA2">
      <w:pPr>
        <w:pBdr>
          <w:top w:val="single" w:sz="4" w:space="1" w:color="auto"/>
        </w:pBdr>
        <w:rPr>
          <w:sz w:val="2"/>
          <w:szCs w:val="2"/>
        </w:rPr>
      </w:pPr>
    </w:p>
    <w:p w:rsidR="00D03F84" w:rsidRPr="00503A1A" w:rsidRDefault="00D03F84" w:rsidP="00D03F84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12. Маршрут предполагаемого пребывания  </w:t>
      </w:r>
      <w:r w:rsidR="00334A43" w:rsidRPr="00503A1A">
        <w:rPr>
          <w:b/>
          <w:sz w:val="22"/>
          <w:szCs w:val="22"/>
        </w:rPr>
        <w:t xml:space="preserve">Москва, Московская область, </w:t>
      </w:r>
      <w:r w:rsidR="00806FAA" w:rsidRPr="00503A1A">
        <w:rPr>
          <w:b/>
          <w:sz w:val="22"/>
          <w:szCs w:val="22"/>
        </w:rPr>
        <w:t xml:space="preserve">Г.О. Лосино-Петровский, </w:t>
      </w:r>
    </w:p>
    <w:p w:rsidR="00D03F84" w:rsidRPr="00503A1A" w:rsidRDefault="00D03F84" w:rsidP="00D03F84">
      <w:pPr>
        <w:pBdr>
          <w:top w:val="single" w:sz="4" w:space="1" w:color="auto"/>
        </w:pBdr>
        <w:ind w:left="4167"/>
        <w:jc w:val="center"/>
        <w:rPr>
          <w:sz w:val="15"/>
          <w:szCs w:val="15"/>
        </w:rPr>
      </w:pPr>
      <w:r w:rsidRPr="00503A1A">
        <w:rPr>
          <w:sz w:val="15"/>
          <w:szCs w:val="15"/>
        </w:rPr>
        <w:t>(населенные пункты)</w:t>
      </w:r>
    </w:p>
    <w:p w:rsidR="00D03F84" w:rsidRPr="00503A1A" w:rsidRDefault="00806FAA" w:rsidP="00D03F84">
      <w:pPr>
        <w:rPr>
          <w:sz w:val="22"/>
          <w:szCs w:val="22"/>
        </w:rPr>
      </w:pPr>
      <w:r w:rsidRPr="00503A1A">
        <w:rPr>
          <w:b/>
          <w:sz w:val="22"/>
          <w:szCs w:val="22"/>
        </w:rPr>
        <w:t>РП Свердловский</w:t>
      </w:r>
    </w:p>
    <w:p w:rsidR="00D03F84" w:rsidRPr="00503A1A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Pr="00503A1A" w:rsidRDefault="00D03F84" w:rsidP="00D03F84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13. Адрес в стране постоянного проживания  </w:t>
      </w:r>
      <w:r w:rsidR="00753BE7" w:rsidRPr="00503A1A">
        <w:rPr>
          <w:b/>
        </w:rPr>
        <w:t>PLACEX</w:t>
      </w:r>
    </w:p>
    <w:p w:rsidR="00D03F84" w:rsidRPr="00503A1A" w:rsidRDefault="00D03F84" w:rsidP="00D03F84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  <w:r w:rsidRPr="00503A1A">
        <w:rPr>
          <w:sz w:val="15"/>
          <w:szCs w:val="15"/>
        </w:rPr>
        <w:t>(адрес, телефон, факс (при наличии), адрес электронной почты (при наличии))</w:t>
      </w:r>
    </w:p>
    <w:p w:rsidR="00D03F84" w:rsidRPr="00503A1A" w:rsidRDefault="00D03F84" w:rsidP="00D03F84">
      <w:pPr>
        <w:rPr>
          <w:sz w:val="22"/>
          <w:szCs w:val="22"/>
        </w:rPr>
      </w:pPr>
    </w:p>
    <w:p w:rsidR="00D03F84" w:rsidRPr="00503A1A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F84BAD" w:rsidRPr="00503A1A" w:rsidRDefault="00F84BAD" w:rsidP="00F84BAD">
      <w:pPr>
        <w:rPr>
          <w:sz w:val="22"/>
          <w:szCs w:val="22"/>
        </w:rPr>
      </w:pPr>
      <w:r w:rsidRPr="00503A1A">
        <w:rPr>
          <w:sz w:val="22"/>
          <w:szCs w:val="22"/>
        </w:rPr>
        <w:lastRenderedPageBreak/>
        <w:t xml:space="preserve">14. Место работы или учебы, должность  </w:t>
      </w:r>
      <w:r w:rsidRPr="00503A1A">
        <w:rPr>
          <w:b/>
          <w:sz w:val="22"/>
          <w:szCs w:val="22"/>
        </w:rPr>
        <w:t>ООО «</w:t>
      </w:r>
      <w:proofErr w:type="spellStart"/>
      <w:r w:rsidR="009771A4" w:rsidRPr="00503A1A">
        <w:rPr>
          <w:b/>
          <w:sz w:val="22"/>
          <w:szCs w:val="22"/>
        </w:rPr>
        <w:t>Швейсити</w:t>
      </w:r>
      <w:proofErr w:type="spellEnd"/>
      <w:r w:rsidRPr="00503A1A">
        <w:rPr>
          <w:b/>
          <w:sz w:val="22"/>
          <w:szCs w:val="22"/>
        </w:rPr>
        <w:t>», ШВЕЯ, Московская область,</w:t>
      </w:r>
    </w:p>
    <w:p w:rsidR="00F84BAD" w:rsidRPr="00503A1A" w:rsidRDefault="00F84BAD" w:rsidP="00F84BAD">
      <w:pPr>
        <w:pBdr>
          <w:top w:val="single" w:sz="4" w:space="1" w:color="auto"/>
        </w:pBdr>
        <w:ind w:left="3942"/>
        <w:jc w:val="center"/>
        <w:rPr>
          <w:sz w:val="15"/>
          <w:szCs w:val="15"/>
        </w:rPr>
      </w:pPr>
      <w:r w:rsidRPr="00503A1A">
        <w:rPr>
          <w:sz w:val="14"/>
          <w:szCs w:val="14"/>
        </w:rPr>
        <w:t>(</w:t>
      </w:r>
      <w:r w:rsidRPr="00503A1A">
        <w:rPr>
          <w:sz w:val="15"/>
          <w:szCs w:val="15"/>
        </w:rPr>
        <w:t>наименование, должность, адрес, телефон, факс (при наличии),</w:t>
      </w:r>
      <w:r w:rsidRPr="00503A1A">
        <w:rPr>
          <w:sz w:val="15"/>
          <w:szCs w:val="15"/>
        </w:rPr>
        <w:br/>
        <w:t>адрес электронной почты (при наличии))</w:t>
      </w:r>
    </w:p>
    <w:p w:rsidR="00806FAA" w:rsidRPr="00503A1A" w:rsidRDefault="00806FAA" w:rsidP="00806FAA">
      <w:pPr>
        <w:rPr>
          <w:b/>
          <w:sz w:val="22"/>
          <w:szCs w:val="22"/>
        </w:rPr>
      </w:pPr>
      <w:r w:rsidRPr="00503A1A">
        <w:rPr>
          <w:b/>
          <w:sz w:val="22"/>
          <w:szCs w:val="22"/>
        </w:rPr>
        <w:t xml:space="preserve">Г.О. </w:t>
      </w:r>
      <w:proofErr w:type="spellStart"/>
      <w:r w:rsidRPr="00503A1A">
        <w:rPr>
          <w:b/>
          <w:sz w:val="22"/>
          <w:szCs w:val="22"/>
        </w:rPr>
        <w:t>Лосино-Петровский</w:t>
      </w:r>
      <w:proofErr w:type="spellEnd"/>
      <w:r w:rsidRPr="00503A1A">
        <w:rPr>
          <w:b/>
          <w:sz w:val="22"/>
          <w:szCs w:val="22"/>
        </w:rPr>
        <w:t xml:space="preserve">, РП Свердловский, </w:t>
      </w:r>
      <w:proofErr w:type="spellStart"/>
      <w:r w:rsidRPr="00503A1A">
        <w:rPr>
          <w:b/>
          <w:sz w:val="22"/>
          <w:szCs w:val="22"/>
        </w:rPr>
        <w:t>Тер.Аграрная</w:t>
      </w:r>
      <w:proofErr w:type="spellEnd"/>
      <w:r w:rsidRPr="00503A1A">
        <w:rPr>
          <w:b/>
          <w:sz w:val="22"/>
          <w:szCs w:val="22"/>
        </w:rPr>
        <w:t xml:space="preserve">, ул. Промышленная к.1, </w:t>
      </w:r>
      <w:proofErr w:type="spellStart"/>
      <w:r w:rsidRPr="00503A1A">
        <w:rPr>
          <w:b/>
          <w:sz w:val="22"/>
          <w:szCs w:val="22"/>
        </w:rPr>
        <w:t>стр</w:t>
      </w:r>
      <w:proofErr w:type="spellEnd"/>
      <w:r w:rsidRPr="00503A1A">
        <w:rPr>
          <w:b/>
          <w:sz w:val="22"/>
          <w:szCs w:val="22"/>
        </w:rPr>
        <w:t xml:space="preserve"> 23А 84956578878</w:t>
      </w:r>
    </w:p>
    <w:p w:rsidR="00F84BAD" w:rsidRPr="00503A1A" w:rsidRDefault="00F84BAD" w:rsidP="00F84BAD">
      <w:pPr>
        <w:pBdr>
          <w:top w:val="single" w:sz="4" w:space="1" w:color="auto"/>
        </w:pBdr>
        <w:rPr>
          <w:sz w:val="2"/>
          <w:szCs w:val="2"/>
        </w:rPr>
      </w:pPr>
    </w:p>
    <w:p w:rsidR="00D03F84" w:rsidRPr="00503A1A" w:rsidRDefault="00D03F84" w:rsidP="00D03F84">
      <w:pPr>
        <w:rPr>
          <w:sz w:val="22"/>
          <w:szCs w:val="22"/>
        </w:rPr>
      </w:pPr>
      <w:r w:rsidRPr="00503A1A">
        <w:rPr>
          <w:sz w:val="22"/>
          <w:szCs w:val="22"/>
        </w:rPr>
        <w:t xml:space="preserve">15. </w:t>
      </w:r>
      <w:proofErr w:type="gramStart"/>
      <w:r w:rsidRPr="00503A1A">
        <w:rPr>
          <w:sz w:val="22"/>
          <w:szCs w:val="22"/>
        </w:rPr>
        <w:t xml:space="preserve">Имеете ли Вы родственников на территории Российской Федерации  </w:t>
      </w:r>
      <w:r w:rsidR="00197C71" w:rsidRPr="00503A1A">
        <w:rPr>
          <w:b/>
          <w:sz w:val="22"/>
          <w:szCs w:val="22"/>
        </w:rPr>
        <w:t>нет</w:t>
      </w:r>
      <w:proofErr w:type="gramEnd"/>
    </w:p>
    <w:p w:rsidR="00D03F84" w:rsidRPr="00503A1A" w:rsidRDefault="00D03F84" w:rsidP="00D03F84">
      <w:pPr>
        <w:pBdr>
          <w:top w:val="single" w:sz="4" w:space="1" w:color="auto"/>
        </w:pBdr>
        <w:ind w:left="6900"/>
        <w:rPr>
          <w:sz w:val="2"/>
          <w:szCs w:val="2"/>
        </w:rPr>
      </w:pPr>
    </w:p>
    <w:p w:rsidR="00D03F84" w:rsidRPr="00503A1A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jc w:val="center"/>
        <w:rPr>
          <w:sz w:val="15"/>
          <w:szCs w:val="15"/>
        </w:rPr>
      </w:pPr>
      <w:r w:rsidRPr="00503A1A">
        <w:rPr>
          <w:sz w:val="15"/>
          <w:szCs w:val="15"/>
        </w:rPr>
        <w:t>(если да, то указать фамилию, имя, отчество (при наличии), степень родства, дату рождения, адрес)</w:t>
      </w: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pageBreakBefore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(оборотная сторона)</w:t>
      </w:r>
    </w:p>
    <w:p w:rsidR="00D03F84" w:rsidRDefault="00D03F84" w:rsidP="00D03F84">
      <w:pPr>
        <w:spacing w:before="360" w:after="120"/>
        <w:jc w:val="both"/>
        <w:rPr>
          <w:sz w:val="22"/>
          <w:szCs w:val="22"/>
        </w:rPr>
      </w:pPr>
      <w:r>
        <w:rPr>
          <w:sz w:val="22"/>
          <w:szCs w:val="22"/>
        </w:rP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72"/>
        <w:gridCol w:w="1701"/>
        <w:gridCol w:w="1701"/>
        <w:gridCol w:w="3572"/>
      </w:tblGrid>
      <w:tr w:rsidR="00D03F84" w:rsidTr="00A57BAA">
        <w:tc>
          <w:tcPr>
            <w:tcW w:w="3572" w:type="dxa"/>
          </w:tcPr>
          <w:p w:rsidR="00D03F84" w:rsidRDefault="00D03F84" w:rsidP="00A57BAA">
            <w:pPr>
              <w:jc w:val="center"/>
            </w:pPr>
            <w:r>
              <w:t>Фамилия, имя, отчество</w:t>
            </w:r>
            <w:r>
              <w:br/>
              <w:t>(при наличии)</w:t>
            </w: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</w:pPr>
            <w:r>
              <w:t>Дата рождения 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</w:pPr>
            <w:r>
              <w:t>Гражданство</w:t>
            </w:r>
          </w:p>
        </w:tc>
        <w:tc>
          <w:tcPr>
            <w:tcW w:w="3572" w:type="dxa"/>
          </w:tcPr>
          <w:p w:rsidR="00D03F84" w:rsidRDefault="00D03F84" w:rsidP="00A57BAA">
            <w:pPr>
              <w:jc w:val="center"/>
            </w:pPr>
            <w:r>
              <w:t>Адрес постоянного проживания</w:t>
            </w:r>
          </w:p>
        </w:tc>
      </w:tr>
      <w:tr w:rsidR="00D03F84" w:rsidTr="00A57BAA"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D03F84" w:rsidRDefault="00D03F84" w:rsidP="00A57BAA">
            <w:pPr>
              <w:rPr>
                <w:sz w:val="22"/>
                <w:szCs w:val="22"/>
              </w:rPr>
            </w:pPr>
          </w:p>
        </w:tc>
      </w:tr>
    </w:tbl>
    <w:p w:rsidR="00D03F84" w:rsidRPr="00132F27" w:rsidRDefault="00D03F84" w:rsidP="00D03F84">
      <w:pPr>
        <w:spacing w:before="240" w:after="240"/>
        <w:jc w:val="center"/>
        <w:rPr>
          <w:b/>
          <w:bCs/>
          <w:sz w:val="22"/>
          <w:szCs w:val="22"/>
        </w:rPr>
      </w:pPr>
      <w:r w:rsidRPr="00132F27">
        <w:rPr>
          <w:b/>
          <w:bCs/>
          <w:sz w:val="22"/>
          <w:szCs w:val="22"/>
        </w:rPr>
        <w:t>Сведения об имеющейся (имевшейся) визе (при наличии):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356"/>
        <w:gridCol w:w="322"/>
        <w:gridCol w:w="930"/>
        <w:gridCol w:w="425"/>
        <w:gridCol w:w="378"/>
        <w:gridCol w:w="405"/>
        <w:gridCol w:w="1599"/>
        <w:gridCol w:w="425"/>
        <w:gridCol w:w="1701"/>
        <w:gridCol w:w="3006"/>
      </w:tblGrid>
      <w:tr w:rsidR="00D03F84" w:rsidRPr="00132F27" w:rsidTr="00A57BAA"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132F27" w:rsidRDefault="00D03F84" w:rsidP="00A57BAA">
            <w:pPr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серия бланка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132F27" w:rsidRDefault="00DF5C6E" w:rsidP="00A57BAA">
            <w:pPr>
              <w:jc w:val="center"/>
              <w:rPr>
                <w:sz w:val="22"/>
                <w:szCs w:val="22"/>
              </w:rPr>
            </w:pPr>
            <w:proofErr w:type="spellStart"/>
            <w:r w:rsidRPr="00132F27">
              <w:rPr>
                <w:sz w:val="22"/>
                <w:szCs w:val="22"/>
              </w:rPr>
              <w:t>VisaSeries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132F27" w:rsidRDefault="00D03F84" w:rsidP="00A57BAA">
            <w:pPr>
              <w:jc w:val="center"/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№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132F27" w:rsidRDefault="00DF5C6E" w:rsidP="00C62E6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32F27">
              <w:rPr>
                <w:sz w:val="22"/>
                <w:szCs w:val="22"/>
              </w:rPr>
              <w:t>VisaNumber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132F27" w:rsidRDefault="00D03F84" w:rsidP="00A57BAA">
            <w:pPr>
              <w:jc w:val="center"/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идентификатор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132F27" w:rsidRDefault="00DF5C6E" w:rsidP="00C62E6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32F27">
              <w:rPr>
                <w:sz w:val="22"/>
                <w:szCs w:val="22"/>
              </w:rPr>
              <w:t>VisaId</w:t>
            </w:r>
            <w:proofErr w:type="spellEnd"/>
          </w:p>
        </w:tc>
      </w:tr>
      <w:tr w:rsidR="00D03F84" w:rsidRPr="00132F27" w:rsidTr="00A57BAA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132F27" w:rsidRDefault="00D03F84" w:rsidP="00A57BAA">
            <w:pPr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срок действия: с</w:t>
            </w:r>
          </w:p>
        </w:tc>
        <w:tc>
          <w:tcPr>
            <w:tcW w:w="17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132F27" w:rsidRDefault="00DF5C6E" w:rsidP="00C62E62">
            <w:pPr>
              <w:jc w:val="center"/>
              <w:rPr>
                <w:sz w:val="22"/>
                <w:szCs w:val="22"/>
              </w:rPr>
            </w:pPr>
            <w:proofErr w:type="spellStart"/>
            <w:r w:rsidRPr="00132F27">
              <w:rPr>
                <w:sz w:val="22"/>
                <w:szCs w:val="22"/>
                <w:lang w:val="en-US"/>
              </w:rPr>
              <w:t>VisaDateStartDay</w:t>
            </w:r>
            <w:proofErr w:type="spellEnd"/>
            <w:r w:rsidR="00BA7CC6" w:rsidRPr="00132F27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132F27">
              <w:rPr>
                <w:sz w:val="22"/>
                <w:szCs w:val="22"/>
                <w:lang w:val="en-US"/>
              </w:rPr>
              <w:t>VisaDateStartMonth</w:t>
            </w:r>
            <w:proofErr w:type="spellEnd"/>
            <w:r w:rsidR="00BA7CC6" w:rsidRPr="00132F27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132F27">
              <w:rPr>
                <w:sz w:val="22"/>
                <w:szCs w:val="22"/>
                <w:lang w:val="en-US"/>
              </w:rPr>
              <w:t>VisaDateStartYear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Pr="00132F27" w:rsidRDefault="00D03F84" w:rsidP="00A57BAA">
            <w:pPr>
              <w:jc w:val="center"/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по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132F27" w:rsidRDefault="00DF5C6E" w:rsidP="00C62E62">
            <w:pPr>
              <w:jc w:val="center"/>
              <w:rPr>
                <w:sz w:val="22"/>
                <w:szCs w:val="22"/>
              </w:rPr>
            </w:pPr>
            <w:proofErr w:type="spellStart"/>
            <w:r w:rsidRPr="00132F27">
              <w:rPr>
                <w:sz w:val="22"/>
                <w:szCs w:val="22"/>
                <w:lang w:val="en-US"/>
              </w:rPr>
              <w:t>VisaDateEndDay</w:t>
            </w:r>
            <w:proofErr w:type="spellEnd"/>
            <w:r w:rsidR="00BA7CC6" w:rsidRPr="00132F27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132F27">
              <w:rPr>
                <w:sz w:val="22"/>
                <w:szCs w:val="22"/>
                <w:lang w:val="en-US"/>
              </w:rPr>
              <w:t>VisaDateEndMonth</w:t>
            </w:r>
            <w:proofErr w:type="spellEnd"/>
            <w:r w:rsidR="00BA7CC6" w:rsidRPr="00132F27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132F27">
              <w:rPr>
                <w:sz w:val="22"/>
                <w:szCs w:val="22"/>
                <w:lang w:val="en-US"/>
              </w:rPr>
              <w:t>VisaDateEndYear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22"/>
                <w:szCs w:val="22"/>
              </w:rPr>
            </w:pPr>
            <w:r w:rsidRPr="00132F27">
              <w:rPr>
                <w:sz w:val="22"/>
                <w:szCs w:val="22"/>
              </w:rPr>
              <w:t>№ приглашения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3F84" w:rsidRPr="00132F27" w:rsidRDefault="00DF5C6E" w:rsidP="00E86268">
            <w:pPr>
              <w:jc w:val="center"/>
              <w:rPr>
                <w:sz w:val="22"/>
                <w:szCs w:val="22"/>
              </w:rPr>
            </w:pPr>
            <w:proofErr w:type="spellStart"/>
            <w:r w:rsidRPr="00132F27">
              <w:rPr>
                <w:sz w:val="22"/>
                <w:szCs w:val="22"/>
              </w:rPr>
              <w:t>VisaNumberInvite</w:t>
            </w:r>
            <w:proofErr w:type="spellEnd"/>
          </w:p>
        </w:tc>
      </w:tr>
      <w:tr w:rsidR="00D03F84" w:rsidRPr="00132F27" w:rsidTr="00A57BAA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  <w:r w:rsidRPr="00132F27">
              <w:rPr>
                <w:sz w:val="15"/>
                <w:szCs w:val="15"/>
              </w:rPr>
              <w:t>(</w:t>
            </w:r>
            <w:proofErr w:type="spellStart"/>
            <w:r w:rsidRPr="00132F27">
              <w:rPr>
                <w:sz w:val="15"/>
                <w:szCs w:val="15"/>
              </w:rPr>
              <w:t>дд</w:t>
            </w:r>
            <w:proofErr w:type="spellEnd"/>
            <w:r w:rsidRPr="00132F27">
              <w:rPr>
                <w:sz w:val="15"/>
                <w:szCs w:val="15"/>
              </w:rPr>
              <w:t>/мм/</w:t>
            </w:r>
            <w:proofErr w:type="spellStart"/>
            <w:r w:rsidRPr="00132F27">
              <w:rPr>
                <w:sz w:val="15"/>
                <w:szCs w:val="15"/>
              </w:rPr>
              <w:t>гггг</w:t>
            </w:r>
            <w:proofErr w:type="spellEnd"/>
            <w:r w:rsidRPr="00132F27">
              <w:rPr>
                <w:sz w:val="15"/>
                <w:szCs w:val="15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  <w:r w:rsidRPr="00132F27">
              <w:rPr>
                <w:sz w:val="15"/>
                <w:szCs w:val="15"/>
              </w:rPr>
              <w:t>(</w:t>
            </w:r>
            <w:proofErr w:type="spellStart"/>
            <w:r w:rsidRPr="00132F27">
              <w:rPr>
                <w:sz w:val="15"/>
                <w:szCs w:val="15"/>
              </w:rPr>
              <w:t>дд</w:t>
            </w:r>
            <w:proofErr w:type="spellEnd"/>
            <w:r w:rsidRPr="00132F27">
              <w:rPr>
                <w:sz w:val="15"/>
                <w:szCs w:val="15"/>
              </w:rPr>
              <w:t>/мм/</w:t>
            </w:r>
            <w:proofErr w:type="spellStart"/>
            <w:r w:rsidRPr="00132F27">
              <w:rPr>
                <w:sz w:val="15"/>
                <w:szCs w:val="15"/>
              </w:rPr>
              <w:t>гггг</w:t>
            </w:r>
            <w:proofErr w:type="spellEnd"/>
            <w:r w:rsidRPr="00132F27">
              <w:rPr>
                <w:sz w:val="15"/>
                <w:szCs w:val="15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D03F84" w:rsidRPr="00132F27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</w:tr>
    </w:tbl>
    <w:p w:rsidR="00D03F84" w:rsidRDefault="00D03F84" w:rsidP="00D03F84">
      <w:pPr>
        <w:spacing w:before="240"/>
        <w:jc w:val="center"/>
        <w:rPr>
          <w:b/>
          <w:bCs/>
          <w:sz w:val="22"/>
          <w:szCs w:val="22"/>
        </w:rPr>
      </w:pPr>
      <w:r w:rsidRPr="00132F27">
        <w:rPr>
          <w:b/>
          <w:bCs/>
          <w:sz w:val="22"/>
          <w:szCs w:val="22"/>
        </w:rPr>
        <w:t>К визовой анкете прилагаю следующие документы: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/>
      </w:tblPr>
      <w:tblGrid>
        <w:gridCol w:w="10191"/>
      </w:tblGrid>
      <w:tr w:rsidR="00D03F84" w:rsidRPr="002A3C70" w:rsidTr="00A57BAA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D03F84" w:rsidRPr="002A3C70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Визовая анкета</w:t>
            </w:r>
          </w:p>
        </w:tc>
      </w:tr>
      <w:tr w:rsidR="00D03F84" w:rsidRPr="002A3C70" w:rsidTr="00A57BAA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D03F84" w:rsidRPr="002A3C70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Госпошлина</w:t>
            </w:r>
          </w:p>
        </w:tc>
      </w:tr>
      <w:tr w:rsidR="00D03F84" w:rsidRPr="002A3C70" w:rsidTr="00A57BAA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D03F84" w:rsidRPr="002A3C70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Письмо от организации</w:t>
            </w:r>
          </w:p>
        </w:tc>
      </w:tr>
      <w:tr w:rsidR="00D03F84" w:rsidRPr="002A3C70" w:rsidTr="00A57BAA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D03F84" w:rsidRPr="002A3C70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Копия паспорта, миграционной карты, визы, </w:t>
            </w:r>
          </w:p>
        </w:tc>
      </w:tr>
      <w:tr w:rsidR="00D03F84" w:rsidRPr="002A3C70" w:rsidTr="00A57BAA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D03F84" w:rsidRPr="002A3C70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Трудовой договор</w:t>
            </w:r>
          </w:p>
        </w:tc>
      </w:tr>
    </w:tbl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rPr>
          <w:sz w:val="22"/>
          <w:szCs w:val="22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Pr="004F4741" w:rsidRDefault="00D03F84" w:rsidP="00D03F84">
      <w:pPr>
        <w:rPr>
          <w:sz w:val="22"/>
          <w:szCs w:val="22"/>
          <w:lang w:val="en-US"/>
        </w:rPr>
      </w:pPr>
    </w:p>
    <w:p w:rsidR="00D03F84" w:rsidRDefault="00D03F84" w:rsidP="00D03F84">
      <w:pPr>
        <w:pBdr>
          <w:top w:val="single" w:sz="4" w:space="1" w:color="auto"/>
        </w:pBdr>
        <w:rPr>
          <w:sz w:val="2"/>
          <w:szCs w:val="2"/>
        </w:rPr>
      </w:pPr>
    </w:p>
    <w:p w:rsidR="00D03F84" w:rsidRDefault="00D03F84" w:rsidP="00D03F84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Я заявляю, что сведения, указанные в визовой анкете, являются достоверными. Мне разъяснено,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4196"/>
        <w:gridCol w:w="3686"/>
      </w:tblGrid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Pr="00AB5BC1" w:rsidRDefault="00D03F84" w:rsidP="00A57BA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</w:tr>
    </w:tbl>
    <w:p w:rsidR="00D03F84" w:rsidRDefault="00D03F84" w:rsidP="00D03F84">
      <w:pPr>
        <w:spacing w:before="360" w:after="360"/>
        <w:rPr>
          <w:sz w:val="22"/>
          <w:szCs w:val="22"/>
        </w:rPr>
      </w:pPr>
      <w:r>
        <w:rPr>
          <w:sz w:val="22"/>
          <w:szCs w:val="22"/>
        </w:rPr>
        <w:t>Сведения, указанные в визовой анкете, сверены с предоставленными документами.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340"/>
        <w:gridCol w:w="7542"/>
      </w:tblGrid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D03F84" w:rsidRDefault="00D03F84" w:rsidP="00D03F84">
      <w:pPr>
        <w:spacing w:before="60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Расписка в получении визы</w:t>
      </w:r>
    </w:p>
    <w:p w:rsidR="00D03F84" w:rsidRDefault="00D03F84" w:rsidP="00D03F84">
      <w:pPr>
        <w:rPr>
          <w:sz w:val="22"/>
          <w:szCs w:val="22"/>
        </w:rPr>
      </w:pPr>
      <w:r>
        <w:rPr>
          <w:sz w:val="22"/>
          <w:szCs w:val="22"/>
        </w:rPr>
        <w:t xml:space="preserve">Я,  </w:t>
      </w:r>
    </w:p>
    <w:p w:rsidR="00D03F84" w:rsidRDefault="00D03F84" w:rsidP="00D03F84">
      <w:pPr>
        <w:pBdr>
          <w:top w:val="single" w:sz="4" w:space="1" w:color="auto"/>
        </w:pBdr>
        <w:spacing w:after="240"/>
        <w:ind w:left="323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имя, отчество (при наличии) иностранного гражданина или представителя принимающей стороны)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3062"/>
        <w:gridCol w:w="1134"/>
        <w:gridCol w:w="397"/>
        <w:gridCol w:w="3289"/>
      </w:tblGrid>
      <w:tr w:rsidR="00D03F84" w:rsidTr="00A57BAA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получил(а) визу: серия бланка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</w:tr>
      <w:tr w:rsidR="00D03F84" w:rsidTr="00A57BAA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</w:p>
        </w:tc>
      </w:tr>
    </w:tbl>
    <w:p w:rsidR="00D03F84" w:rsidRDefault="00D03F84" w:rsidP="00D03F84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Положения законодательства Российской Федерации, предусматривающие ответственность за нарушение режима пребывания в Российской Федерации, мне разъяснены.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117"/>
        <w:gridCol w:w="2164"/>
        <w:gridCol w:w="5670"/>
      </w:tblGrid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F84" w:rsidRDefault="00D03F84" w:rsidP="00A57BAA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3F84" w:rsidRDefault="00D03F84" w:rsidP="00A57BAA">
            <w:pPr>
              <w:jc w:val="center"/>
              <w:rPr>
                <w:sz w:val="22"/>
                <w:szCs w:val="22"/>
              </w:rPr>
            </w:pPr>
          </w:p>
        </w:tc>
      </w:tr>
      <w:tr w:rsidR="00D03F84" w:rsidTr="00A57BA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A57BAA">
            <w:pPr>
              <w:rPr>
                <w:sz w:val="15"/>
                <w:szCs w:val="15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D03F84" w:rsidRDefault="00D03F84" w:rsidP="00E862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(подпись)</w:t>
            </w:r>
          </w:p>
        </w:tc>
      </w:tr>
    </w:tbl>
    <w:p w:rsidR="00042078" w:rsidRDefault="00A57BAA" w:rsidP="00B6373C">
      <w:pPr>
        <w:spacing w:after="120"/>
      </w:pPr>
      <w:r>
        <w:tab/>
      </w:r>
    </w:p>
    <w:sectPr w:rsidR="00042078" w:rsidSect="00D03F84">
      <w:pgSz w:w="11906" w:h="16838"/>
      <w:pgMar w:top="73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E3E" w:rsidRDefault="00EB7E3E" w:rsidP="00D03F84">
      <w:r>
        <w:separator/>
      </w:r>
    </w:p>
  </w:endnote>
  <w:endnote w:type="continuationSeparator" w:id="0">
    <w:p w:rsidR="00EB7E3E" w:rsidRDefault="00EB7E3E" w:rsidP="00D03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E3E" w:rsidRDefault="00EB7E3E" w:rsidP="00D03F84">
      <w:r>
        <w:separator/>
      </w:r>
    </w:p>
  </w:footnote>
  <w:footnote w:type="continuationSeparator" w:id="0">
    <w:p w:rsidR="00EB7E3E" w:rsidRDefault="00EB7E3E" w:rsidP="00D03F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CC6"/>
    <w:rsid w:val="00013D31"/>
    <w:rsid w:val="000237BE"/>
    <w:rsid w:val="00042078"/>
    <w:rsid w:val="00042B4B"/>
    <w:rsid w:val="00053475"/>
    <w:rsid w:val="00081300"/>
    <w:rsid w:val="00083C0A"/>
    <w:rsid w:val="00084A6C"/>
    <w:rsid w:val="00086AE4"/>
    <w:rsid w:val="00095BB0"/>
    <w:rsid w:val="000C23F7"/>
    <w:rsid w:val="000C5A35"/>
    <w:rsid w:val="000D4953"/>
    <w:rsid w:val="001057CE"/>
    <w:rsid w:val="00132F27"/>
    <w:rsid w:val="0014327F"/>
    <w:rsid w:val="001709E4"/>
    <w:rsid w:val="001815D5"/>
    <w:rsid w:val="00197C71"/>
    <w:rsid w:val="001A16DA"/>
    <w:rsid w:val="001C3870"/>
    <w:rsid w:val="001D6646"/>
    <w:rsid w:val="00210E5B"/>
    <w:rsid w:val="002236FA"/>
    <w:rsid w:val="00224A75"/>
    <w:rsid w:val="00240328"/>
    <w:rsid w:val="002424E0"/>
    <w:rsid w:val="002434F6"/>
    <w:rsid w:val="0024754E"/>
    <w:rsid w:val="00251B12"/>
    <w:rsid w:val="00251E26"/>
    <w:rsid w:val="002713E0"/>
    <w:rsid w:val="002824EA"/>
    <w:rsid w:val="00292D97"/>
    <w:rsid w:val="00296BD2"/>
    <w:rsid w:val="002B77D3"/>
    <w:rsid w:val="002D004E"/>
    <w:rsid w:val="002D51B1"/>
    <w:rsid w:val="002F4D6D"/>
    <w:rsid w:val="0032705D"/>
    <w:rsid w:val="00332DED"/>
    <w:rsid w:val="00334A43"/>
    <w:rsid w:val="00376162"/>
    <w:rsid w:val="00380212"/>
    <w:rsid w:val="00380927"/>
    <w:rsid w:val="00382635"/>
    <w:rsid w:val="0038440C"/>
    <w:rsid w:val="00386FEC"/>
    <w:rsid w:val="003A13C5"/>
    <w:rsid w:val="003B082E"/>
    <w:rsid w:val="003F0C4A"/>
    <w:rsid w:val="00402A35"/>
    <w:rsid w:val="00406AFC"/>
    <w:rsid w:val="004220F1"/>
    <w:rsid w:val="00425221"/>
    <w:rsid w:val="00452D34"/>
    <w:rsid w:val="00460411"/>
    <w:rsid w:val="0047506B"/>
    <w:rsid w:val="00492661"/>
    <w:rsid w:val="004B7642"/>
    <w:rsid w:val="004C53FB"/>
    <w:rsid w:val="004E0A0F"/>
    <w:rsid w:val="004E1637"/>
    <w:rsid w:val="004E71A4"/>
    <w:rsid w:val="004F00EE"/>
    <w:rsid w:val="004F353F"/>
    <w:rsid w:val="004F4741"/>
    <w:rsid w:val="005007E8"/>
    <w:rsid w:val="00503A1A"/>
    <w:rsid w:val="00515545"/>
    <w:rsid w:val="00546E2F"/>
    <w:rsid w:val="00570263"/>
    <w:rsid w:val="00571BB0"/>
    <w:rsid w:val="00573798"/>
    <w:rsid w:val="005740FB"/>
    <w:rsid w:val="00592D59"/>
    <w:rsid w:val="00594F1B"/>
    <w:rsid w:val="005A660D"/>
    <w:rsid w:val="005C1C7D"/>
    <w:rsid w:val="005C67D1"/>
    <w:rsid w:val="005C69D6"/>
    <w:rsid w:val="005D5C50"/>
    <w:rsid w:val="005E496A"/>
    <w:rsid w:val="00600284"/>
    <w:rsid w:val="006061C4"/>
    <w:rsid w:val="006365D9"/>
    <w:rsid w:val="006420C4"/>
    <w:rsid w:val="00642AB4"/>
    <w:rsid w:val="0064532A"/>
    <w:rsid w:val="0065283C"/>
    <w:rsid w:val="00686A9A"/>
    <w:rsid w:val="006C5700"/>
    <w:rsid w:val="006D331E"/>
    <w:rsid w:val="006F5D76"/>
    <w:rsid w:val="0071461A"/>
    <w:rsid w:val="00724E8C"/>
    <w:rsid w:val="0074425E"/>
    <w:rsid w:val="00753BE7"/>
    <w:rsid w:val="00755995"/>
    <w:rsid w:val="00756BC4"/>
    <w:rsid w:val="00764434"/>
    <w:rsid w:val="0078533A"/>
    <w:rsid w:val="007924C1"/>
    <w:rsid w:val="00795B37"/>
    <w:rsid w:val="007A01A4"/>
    <w:rsid w:val="007A5C1F"/>
    <w:rsid w:val="007B6E5C"/>
    <w:rsid w:val="007D5507"/>
    <w:rsid w:val="007D69F4"/>
    <w:rsid w:val="007E3AC6"/>
    <w:rsid w:val="00800F43"/>
    <w:rsid w:val="00805357"/>
    <w:rsid w:val="00806FAA"/>
    <w:rsid w:val="00810D4B"/>
    <w:rsid w:val="0082375B"/>
    <w:rsid w:val="00835E3D"/>
    <w:rsid w:val="00843757"/>
    <w:rsid w:val="00850421"/>
    <w:rsid w:val="00850F4C"/>
    <w:rsid w:val="0085640A"/>
    <w:rsid w:val="00857F62"/>
    <w:rsid w:val="0087638E"/>
    <w:rsid w:val="008808DD"/>
    <w:rsid w:val="0088220A"/>
    <w:rsid w:val="00893120"/>
    <w:rsid w:val="00893D0E"/>
    <w:rsid w:val="00897564"/>
    <w:rsid w:val="008A77D6"/>
    <w:rsid w:val="008E7692"/>
    <w:rsid w:val="008F5715"/>
    <w:rsid w:val="008F6C03"/>
    <w:rsid w:val="009310F0"/>
    <w:rsid w:val="009333AD"/>
    <w:rsid w:val="009409D6"/>
    <w:rsid w:val="00955442"/>
    <w:rsid w:val="00961513"/>
    <w:rsid w:val="009771A4"/>
    <w:rsid w:val="00977939"/>
    <w:rsid w:val="009D2E7F"/>
    <w:rsid w:val="009F4FC7"/>
    <w:rsid w:val="00A1076B"/>
    <w:rsid w:val="00A33916"/>
    <w:rsid w:val="00A45ADB"/>
    <w:rsid w:val="00A57BAA"/>
    <w:rsid w:val="00A70E54"/>
    <w:rsid w:val="00A97ED0"/>
    <w:rsid w:val="00AB485B"/>
    <w:rsid w:val="00AB5BC1"/>
    <w:rsid w:val="00AE5111"/>
    <w:rsid w:val="00B535C9"/>
    <w:rsid w:val="00B6373C"/>
    <w:rsid w:val="00B74FCE"/>
    <w:rsid w:val="00B95CFE"/>
    <w:rsid w:val="00BA7CC6"/>
    <w:rsid w:val="00BE09E1"/>
    <w:rsid w:val="00BE3CE4"/>
    <w:rsid w:val="00C02F30"/>
    <w:rsid w:val="00C17CF1"/>
    <w:rsid w:val="00C2329F"/>
    <w:rsid w:val="00C62E62"/>
    <w:rsid w:val="00C669DC"/>
    <w:rsid w:val="00CA2151"/>
    <w:rsid w:val="00CC4BC2"/>
    <w:rsid w:val="00CC62CF"/>
    <w:rsid w:val="00CD7005"/>
    <w:rsid w:val="00D029AA"/>
    <w:rsid w:val="00D03F84"/>
    <w:rsid w:val="00D10ABE"/>
    <w:rsid w:val="00D24CC1"/>
    <w:rsid w:val="00D321B8"/>
    <w:rsid w:val="00D44C07"/>
    <w:rsid w:val="00D46290"/>
    <w:rsid w:val="00D557E6"/>
    <w:rsid w:val="00D67877"/>
    <w:rsid w:val="00D717FA"/>
    <w:rsid w:val="00D86BD6"/>
    <w:rsid w:val="00DA0EA2"/>
    <w:rsid w:val="00DA51B7"/>
    <w:rsid w:val="00DB763F"/>
    <w:rsid w:val="00DC44FD"/>
    <w:rsid w:val="00DC7E8E"/>
    <w:rsid w:val="00DF5C6E"/>
    <w:rsid w:val="00DF6A45"/>
    <w:rsid w:val="00E01F5B"/>
    <w:rsid w:val="00E07C40"/>
    <w:rsid w:val="00E11DD1"/>
    <w:rsid w:val="00E36C8F"/>
    <w:rsid w:val="00E76249"/>
    <w:rsid w:val="00E86268"/>
    <w:rsid w:val="00E87415"/>
    <w:rsid w:val="00E9022E"/>
    <w:rsid w:val="00EB1108"/>
    <w:rsid w:val="00EB1F50"/>
    <w:rsid w:val="00EB7E3E"/>
    <w:rsid w:val="00ED15CC"/>
    <w:rsid w:val="00ED2C20"/>
    <w:rsid w:val="00ED5A3E"/>
    <w:rsid w:val="00EF0C4E"/>
    <w:rsid w:val="00F20E33"/>
    <w:rsid w:val="00F32DB3"/>
    <w:rsid w:val="00F33FB5"/>
    <w:rsid w:val="00F6674E"/>
    <w:rsid w:val="00F76AD2"/>
    <w:rsid w:val="00F84BAD"/>
    <w:rsid w:val="00F86834"/>
    <w:rsid w:val="00F86959"/>
    <w:rsid w:val="00F86F88"/>
    <w:rsid w:val="00F9039F"/>
    <w:rsid w:val="00FB27CD"/>
    <w:rsid w:val="00FC3064"/>
    <w:rsid w:val="00FD0755"/>
    <w:rsid w:val="00FD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F8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F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03F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09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09E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D8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Anketa_na_visu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BCC0-3283-4962-BB3F-D6CDEC13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Anketa_na_visu1</Template>
  <TotalTime>17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AluKaRD</dc:creator>
  <cp:keywords/>
  <dc:description/>
  <cp:lastModifiedBy>Zz</cp:lastModifiedBy>
  <cp:revision>9</cp:revision>
  <cp:lastPrinted>2022-02-05T14:42:00Z</cp:lastPrinted>
  <dcterms:created xsi:type="dcterms:W3CDTF">2023-04-28T14:13:00Z</dcterms:created>
  <dcterms:modified xsi:type="dcterms:W3CDTF">2023-05-06T11:52:00Z</dcterms:modified>
</cp:coreProperties>
</file>