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91E" w:rsidRPr="00A3030A" w:rsidRDefault="0047291E" w:rsidP="00965581">
      <w:pPr>
        <w:pBdr>
          <w:bottom w:val="single" w:sz="12" w:space="1" w:color="auto"/>
        </w:pBdr>
        <w:tabs>
          <w:tab w:val="left" w:pos="368"/>
          <w:tab w:val="center" w:pos="5173"/>
        </w:tabs>
        <w:jc w:val="center"/>
        <w:rPr>
          <w:b/>
          <w:color w:val="548DD4" w:themeColor="text2" w:themeTint="99"/>
          <w:sz w:val="40"/>
          <w:szCs w:val="40"/>
          <w:lang w:eastAsia="en-US"/>
        </w:rPr>
      </w:pPr>
      <w:bookmarkStart w:id="0" w:name="OLE_LINK18"/>
      <w:bookmarkStart w:id="1" w:name="OLE_LINK17"/>
      <w:bookmarkStart w:id="2" w:name="OLE_LINK48"/>
      <w:bookmarkStart w:id="3" w:name="OLE_LINK47"/>
      <w:bookmarkStart w:id="4" w:name="OLE_LINK39"/>
      <w:bookmarkStart w:id="5" w:name="OLE_LINK38"/>
      <w:bookmarkStart w:id="6" w:name="OLE_LINK14"/>
      <w:bookmarkStart w:id="7" w:name="OLE_LINK11"/>
      <w:bookmarkStart w:id="8" w:name="OLE_LINK10"/>
      <w:r w:rsidRPr="00A3030A">
        <w:rPr>
          <w:rFonts w:ascii="PdfIntextCondPro-Bold" w:hAnsi="PdfIntextCondPro-Bold"/>
          <w:b/>
          <w:color w:val="548DD4" w:themeColor="text2" w:themeTint="99"/>
          <w:sz w:val="40"/>
          <w:szCs w:val="40"/>
          <w:shd w:val="clear" w:color="auto" w:fill="FFFFFF"/>
        </w:rPr>
        <w:t>Общество с ограниченной ответственностью</w:t>
      </w:r>
    </w:p>
    <w:p w:rsidR="00DF0B94" w:rsidRPr="00A3030A" w:rsidRDefault="00DF0B94" w:rsidP="00DF0B94">
      <w:pPr>
        <w:pBdr>
          <w:bottom w:val="single" w:sz="12" w:space="1" w:color="auto"/>
        </w:pBdr>
        <w:tabs>
          <w:tab w:val="left" w:pos="368"/>
          <w:tab w:val="center" w:pos="5173"/>
        </w:tabs>
        <w:jc w:val="center"/>
        <w:rPr>
          <w:b/>
          <w:color w:val="548DD4" w:themeColor="text2" w:themeTint="99"/>
          <w:sz w:val="40"/>
          <w:szCs w:val="40"/>
          <w:lang w:eastAsia="en-US"/>
        </w:rPr>
      </w:pPr>
      <w:r w:rsidRPr="00A3030A">
        <w:rPr>
          <w:rFonts w:ascii="PdfIntextCondPro-Bold" w:hAnsi="PdfIntextCondPro-Bold"/>
          <w:b/>
          <w:color w:val="548DD4" w:themeColor="text2" w:themeTint="99"/>
          <w:sz w:val="40"/>
          <w:szCs w:val="40"/>
          <w:shd w:val="clear" w:color="auto" w:fill="FFFFFF"/>
        </w:rPr>
        <w:t>«</w:t>
      </w:r>
      <w:proofErr w:type="spellStart"/>
      <w:r w:rsidR="00806438" w:rsidRPr="00A3030A">
        <w:rPr>
          <w:rFonts w:ascii="PdfIntextCondPro-Bold" w:hAnsi="PdfIntextCondPro-Bold"/>
          <w:b/>
          <w:color w:val="548DD4" w:themeColor="text2" w:themeTint="99"/>
          <w:sz w:val="40"/>
          <w:szCs w:val="40"/>
          <w:shd w:val="clear" w:color="auto" w:fill="FFFFFF"/>
        </w:rPr>
        <w:t>Швейсити</w:t>
      </w:r>
      <w:proofErr w:type="spellEnd"/>
      <w:r w:rsidRPr="00A3030A">
        <w:rPr>
          <w:rFonts w:ascii="PdfIntextCondPro-Bold" w:hAnsi="PdfIntextCondPro-Bold"/>
          <w:b/>
          <w:color w:val="548DD4" w:themeColor="text2" w:themeTint="99"/>
          <w:sz w:val="40"/>
          <w:szCs w:val="40"/>
          <w:shd w:val="clear" w:color="auto" w:fill="FFFFFF"/>
        </w:rPr>
        <w:t>»</w:t>
      </w:r>
      <w:r w:rsidRPr="00A3030A">
        <w:rPr>
          <w:b/>
          <w:color w:val="548DD4" w:themeColor="text2" w:themeTint="99"/>
          <w:sz w:val="40"/>
          <w:szCs w:val="40"/>
        </w:rPr>
        <w:t xml:space="preserve"> 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:rsidR="00DF0B94" w:rsidRPr="00A3030A" w:rsidRDefault="00D53004" w:rsidP="00D53004">
      <w:pPr>
        <w:ind w:firstLine="567"/>
        <w:jc w:val="center"/>
        <w:rPr>
          <w:sz w:val="22"/>
          <w:szCs w:val="22"/>
          <w:u w:val="single"/>
        </w:rPr>
      </w:pPr>
      <w:r w:rsidRPr="00A3030A">
        <w:rPr>
          <w:rFonts w:ascii="Arial" w:hAnsi="Arial" w:cs="Arial"/>
          <w:color w:val="555555"/>
          <w:sz w:val="22"/>
          <w:szCs w:val="22"/>
          <w:shd w:val="clear" w:color="auto" w:fill="FFFFFF"/>
        </w:rPr>
        <w:t>141150, Московская область, ЛОСИНО-ПЕТРОВСКИЙ, РП СВЕРДЛОВСКИЙ, ТЕР АГРАРНАЯ, УЛ ПРОМЫШЛЕННАЯ, К. 1 СТР. 23А, ОФИС 3</w:t>
      </w:r>
    </w:p>
    <w:p w:rsidR="00DF0B94" w:rsidRPr="00A3030A" w:rsidRDefault="00DF0B94" w:rsidP="00DF0B94">
      <w:pPr>
        <w:spacing w:after="240"/>
        <w:ind w:firstLine="567"/>
        <w:jc w:val="center"/>
        <w:rPr>
          <w:color w:val="FF0000"/>
        </w:rPr>
      </w:pPr>
    </w:p>
    <w:p w:rsidR="00DF0B94" w:rsidRPr="00A3030A" w:rsidRDefault="00DF0B94" w:rsidP="00DF0B94">
      <w:pPr>
        <w:ind w:left="5387"/>
      </w:pPr>
      <w:r w:rsidRPr="00A3030A">
        <w:t>Начальнику</w:t>
      </w:r>
    </w:p>
    <w:p w:rsidR="00DF0B94" w:rsidRPr="00A3030A" w:rsidRDefault="00ED642E" w:rsidP="00DF0B94">
      <w:pPr>
        <w:ind w:left="5387"/>
      </w:pPr>
      <w:r w:rsidRPr="00A3030A">
        <w:t>УВМ ГУ МВД России по</w:t>
      </w:r>
      <w:r w:rsidR="003506CD" w:rsidRPr="00A3030A">
        <w:t xml:space="preserve"> Московской области</w:t>
      </w:r>
    </w:p>
    <w:p w:rsidR="00DF0B94" w:rsidRPr="00A3030A" w:rsidRDefault="00DF0B94" w:rsidP="00DF0B94">
      <w:pPr>
        <w:pBdr>
          <w:top w:val="single" w:sz="4" w:space="1" w:color="auto"/>
        </w:pBdr>
        <w:ind w:left="5387"/>
        <w:jc w:val="center"/>
        <w:rPr>
          <w:sz w:val="18"/>
          <w:szCs w:val="18"/>
        </w:rPr>
      </w:pPr>
      <w:r w:rsidRPr="00A3030A">
        <w:rPr>
          <w:sz w:val="18"/>
          <w:szCs w:val="18"/>
        </w:rPr>
        <w:t>(наименование подразделения по вопросам миграции)</w:t>
      </w:r>
    </w:p>
    <w:p w:rsidR="00DF0B94" w:rsidRPr="00A3030A" w:rsidRDefault="00DF0B94" w:rsidP="00DF0B94">
      <w:pPr>
        <w:ind w:left="5387"/>
      </w:pPr>
    </w:p>
    <w:p w:rsidR="00DF0B94" w:rsidRPr="00A3030A" w:rsidRDefault="00DF0B94" w:rsidP="00DF0B94">
      <w:pPr>
        <w:pBdr>
          <w:top w:val="single" w:sz="4" w:space="1" w:color="auto"/>
        </w:pBdr>
        <w:ind w:left="5387"/>
        <w:jc w:val="center"/>
        <w:rPr>
          <w:sz w:val="18"/>
          <w:szCs w:val="18"/>
        </w:rPr>
      </w:pPr>
      <w:r w:rsidRPr="00A3030A">
        <w:rPr>
          <w:sz w:val="18"/>
          <w:szCs w:val="18"/>
        </w:rPr>
        <w:t>(Ф.И.О.)</w:t>
      </w:r>
    </w:p>
    <w:p w:rsidR="00DF0B94" w:rsidRPr="00A3030A" w:rsidRDefault="00DF0B94" w:rsidP="00DF0B94">
      <w:pPr>
        <w:ind w:left="5387"/>
      </w:pPr>
      <w:r w:rsidRPr="00A3030A">
        <w:t xml:space="preserve">От  </w:t>
      </w:r>
      <w:r w:rsidRPr="00A3030A">
        <w:rPr>
          <w:sz w:val="22"/>
          <w:szCs w:val="22"/>
        </w:rPr>
        <w:t>Общества с ограниченной ответственностью «</w:t>
      </w:r>
      <w:proofErr w:type="spellStart"/>
      <w:r w:rsidR="00806438" w:rsidRPr="00A3030A">
        <w:rPr>
          <w:sz w:val="22"/>
          <w:szCs w:val="22"/>
        </w:rPr>
        <w:t>Швейсити</w:t>
      </w:r>
      <w:proofErr w:type="spellEnd"/>
      <w:r w:rsidRPr="00A3030A">
        <w:rPr>
          <w:sz w:val="22"/>
          <w:szCs w:val="22"/>
        </w:rPr>
        <w:t>»</w:t>
      </w:r>
    </w:p>
    <w:p w:rsidR="00DF0B94" w:rsidRPr="00A3030A" w:rsidRDefault="00DF0B94" w:rsidP="00DF0B94">
      <w:pPr>
        <w:pBdr>
          <w:top w:val="single" w:sz="4" w:space="1" w:color="auto"/>
        </w:pBdr>
        <w:ind w:left="5781"/>
        <w:jc w:val="center"/>
        <w:rPr>
          <w:sz w:val="18"/>
          <w:szCs w:val="18"/>
        </w:rPr>
      </w:pPr>
      <w:r w:rsidRPr="00A3030A">
        <w:rPr>
          <w:sz w:val="18"/>
          <w:szCs w:val="18"/>
        </w:rPr>
        <w:t>(наименование организации,</w:t>
      </w:r>
    </w:p>
    <w:p w:rsidR="00DF0B94" w:rsidRPr="00A3030A" w:rsidRDefault="00DF0B94" w:rsidP="00DF0B94">
      <w:pPr>
        <w:ind w:left="5387"/>
        <w:rPr>
          <w:sz w:val="22"/>
          <w:szCs w:val="22"/>
        </w:rPr>
      </w:pPr>
      <w:r w:rsidRPr="00A3030A">
        <w:rPr>
          <w:sz w:val="22"/>
          <w:szCs w:val="22"/>
        </w:rPr>
        <w:t xml:space="preserve">ИНН: </w:t>
      </w:r>
      <w:r w:rsidR="00806438" w:rsidRPr="00A3030A">
        <w:rPr>
          <w:sz w:val="20"/>
          <w:szCs w:val="20"/>
        </w:rPr>
        <w:t>5050129390</w:t>
      </w:r>
      <w:r w:rsidRPr="00A3030A">
        <w:rPr>
          <w:sz w:val="20"/>
          <w:szCs w:val="20"/>
        </w:rPr>
        <w:t xml:space="preserve">; </w:t>
      </w:r>
      <w:r w:rsidR="00160807" w:rsidRPr="00A3030A">
        <w:rPr>
          <w:sz w:val="20"/>
          <w:szCs w:val="20"/>
        </w:rPr>
        <w:t>141150, Московская область, ЛОСИНО-ПЕТРОВСКИЙ</w:t>
      </w:r>
      <w:r w:rsidR="00160807" w:rsidRPr="00A3030A">
        <w:rPr>
          <w:sz w:val="22"/>
          <w:szCs w:val="22"/>
        </w:rPr>
        <w:t xml:space="preserve">, </w:t>
      </w:r>
      <w:r w:rsidR="00160807" w:rsidRPr="00A3030A">
        <w:rPr>
          <w:sz w:val="20"/>
          <w:szCs w:val="20"/>
        </w:rPr>
        <w:t>РП СВЕРДЛОВСКИЙ</w:t>
      </w:r>
      <w:r w:rsidR="00D53004" w:rsidRPr="00A3030A">
        <w:rPr>
          <w:sz w:val="20"/>
          <w:szCs w:val="20"/>
        </w:rPr>
        <w:t>,</w:t>
      </w:r>
    </w:p>
    <w:p w:rsidR="00DF0B94" w:rsidRPr="00A3030A" w:rsidRDefault="00DF0B94" w:rsidP="00DF0B94">
      <w:pPr>
        <w:pBdr>
          <w:top w:val="single" w:sz="4" w:space="1" w:color="auto"/>
        </w:pBdr>
        <w:ind w:left="5387"/>
        <w:jc w:val="center"/>
        <w:rPr>
          <w:sz w:val="18"/>
          <w:szCs w:val="18"/>
        </w:rPr>
      </w:pPr>
      <w:r w:rsidRPr="00A3030A">
        <w:rPr>
          <w:sz w:val="18"/>
          <w:szCs w:val="18"/>
        </w:rPr>
        <w:t>ИНН, адрес, телефон)</w:t>
      </w:r>
    </w:p>
    <w:p w:rsidR="00DF0B94" w:rsidRPr="00A3030A" w:rsidRDefault="00160807" w:rsidP="00DF0B94">
      <w:pPr>
        <w:ind w:left="5387"/>
        <w:rPr>
          <w:sz w:val="22"/>
          <w:szCs w:val="22"/>
        </w:rPr>
      </w:pPr>
      <w:r w:rsidRPr="00A3030A">
        <w:rPr>
          <w:sz w:val="20"/>
          <w:szCs w:val="20"/>
        </w:rPr>
        <w:t>ТЕР АГРАРНАЯ, УЛ ПРОМЫШЛЕННАЯ, К. 1 СТР. 23А, ОФИС 3</w:t>
      </w:r>
      <w:r w:rsidR="00DF0B94" w:rsidRPr="00A3030A">
        <w:rPr>
          <w:sz w:val="20"/>
          <w:szCs w:val="20"/>
        </w:rPr>
        <w:t>,</w:t>
      </w:r>
      <w:r w:rsidR="00DF0B94" w:rsidRPr="00A3030A">
        <w:rPr>
          <w:sz w:val="22"/>
          <w:szCs w:val="22"/>
        </w:rPr>
        <w:t xml:space="preserve"> </w:t>
      </w:r>
      <w:r w:rsidR="00806438" w:rsidRPr="00A3030A">
        <w:rPr>
          <w:sz w:val="22"/>
          <w:szCs w:val="22"/>
        </w:rPr>
        <w:t>8</w:t>
      </w:r>
      <w:r w:rsidR="00DF0B94" w:rsidRPr="00A3030A">
        <w:rPr>
          <w:sz w:val="22"/>
          <w:szCs w:val="22"/>
        </w:rPr>
        <w:t>4956578878</w:t>
      </w:r>
    </w:p>
    <w:p w:rsidR="00DF0B94" w:rsidRPr="00A3030A" w:rsidRDefault="00DF0B94" w:rsidP="00DF0B94">
      <w:pPr>
        <w:pBdr>
          <w:top w:val="single" w:sz="4" w:space="1" w:color="auto"/>
        </w:pBdr>
        <w:ind w:left="5387"/>
        <w:rPr>
          <w:sz w:val="2"/>
          <w:szCs w:val="2"/>
        </w:rPr>
      </w:pPr>
    </w:p>
    <w:p w:rsidR="00DF0B94" w:rsidRPr="00A3030A" w:rsidRDefault="00DF0B94" w:rsidP="00DF0B94">
      <w:pPr>
        <w:spacing w:before="240" w:after="240"/>
        <w:jc w:val="center"/>
        <w:rPr>
          <w:sz w:val="26"/>
          <w:szCs w:val="26"/>
        </w:rPr>
      </w:pPr>
      <w:r w:rsidRPr="00A3030A">
        <w:rPr>
          <w:sz w:val="26"/>
          <w:szCs w:val="26"/>
        </w:rPr>
        <w:t>ХОДАТАЙСТВО</w:t>
      </w:r>
    </w:p>
    <w:p w:rsidR="00DF0B94" w:rsidRPr="00A3030A" w:rsidRDefault="00DF0B94" w:rsidP="00DF0B94">
      <w:pPr>
        <w:spacing w:after="240"/>
        <w:ind w:firstLine="567"/>
      </w:pPr>
      <w:r w:rsidRPr="00A3030A">
        <w:t xml:space="preserve">Прошу </w:t>
      </w:r>
      <w:r w:rsidRPr="00A3030A">
        <w:rPr>
          <w:u w:val="single"/>
        </w:rPr>
        <w:t>продлить</w:t>
      </w:r>
      <w:r w:rsidRPr="00A3030A">
        <w:t xml:space="preserve">/восстановить (нужное подчеркнуть) визу: до </w:t>
      </w:r>
      <w:proofErr w:type="spellStart"/>
      <w:r w:rsidR="00D4153E" w:rsidRPr="00D4153E">
        <w:t>VisaDateProlongDay</w:t>
      </w:r>
      <w:proofErr w:type="spellEnd"/>
      <w:r w:rsidR="008E1798" w:rsidRPr="00A3030A">
        <w:t>/</w:t>
      </w:r>
      <w:proofErr w:type="spellStart"/>
      <w:r w:rsidR="00D4153E" w:rsidRPr="00D4153E">
        <w:t>VisaDateProlongMonth</w:t>
      </w:r>
      <w:proofErr w:type="spellEnd"/>
      <w:r w:rsidR="008E1798" w:rsidRPr="00A3030A">
        <w:t>/</w:t>
      </w:r>
      <w:proofErr w:type="spellStart"/>
      <w:r w:rsidR="00D4153E" w:rsidRPr="00D4153E">
        <w:t>VisaDateProlongYear</w:t>
      </w:r>
      <w:proofErr w:type="spellEnd"/>
      <w:r w:rsidRPr="00A3030A">
        <w:t xml:space="preserve"> года.</w:t>
      </w:r>
    </w:p>
    <w:p w:rsidR="00DF0B94" w:rsidRPr="00A3030A" w:rsidRDefault="00DF0B94" w:rsidP="00DF0B94">
      <w:r w:rsidRPr="00A3030A">
        <w:t>Сведения об иностранном гражданине или лице без гражданства:</w:t>
      </w:r>
    </w:p>
    <w:tbl>
      <w:tblPr>
        <w:tblW w:w="9979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077"/>
        <w:gridCol w:w="4366"/>
        <w:gridCol w:w="170"/>
        <w:gridCol w:w="4366"/>
      </w:tblGrid>
      <w:tr w:rsidR="00DF0B94" w:rsidRPr="00A3030A" w:rsidTr="00257F0E"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B94" w:rsidRPr="00A3030A" w:rsidRDefault="00DF0B94" w:rsidP="00257F0E">
            <w:r w:rsidRPr="00A3030A">
              <w:t>Фамилия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F0B94" w:rsidRPr="00A3030A" w:rsidRDefault="00C40646" w:rsidP="00257F0E">
            <w:pPr>
              <w:jc w:val="center"/>
            </w:pPr>
            <w:r w:rsidRPr="00A3030A">
              <w:t>SURNAME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B94" w:rsidRPr="00A3030A" w:rsidRDefault="00DF0B94" w:rsidP="00257F0E">
            <w:pPr>
              <w:jc w:val="center"/>
            </w:pPr>
            <w:r w:rsidRPr="00A3030A">
              <w:t>/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F0B94" w:rsidRPr="00A3030A" w:rsidRDefault="00C40646" w:rsidP="00257F0E">
            <w:pPr>
              <w:jc w:val="center"/>
            </w:pPr>
            <w:r w:rsidRPr="00A3030A">
              <w:rPr>
                <w:lang w:val="en-US"/>
              </w:rPr>
              <w:t>SURNAMELAT</w:t>
            </w:r>
          </w:p>
        </w:tc>
      </w:tr>
      <w:tr w:rsidR="00DF0B94" w:rsidRPr="00A3030A" w:rsidTr="00257F0E"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DF0B94" w:rsidRPr="00A3030A" w:rsidRDefault="00DF0B94" w:rsidP="00257F0E">
            <w:pPr>
              <w:rPr>
                <w:sz w:val="18"/>
                <w:szCs w:val="18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0B94" w:rsidRPr="00A3030A" w:rsidRDefault="00DF0B94" w:rsidP="00257F0E">
            <w:pPr>
              <w:jc w:val="center"/>
              <w:rPr>
                <w:sz w:val="18"/>
                <w:szCs w:val="18"/>
              </w:rPr>
            </w:pPr>
            <w:r w:rsidRPr="00A3030A">
              <w:rPr>
                <w:sz w:val="18"/>
                <w:szCs w:val="18"/>
              </w:rPr>
              <w:t>(кириллица)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DF0B94" w:rsidRPr="00A3030A" w:rsidRDefault="00DF0B94" w:rsidP="00257F0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0B94" w:rsidRPr="00A3030A" w:rsidRDefault="00DF0B94" w:rsidP="00257F0E">
            <w:pPr>
              <w:jc w:val="center"/>
              <w:rPr>
                <w:sz w:val="18"/>
                <w:szCs w:val="18"/>
              </w:rPr>
            </w:pPr>
            <w:r w:rsidRPr="00A3030A">
              <w:rPr>
                <w:sz w:val="18"/>
                <w:szCs w:val="18"/>
              </w:rPr>
              <w:t>(латиница)</w:t>
            </w:r>
          </w:p>
        </w:tc>
      </w:tr>
    </w:tbl>
    <w:p w:rsidR="00DF0B94" w:rsidRPr="00A3030A" w:rsidRDefault="00DF0B94" w:rsidP="00DF0B94">
      <w:pPr>
        <w:rPr>
          <w:sz w:val="2"/>
          <w:szCs w:val="2"/>
        </w:rPr>
      </w:pP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418"/>
        <w:gridCol w:w="4196"/>
        <w:gridCol w:w="170"/>
        <w:gridCol w:w="4196"/>
      </w:tblGrid>
      <w:tr w:rsidR="00DF0B94" w:rsidRPr="00A3030A" w:rsidTr="00257F0E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B94" w:rsidRPr="00A3030A" w:rsidRDefault="00DF0B94" w:rsidP="00257F0E">
            <w:r w:rsidRPr="00A3030A">
              <w:t>Имя (имена)</w:t>
            </w:r>
          </w:p>
        </w:tc>
        <w:tc>
          <w:tcPr>
            <w:tcW w:w="41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F0B94" w:rsidRPr="00A3030A" w:rsidRDefault="00C40646" w:rsidP="00257F0E">
            <w:pPr>
              <w:jc w:val="center"/>
            </w:pPr>
            <w:r w:rsidRPr="00A3030A">
              <w:t>NAME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B94" w:rsidRPr="00A3030A" w:rsidRDefault="00DF0B94" w:rsidP="00257F0E">
            <w:pPr>
              <w:jc w:val="center"/>
            </w:pPr>
            <w:r w:rsidRPr="00A3030A">
              <w:t>/</w:t>
            </w:r>
          </w:p>
        </w:tc>
        <w:tc>
          <w:tcPr>
            <w:tcW w:w="41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F0B94" w:rsidRPr="00A3030A" w:rsidRDefault="00C40646" w:rsidP="00257F0E">
            <w:pPr>
              <w:jc w:val="center"/>
              <w:rPr>
                <w:lang w:val="en-US"/>
              </w:rPr>
            </w:pPr>
            <w:r w:rsidRPr="00A3030A">
              <w:rPr>
                <w:lang w:val="en-US"/>
              </w:rPr>
              <w:t>NAMELAT</w:t>
            </w:r>
          </w:p>
        </w:tc>
      </w:tr>
      <w:tr w:rsidR="00DF0B94" w:rsidRPr="00A3030A" w:rsidTr="00257F0E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DF0B94" w:rsidRPr="00A3030A" w:rsidRDefault="00DF0B94" w:rsidP="00257F0E">
            <w:pPr>
              <w:rPr>
                <w:sz w:val="18"/>
                <w:szCs w:val="18"/>
              </w:rPr>
            </w:pP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0B94" w:rsidRPr="00A3030A" w:rsidRDefault="00DF0B94" w:rsidP="00257F0E">
            <w:pPr>
              <w:jc w:val="center"/>
              <w:rPr>
                <w:sz w:val="18"/>
                <w:szCs w:val="18"/>
              </w:rPr>
            </w:pPr>
            <w:r w:rsidRPr="00A3030A">
              <w:rPr>
                <w:sz w:val="18"/>
                <w:szCs w:val="18"/>
              </w:rPr>
              <w:t>(кириллица)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DF0B94" w:rsidRPr="00A3030A" w:rsidRDefault="00DF0B94" w:rsidP="00257F0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0B94" w:rsidRPr="00A3030A" w:rsidRDefault="00DF0B94" w:rsidP="00257F0E">
            <w:pPr>
              <w:jc w:val="center"/>
              <w:rPr>
                <w:sz w:val="18"/>
                <w:szCs w:val="18"/>
              </w:rPr>
            </w:pPr>
            <w:r w:rsidRPr="00A3030A">
              <w:rPr>
                <w:sz w:val="18"/>
                <w:szCs w:val="18"/>
              </w:rPr>
              <w:t>(латиница)</w:t>
            </w:r>
          </w:p>
        </w:tc>
      </w:tr>
    </w:tbl>
    <w:p w:rsidR="00DF0B94" w:rsidRPr="00A3030A" w:rsidRDefault="00DF0B94" w:rsidP="00DF0B94">
      <w:pPr>
        <w:rPr>
          <w:sz w:val="2"/>
          <w:szCs w:val="2"/>
        </w:rPr>
      </w:pPr>
    </w:p>
    <w:tbl>
      <w:tblPr>
        <w:tblW w:w="9979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608"/>
        <w:gridCol w:w="3572"/>
        <w:gridCol w:w="170"/>
        <w:gridCol w:w="3629"/>
      </w:tblGrid>
      <w:tr w:rsidR="00DF0B94" w:rsidRPr="00A3030A" w:rsidTr="00257F0E"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B94" w:rsidRPr="00A3030A" w:rsidRDefault="00DF0B94" w:rsidP="00257F0E">
            <w:r w:rsidRPr="00A3030A">
              <w:t>Отчество (при наличии)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F0B94" w:rsidRPr="00A3030A" w:rsidRDefault="00DF0B94" w:rsidP="00257F0E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B94" w:rsidRPr="00A3030A" w:rsidRDefault="00DF0B94" w:rsidP="00257F0E">
            <w:pPr>
              <w:jc w:val="center"/>
            </w:pPr>
            <w:r w:rsidRPr="00A3030A">
              <w:t>/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F0B94" w:rsidRPr="00A3030A" w:rsidRDefault="00DF0B94" w:rsidP="00257F0E">
            <w:pPr>
              <w:jc w:val="center"/>
              <w:rPr>
                <w:lang w:val="en-US"/>
              </w:rPr>
            </w:pPr>
          </w:p>
        </w:tc>
      </w:tr>
      <w:tr w:rsidR="00DF0B94" w:rsidRPr="00A3030A" w:rsidTr="00257F0E"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</w:tcPr>
          <w:p w:rsidR="00DF0B94" w:rsidRPr="00A3030A" w:rsidRDefault="00DF0B94" w:rsidP="00257F0E">
            <w:pPr>
              <w:rPr>
                <w:sz w:val="18"/>
                <w:szCs w:val="18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0B94" w:rsidRPr="00A3030A" w:rsidRDefault="00DF0B94" w:rsidP="00257F0E">
            <w:pPr>
              <w:jc w:val="center"/>
              <w:rPr>
                <w:sz w:val="18"/>
                <w:szCs w:val="18"/>
              </w:rPr>
            </w:pPr>
            <w:r w:rsidRPr="00A3030A">
              <w:rPr>
                <w:sz w:val="18"/>
                <w:szCs w:val="18"/>
              </w:rPr>
              <w:t>(кириллица)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DF0B94" w:rsidRPr="00A3030A" w:rsidRDefault="00DF0B94" w:rsidP="00257F0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0B94" w:rsidRPr="00A3030A" w:rsidRDefault="00DF0B94" w:rsidP="00257F0E">
            <w:pPr>
              <w:jc w:val="center"/>
              <w:rPr>
                <w:sz w:val="18"/>
                <w:szCs w:val="18"/>
              </w:rPr>
            </w:pPr>
            <w:r w:rsidRPr="00A3030A">
              <w:rPr>
                <w:sz w:val="18"/>
                <w:szCs w:val="18"/>
              </w:rPr>
              <w:t>(латиница)</w:t>
            </w:r>
          </w:p>
        </w:tc>
      </w:tr>
    </w:tbl>
    <w:p w:rsidR="00DF0B94" w:rsidRPr="00A3030A" w:rsidRDefault="00DF0B94" w:rsidP="00DF0B94">
      <w:pPr>
        <w:rPr>
          <w:sz w:val="2"/>
          <w:szCs w:val="2"/>
        </w:rPr>
      </w:pPr>
    </w:p>
    <w:tbl>
      <w:tblPr>
        <w:tblW w:w="9931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680"/>
        <w:gridCol w:w="1871"/>
        <w:gridCol w:w="1531"/>
        <w:gridCol w:w="2835"/>
        <w:gridCol w:w="992"/>
        <w:gridCol w:w="284"/>
        <w:gridCol w:w="454"/>
        <w:gridCol w:w="284"/>
      </w:tblGrid>
      <w:tr w:rsidR="00DF0B94" w:rsidRPr="00A3030A" w:rsidTr="00257F0E"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B94" w:rsidRPr="00A3030A" w:rsidRDefault="00DF0B94" w:rsidP="00257F0E">
            <w:r w:rsidRPr="00A3030A">
              <w:t>Дата рождения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F0B94" w:rsidRPr="00A3030A" w:rsidRDefault="00C40646" w:rsidP="00257F0E">
            <w:pPr>
              <w:jc w:val="center"/>
              <w:rPr>
                <w:lang w:val="en-US"/>
              </w:rPr>
            </w:pPr>
            <w:r w:rsidRPr="00A3030A">
              <w:rPr>
                <w:lang w:val="en-US"/>
              </w:rPr>
              <w:t>DATEBIRTHDAYDAY</w:t>
            </w:r>
            <w:r w:rsidR="008E1798" w:rsidRPr="00A3030A">
              <w:rPr>
                <w:lang w:val="en-US"/>
              </w:rPr>
              <w:t>/</w:t>
            </w:r>
            <w:r w:rsidRPr="00A3030A">
              <w:rPr>
                <w:lang w:val="en-US"/>
              </w:rPr>
              <w:t>DATEBIRTHDAYMONTH</w:t>
            </w:r>
            <w:r w:rsidR="008E1798" w:rsidRPr="00A3030A">
              <w:rPr>
                <w:lang w:val="en-US"/>
              </w:rPr>
              <w:t>/</w:t>
            </w:r>
            <w:r w:rsidRPr="00A3030A">
              <w:rPr>
                <w:lang w:val="en-US"/>
              </w:rPr>
              <w:t>DATEBIRTHDAYYEAR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B94" w:rsidRPr="00A3030A" w:rsidRDefault="00DF0B94" w:rsidP="00257F0E">
            <w:pPr>
              <w:jc w:val="center"/>
            </w:pPr>
            <w:r w:rsidRPr="00A3030A">
              <w:t>Гражданство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F0B94" w:rsidRPr="00A3030A" w:rsidRDefault="00C40646" w:rsidP="00257F0E">
            <w:pPr>
              <w:jc w:val="center"/>
            </w:pPr>
            <w:r w:rsidRPr="00A3030A">
              <w:t>COUNTRY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F0B94" w:rsidRPr="00A3030A" w:rsidRDefault="00DF0B94" w:rsidP="00257F0E">
            <w:pPr>
              <w:ind w:left="57"/>
            </w:pPr>
            <w:r w:rsidRPr="00A3030A">
              <w:t>Пол: М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0B94" w:rsidRPr="00A3030A" w:rsidRDefault="00C40646" w:rsidP="00257F0E">
            <w:pPr>
              <w:jc w:val="center"/>
              <w:rPr>
                <w:lang w:val="en-US"/>
              </w:rPr>
            </w:pPr>
            <w:r w:rsidRPr="00A3030A">
              <w:rPr>
                <w:lang w:val="en-US"/>
              </w:rPr>
              <w:t>GENDERM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DF0B94" w:rsidRPr="00A3030A" w:rsidRDefault="00DF0B94" w:rsidP="00257F0E">
            <w:pPr>
              <w:jc w:val="center"/>
            </w:pPr>
            <w:r w:rsidRPr="00A3030A">
              <w:t>Ж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0B94" w:rsidRPr="00A3030A" w:rsidRDefault="00C40646" w:rsidP="00257F0E">
            <w:pPr>
              <w:jc w:val="center"/>
              <w:rPr>
                <w:lang w:val="en-US"/>
              </w:rPr>
            </w:pPr>
            <w:r w:rsidRPr="00A3030A">
              <w:rPr>
                <w:lang w:val="en-US"/>
              </w:rPr>
              <w:t>GENDERF</w:t>
            </w:r>
          </w:p>
        </w:tc>
      </w:tr>
      <w:tr w:rsidR="00DF0B94" w:rsidRPr="00A3030A" w:rsidTr="00257F0E">
        <w:tc>
          <w:tcPr>
            <w:tcW w:w="1680" w:type="dxa"/>
            <w:tcBorders>
              <w:top w:val="nil"/>
              <w:left w:val="nil"/>
              <w:right w:val="nil"/>
            </w:tcBorders>
          </w:tcPr>
          <w:p w:rsidR="00DF0B94" w:rsidRPr="00A3030A" w:rsidRDefault="00DF0B94" w:rsidP="00257F0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nil"/>
              <w:right w:val="nil"/>
            </w:tcBorders>
          </w:tcPr>
          <w:p w:rsidR="00DF0B94" w:rsidRPr="00A3030A" w:rsidRDefault="00DF0B94" w:rsidP="00257F0E">
            <w:pPr>
              <w:jc w:val="center"/>
              <w:rPr>
                <w:sz w:val="18"/>
                <w:szCs w:val="18"/>
              </w:rPr>
            </w:pPr>
            <w:r w:rsidRPr="00A3030A">
              <w:rPr>
                <w:sz w:val="18"/>
                <w:szCs w:val="18"/>
              </w:rPr>
              <w:t>(</w:t>
            </w:r>
            <w:proofErr w:type="spellStart"/>
            <w:r w:rsidRPr="00A3030A">
              <w:rPr>
                <w:sz w:val="18"/>
                <w:szCs w:val="18"/>
              </w:rPr>
              <w:t>дд</w:t>
            </w:r>
            <w:proofErr w:type="spellEnd"/>
            <w:r w:rsidRPr="00A3030A">
              <w:rPr>
                <w:sz w:val="18"/>
                <w:szCs w:val="18"/>
              </w:rPr>
              <w:t>/мм/</w:t>
            </w:r>
            <w:proofErr w:type="spellStart"/>
            <w:r w:rsidRPr="00A3030A">
              <w:rPr>
                <w:sz w:val="18"/>
                <w:szCs w:val="18"/>
              </w:rPr>
              <w:t>гггг</w:t>
            </w:r>
            <w:proofErr w:type="spellEnd"/>
            <w:r w:rsidRPr="00A3030A">
              <w:rPr>
                <w:sz w:val="18"/>
                <w:szCs w:val="18"/>
              </w:rPr>
              <w:t>)</w:t>
            </w:r>
          </w:p>
        </w:tc>
        <w:tc>
          <w:tcPr>
            <w:tcW w:w="1531" w:type="dxa"/>
            <w:tcBorders>
              <w:top w:val="nil"/>
              <w:left w:val="nil"/>
              <w:right w:val="nil"/>
            </w:tcBorders>
          </w:tcPr>
          <w:p w:rsidR="00DF0B94" w:rsidRPr="00A3030A" w:rsidRDefault="00DF0B94" w:rsidP="00257F0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right w:val="nil"/>
            </w:tcBorders>
          </w:tcPr>
          <w:p w:rsidR="00DF0B94" w:rsidRPr="00A3030A" w:rsidRDefault="00DF0B94" w:rsidP="00257F0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:rsidR="00DF0B94" w:rsidRPr="00A3030A" w:rsidRDefault="00DF0B94" w:rsidP="00257F0E">
            <w:pPr>
              <w:ind w:left="57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nil"/>
            </w:tcBorders>
          </w:tcPr>
          <w:p w:rsidR="00DF0B94" w:rsidRPr="00A3030A" w:rsidRDefault="00DF0B94" w:rsidP="00257F0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</w:tcPr>
          <w:p w:rsidR="00DF0B94" w:rsidRPr="00A3030A" w:rsidRDefault="00DF0B94" w:rsidP="00257F0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nil"/>
            </w:tcBorders>
          </w:tcPr>
          <w:p w:rsidR="00DF0B94" w:rsidRPr="00A3030A" w:rsidRDefault="00DF0B94" w:rsidP="00257F0E">
            <w:pPr>
              <w:jc w:val="center"/>
              <w:rPr>
                <w:sz w:val="18"/>
                <w:szCs w:val="18"/>
              </w:rPr>
            </w:pPr>
          </w:p>
        </w:tc>
      </w:tr>
    </w:tbl>
    <w:p w:rsidR="00DF0B94" w:rsidRPr="00A3030A" w:rsidRDefault="00DF0B94" w:rsidP="00DF0B94">
      <w:r w:rsidRPr="00A3030A">
        <w:t>Документ, удостоверяющий личность:</w:t>
      </w: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709"/>
        <w:gridCol w:w="1021"/>
        <w:gridCol w:w="454"/>
        <w:gridCol w:w="2126"/>
        <w:gridCol w:w="1814"/>
        <w:gridCol w:w="1701"/>
        <w:gridCol w:w="454"/>
        <w:gridCol w:w="1701"/>
      </w:tblGrid>
      <w:tr w:rsidR="00DF0B94" w:rsidRPr="00A3030A" w:rsidTr="00257F0E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B94" w:rsidRPr="00A3030A" w:rsidRDefault="00DF0B94" w:rsidP="00257F0E">
            <w:r w:rsidRPr="00A3030A">
              <w:t>серия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F0B94" w:rsidRPr="00A3030A" w:rsidRDefault="00DF0B94" w:rsidP="00257F0E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B94" w:rsidRPr="00A3030A" w:rsidRDefault="00DF0B94" w:rsidP="00257F0E">
            <w:pPr>
              <w:jc w:val="center"/>
            </w:pPr>
            <w:r w:rsidRPr="00A3030A">
              <w:t>№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F0B94" w:rsidRPr="00A3030A" w:rsidRDefault="00C40646" w:rsidP="00257F0E">
            <w:pPr>
              <w:jc w:val="center"/>
              <w:rPr>
                <w:lang w:val="en-US"/>
              </w:rPr>
            </w:pPr>
            <w:r w:rsidRPr="00A3030A">
              <w:rPr>
                <w:lang w:val="en-US"/>
              </w:rPr>
              <w:t>PASSPORTNUMBER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B94" w:rsidRPr="00A3030A" w:rsidRDefault="00DF0B94" w:rsidP="00257F0E">
            <w:pPr>
              <w:jc w:val="center"/>
            </w:pPr>
            <w:r w:rsidRPr="00A3030A">
              <w:t xml:space="preserve">срок действия </w:t>
            </w:r>
            <w:proofErr w:type="gramStart"/>
            <w:r w:rsidRPr="00A3030A">
              <w:t>с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F0B94" w:rsidRPr="00A3030A" w:rsidRDefault="00C40646" w:rsidP="00257F0E">
            <w:pPr>
              <w:jc w:val="center"/>
              <w:rPr>
                <w:lang w:val="en-US"/>
              </w:rPr>
            </w:pPr>
            <w:r w:rsidRPr="00A3030A">
              <w:rPr>
                <w:lang w:val="en-US"/>
              </w:rPr>
              <w:t>PASSPORTDATESTARTDAY</w:t>
            </w:r>
            <w:r w:rsidR="008E1798" w:rsidRPr="00A3030A">
              <w:rPr>
                <w:lang w:val="en-US"/>
              </w:rPr>
              <w:t>/</w:t>
            </w:r>
            <w:r w:rsidRPr="00A3030A">
              <w:rPr>
                <w:lang w:val="en-US"/>
              </w:rPr>
              <w:t>PASSPORTDATESTARTMONTH</w:t>
            </w:r>
            <w:r w:rsidR="008E1798" w:rsidRPr="00A3030A">
              <w:rPr>
                <w:lang w:val="en-US"/>
              </w:rPr>
              <w:t>/</w:t>
            </w:r>
            <w:r w:rsidRPr="00A3030A">
              <w:rPr>
                <w:lang w:val="en-US"/>
              </w:rPr>
              <w:t>PASSPORTDATESTARTYEAR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B94" w:rsidRPr="00A3030A" w:rsidRDefault="00DF0B94" w:rsidP="00257F0E">
            <w:pPr>
              <w:jc w:val="center"/>
            </w:pPr>
            <w:r w:rsidRPr="00A3030A">
              <w:t>по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F0B94" w:rsidRPr="00A3030A" w:rsidRDefault="00C40646" w:rsidP="00257F0E">
            <w:pPr>
              <w:jc w:val="center"/>
              <w:rPr>
                <w:lang w:val="en-US"/>
              </w:rPr>
            </w:pPr>
            <w:r w:rsidRPr="00A3030A">
              <w:rPr>
                <w:lang w:val="en-US"/>
              </w:rPr>
              <w:t>PASSPORTDATEENDDAY</w:t>
            </w:r>
            <w:r w:rsidR="008E1798" w:rsidRPr="00A3030A">
              <w:rPr>
                <w:lang w:val="en-US"/>
              </w:rPr>
              <w:t>/</w:t>
            </w:r>
            <w:r w:rsidRPr="00A3030A">
              <w:rPr>
                <w:lang w:val="en-US"/>
              </w:rPr>
              <w:t>PASSPORTDATEENDMONTH</w:t>
            </w:r>
            <w:r w:rsidR="008E1798" w:rsidRPr="00A3030A">
              <w:rPr>
                <w:lang w:val="en-US"/>
              </w:rPr>
              <w:t>/</w:t>
            </w:r>
            <w:r w:rsidRPr="00A3030A">
              <w:rPr>
                <w:lang w:val="en-US"/>
              </w:rPr>
              <w:t>PASSPORTDATEENDYEAR</w:t>
            </w:r>
          </w:p>
        </w:tc>
      </w:tr>
      <w:tr w:rsidR="00DF0B94" w:rsidRPr="00A3030A" w:rsidTr="00257F0E"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DF0B94" w:rsidRPr="00A3030A" w:rsidRDefault="00DF0B94" w:rsidP="00257F0E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right w:val="nil"/>
            </w:tcBorders>
          </w:tcPr>
          <w:p w:rsidR="00DF0B94" w:rsidRPr="00A3030A" w:rsidRDefault="00DF0B94" w:rsidP="00257F0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</w:tcPr>
          <w:p w:rsidR="00DF0B94" w:rsidRPr="00A3030A" w:rsidRDefault="00DF0B94" w:rsidP="00257F0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right w:val="nil"/>
            </w:tcBorders>
          </w:tcPr>
          <w:p w:rsidR="00DF0B94" w:rsidRPr="00A3030A" w:rsidRDefault="00DF0B94" w:rsidP="00257F0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nil"/>
              <w:left w:val="nil"/>
              <w:right w:val="nil"/>
            </w:tcBorders>
          </w:tcPr>
          <w:p w:rsidR="00DF0B94" w:rsidRPr="00A3030A" w:rsidRDefault="00DF0B94" w:rsidP="00257F0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</w:tcPr>
          <w:p w:rsidR="00DF0B94" w:rsidRPr="00A3030A" w:rsidRDefault="00DF0B94" w:rsidP="00257F0E">
            <w:pPr>
              <w:jc w:val="center"/>
              <w:rPr>
                <w:sz w:val="18"/>
                <w:szCs w:val="18"/>
              </w:rPr>
            </w:pPr>
            <w:r w:rsidRPr="00A3030A">
              <w:rPr>
                <w:sz w:val="18"/>
                <w:szCs w:val="18"/>
              </w:rPr>
              <w:t>(</w:t>
            </w:r>
            <w:proofErr w:type="spellStart"/>
            <w:r w:rsidRPr="00A3030A">
              <w:rPr>
                <w:sz w:val="18"/>
                <w:szCs w:val="18"/>
              </w:rPr>
              <w:t>дд</w:t>
            </w:r>
            <w:proofErr w:type="spellEnd"/>
            <w:r w:rsidRPr="00A3030A">
              <w:rPr>
                <w:sz w:val="18"/>
                <w:szCs w:val="18"/>
              </w:rPr>
              <w:t>/мм/</w:t>
            </w:r>
            <w:proofErr w:type="spellStart"/>
            <w:r w:rsidRPr="00A3030A">
              <w:rPr>
                <w:sz w:val="18"/>
                <w:szCs w:val="18"/>
              </w:rPr>
              <w:t>гггг</w:t>
            </w:r>
            <w:proofErr w:type="spellEnd"/>
            <w:r w:rsidRPr="00A3030A">
              <w:rPr>
                <w:sz w:val="18"/>
                <w:szCs w:val="18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</w:tcPr>
          <w:p w:rsidR="00DF0B94" w:rsidRPr="00A3030A" w:rsidRDefault="00DF0B94" w:rsidP="00257F0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</w:tcPr>
          <w:p w:rsidR="00DF0B94" w:rsidRPr="00A3030A" w:rsidRDefault="00DF0B94" w:rsidP="00257F0E">
            <w:pPr>
              <w:jc w:val="center"/>
              <w:rPr>
                <w:sz w:val="18"/>
                <w:szCs w:val="18"/>
              </w:rPr>
            </w:pPr>
            <w:r w:rsidRPr="00A3030A">
              <w:rPr>
                <w:sz w:val="18"/>
                <w:szCs w:val="18"/>
              </w:rPr>
              <w:t>(</w:t>
            </w:r>
            <w:proofErr w:type="spellStart"/>
            <w:r w:rsidRPr="00A3030A">
              <w:rPr>
                <w:sz w:val="18"/>
                <w:szCs w:val="18"/>
              </w:rPr>
              <w:t>дд</w:t>
            </w:r>
            <w:proofErr w:type="spellEnd"/>
            <w:r w:rsidRPr="00A3030A">
              <w:rPr>
                <w:sz w:val="18"/>
                <w:szCs w:val="18"/>
              </w:rPr>
              <w:t>/мм/</w:t>
            </w:r>
            <w:proofErr w:type="spellStart"/>
            <w:r w:rsidRPr="00A3030A">
              <w:rPr>
                <w:sz w:val="18"/>
                <w:szCs w:val="18"/>
              </w:rPr>
              <w:t>гггг</w:t>
            </w:r>
            <w:proofErr w:type="spellEnd"/>
            <w:r w:rsidRPr="00A3030A">
              <w:rPr>
                <w:sz w:val="18"/>
                <w:szCs w:val="18"/>
              </w:rPr>
              <w:t>)</w:t>
            </w:r>
          </w:p>
        </w:tc>
      </w:tr>
    </w:tbl>
    <w:p w:rsidR="00DF0B94" w:rsidRPr="00A3030A" w:rsidRDefault="00DF0B94" w:rsidP="00DF0B94">
      <w:r w:rsidRPr="00A3030A">
        <w:t>Сведения о визе:</w:t>
      </w: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474"/>
        <w:gridCol w:w="907"/>
        <w:gridCol w:w="454"/>
        <w:gridCol w:w="1644"/>
        <w:gridCol w:w="1871"/>
        <w:gridCol w:w="1588"/>
        <w:gridCol w:w="454"/>
        <w:gridCol w:w="1588"/>
      </w:tblGrid>
      <w:tr w:rsidR="00DF0B94" w:rsidRPr="00A3030A" w:rsidTr="00257F0E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B94" w:rsidRPr="00A3030A" w:rsidRDefault="00DF0B94" w:rsidP="00257F0E">
            <w:r w:rsidRPr="00A3030A">
              <w:t>серия бланка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F0B94" w:rsidRPr="00A3030A" w:rsidRDefault="00C40646" w:rsidP="00257F0E">
            <w:pPr>
              <w:jc w:val="center"/>
              <w:rPr>
                <w:lang w:val="en-US"/>
              </w:rPr>
            </w:pPr>
            <w:r w:rsidRPr="00A3030A">
              <w:rPr>
                <w:lang w:val="en-US"/>
              </w:rPr>
              <w:t>VISASERIES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B94" w:rsidRPr="00A3030A" w:rsidRDefault="00DF0B94" w:rsidP="00257F0E">
            <w:pPr>
              <w:jc w:val="center"/>
            </w:pPr>
            <w:r w:rsidRPr="00A3030A">
              <w:t>№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F0B94" w:rsidRPr="00A3030A" w:rsidRDefault="00C40646" w:rsidP="00257F0E">
            <w:pPr>
              <w:jc w:val="center"/>
              <w:rPr>
                <w:lang w:val="en-US"/>
              </w:rPr>
            </w:pPr>
            <w:r w:rsidRPr="00A3030A">
              <w:rPr>
                <w:lang w:val="en-US"/>
              </w:rPr>
              <w:t>VISANUMBER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B94" w:rsidRPr="00A3030A" w:rsidRDefault="00DF0B94" w:rsidP="00257F0E">
            <w:pPr>
              <w:jc w:val="center"/>
            </w:pPr>
            <w:r w:rsidRPr="00A3030A">
              <w:t xml:space="preserve">срок действия: </w:t>
            </w:r>
            <w:proofErr w:type="gramStart"/>
            <w:r w:rsidRPr="00A3030A">
              <w:t>с</w:t>
            </w:r>
            <w:proofErr w:type="gramEnd"/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F0B94" w:rsidRPr="00A3030A" w:rsidRDefault="00C40646" w:rsidP="00257F0E">
            <w:pPr>
              <w:jc w:val="center"/>
              <w:rPr>
                <w:lang w:val="en-US"/>
              </w:rPr>
            </w:pPr>
            <w:r w:rsidRPr="00A3030A">
              <w:rPr>
                <w:lang w:val="en-US"/>
              </w:rPr>
              <w:t>VISADATESTARTDAY</w:t>
            </w:r>
            <w:r w:rsidR="008E1798" w:rsidRPr="00A3030A">
              <w:rPr>
                <w:lang w:val="en-US"/>
              </w:rPr>
              <w:t>/</w:t>
            </w:r>
            <w:r w:rsidRPr="00A3030A">
              <w:rPr>
                <w:lang w:val="en-US"/>
              </w:rPr>
              <w:t>VISADATESTARTMONTH</w:t>
            </w:r>
            <w:r w:rsidR="008E1798" w:rsidRPr="00A3030A">
              <w:rPr>
                <w:lang w:val="en-US"/>
              </w:rPr>
              <w:t>/</w:t>
            </w:r>
            <w:r w:rsidR="002A50C6" w:rsidRPr="002A50C6">
              <w:rPr>
                <w:lang w:val="en-US"/>
              </w:rPr>
              <w:t>VisaDateStartYear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0B94" w:rsidRPr="00A3030A" w:rsidRDefault="00DF0B94" w:rsidP="00257F0E">
            <w:pPr>
              <w:jc w:val="center"/>
            </w:pPr>
            <w:r w:rsidRPr="00A3030A">
              <w:t>по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F0B94" w:rsidRPr="00A3030A" w:rsidRDefault="00C40646" w:rsidP="00257F0E">
            <w:pPr>
              <w:jc w:val="center"/>
              <w:rPr>
                <w:lang w:val="en-US"/>
              </w:rPr>
            </w:pPr>
            <w:r w:rsidRPr="00A3030A">
              <w:rPr>
                <w:lang w:val="en-US"/>
              </w:rPr>
              <w:t>VISADATEENDDAY</w:t>
            </w:r>
            <w:r w:rsidR="008E1798" w:rsidRPr="00A3030A">
              <w:rPr>
                <w:lang w:val="en-US"/>
              </w:rPr>
              <w:t>/</w:t>
            </w:r>
            <w:r w:rsidRPr="00A3030A">
              <w:rPr>
                <w:lang w:val="en-US"/>
              </w:rPr>
              <w:t>VISADATEENDMONTH</w:t>
            </w:r>
            <w:r w:rsidR="008E1798" w:rsidRPr="00A3030A">
              <w:rPr>
                <w:lang w:val="en-US"/>
              </w:rPr>
              <w:t>/</w:t>
            </w:r>
            <w:r w:rsidR="00882EB7" w:rsidRPr="00A3030A">
              <w:rPr>
                <w:lang w:val="en-US"/>
              </w:rPr>
              <w:t>VISADATEENDYEAR</w:t>
            </w:r>
          </w:p>
        </w:tc>
      </w:tr>
      <w:tr w:rsidR="00DF0B94" w:rsidRPr="00A3030A" w:rsidTr="00257F0E"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DF0B94" w:rsidRPr="00A3030A" w:rsidRDefault="00DF0B94" w:rsidP="00257F0E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right w:val="nil"/>
            </w:tcBorders>
          </w:tcPr>
          <w:p w:rsidR="00DF0B94" w:rsidRPr="00A3030A" w:rsidRDefault="00DF0B94" w:rsidP="00257F0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</w:tcPr>
          <w:p w:rsidR="00DF0B94" w:rsidRPr="00A3030A" w:rsidRDefault="00DF0B94" w:rsidP="00257F0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right w:val="nil"/>
            </w:tcBorders>
          </w:tcPr>
          <w:p w:rsidR="00DF0B94" w:rsidRPr="00A3030A" w:rsidRDefault="00DF0B94" w:rsidP="00257F0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</w:tcPr>
          <w:p w:rsidR="00DF0B94" w:rsidRPr="00A3030A" w:rsidRDefault="00DF0B94" w:rsidP="00257F0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right w:val="nil"/>
            </w:tcBorders>
          </w:tcPr>
          <w:p w:rsidR="00DF0B94" w:rsidRPr="00A3030A" w:rsidRDefault="00DF0B94" w:rsidP="00257F0E">
            <w:pPr>
              <w:jc w:val="center"/>
              <w:rPr>
                <w:sz w:val="18"/>
                <w:szCs w:val="18"/>
              </w:rPr>
            </w:pPr>
            <w:r w:rsidRPr="00A3030A">
              <w:rPr>
                <w:sz w:val="18"/>
                <w:szCs w:val="18"/>
              </w:rPr>
              <w:t>(</w:t>
            </w:r>
            <w:proofErr w:type="spellStart"/>
            <w:r w:rsidRPr="00A3030A">
              <w:rPr>
                <w:sz w:val="18"/>
                <w:szCs w:val="18"/>
              </w:rPr>
              <w:t>дд</w:t>
            </w:r>
            <w:proofErr w:type="spellEnd"/>
            <w:r w:rsidRPr="00A3030A">
              <w:rPr>
                <w:sz w:val="18"/>
                <w:szCs w:val="18"/>
              </w:rPr>
              <w:t>/мм/</w:t>
            </w:r>
            <w:proofErr w:type="spellStart"/>
            <w:r w:rsidRPr="00A3030A">
              <w:rPr>
                <w:sz w:val="18"/>
                <w:szCs w:val="18"/>
              </w:rPr>
              <w:t>гггг</w:t>
            </w:r>
            <w:proofErr w:type="spellEnd"/>
            <w:r w:rsidRPr="00A3030A">
              <w:rPr>
                <w:sz w:val="18"/>
                <w:szCs w:val="18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</w:tcPr>
          <w:p w:rsidR="00DF0B94" w:rsidRPr="00A3030A" w:rsidRDefault="00DF0B94" w:rsidP="00257F0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right w:val="nil"/>
            </w:tcBorders>
          </w:tcPr>
          <w:p w:rsidR="00DF0B94" w:rsidRPr="00A3030A" w:rsidRDefault="00DF0B94" w:rsidP="00257F0E">
            <w:pPr>
              <w:jc w:val="center"/>
              <w:rPr>
                <w:sz w:val="18"/>
                <w:szCs w:val="18"/>
              </w:rPr>
            </w:pPr>
            <w:r w:rsidRPr="00A3030A">
              <w:rPr>
                <w:sz w:val="18"/>
                <w:szCs w:val="18"/>
              </w:rPr>
              <w:t>(</w:t>
            </w:r>
            <w:proofErr w:type="spellStart"/>
            <w:r w:rsidRPr="00A3030A">
              <w:rPr>
                <w:sz w:val="18"/>
                <w:szCs w:val="18"/>
              </w:rPr>
              <w:t>дд</w:t>
            </w:r>
            <w:proofErr w:type="spellEnd"/>
            <w:r w:rsidRPr="00A3030A">
              <w:rPr>
                <w:sz w:val="18"/>
                <w:szCs w:val="18"/>
              </w:rPr>
              <w:t>/мм/</w:t>
            </w:r>
            <w:proofErr w:type="spellStart"/>
            <w:r w:rsidRPr="00A3030A">
              <w:rPr>
                <w:sz w:val="18"/>
                <w:szCs w:val="18"/>
              </w:rPr>
              <w:t>гггг</w:t>
            </w:r>
            <w:proofErr w:type="spellEnd"/>
            <w:r w:rsidRPr="00A3030A">
              <w:rPr>
                <w:sz w:val="18"/>
                <w:szCs w:val="18"/>
              </w:rPr>
              <w:t>)</w:t>
            </w:r>
          </w:p>
        </w:tc>
      </w:tr>
    </w:tbl>
    <w:p w:rsidR="00DF0B94" w:rsidRPr="00A3030A" w:rsidRDefault="00DF0B94" w:rsidP="00DF0B94">
      <w:pPr>
        <w:rPr>
          <w:lang w:val="en-US"/>
        </w:rPr>
      </w:pPr>
      <w:r w:rsidRPr="00A3030A">
        <w:t xml:space="preserve">В связи с:  </w:t>
      </w:r>
      <w:proofErr w:type="spellStart"/>
      <w:r w:rsidRPr="00A3030A">
        <w:rPr>
          <w:lang w:val="en-US"/>
        </w:rPr>
        <w:t>Трудовая</w:t>
      </w:r>
      <w:proofErr w:type="spellEnd"/>
      <w:r w:rsidRPr="00A3030A">
        <w:rPr>
          <w:lang w:val="en-US"/>
        </w:rPr>
        <w:t xml:space="preserve"> </w:t>
      </w:r>
      <w:proofErr w:type="spellStart"/>
      <w:r w:rsidRPr="00A3030A">
        <w:rPr>
          <w:lang w:val="en-US"/>
        </w:rPr>
        <w:t>деятельность</w:t>
      </w:r>
      <w:proofErr w:type="spellEnd"/>
    </w:p>
    <w:p w:rsidR="00DF0B94" w:rsidRPr="00A3030A" w:rsidRDefault="00DF0B94" w:rsidP="00DF0B94">
      <w:pPr>
        <w:pBdr>
          <w:top w:val="single" w:sz="4" w:space="1" w:color="auto"/>
        </w:pBdr>
        <w:rPr>
          <w:sz w:val="2"/>
          <w:szCs w:val="2"/>
        </w:rPr>
      </w:pPr>
    </w:p>
    <w:p w:rsidR="00DF0B94" w:rsidRPr="00A3030A" w:rsidRDefault="00DF0B94" w:rsidP="00DF0B94"/>
    <w:p w:rsidR="00DF0B94" w:rsidRPr="00A3030A" w:rsidRDefault="00DF0B94" w:rsidP="00DF0B94">
      <w:r w:rsidRPr="00A3030A">
        <w:t>Въезд</w:t>
      </w:r>
      <w:r w:rsidRPr="00A3030A">
        <w:rPr>
          <w:lang w:val="en-US"/>
        </w:rPr>
        <w:t xml:space="preserve"> </w:t>
      </w:r>
      <w:r w:rsidR="00882EB7" w:rsidRPr="00A3030A">
        <w:rPr>
          <w:u w:val="single"/>
        </w:rPr>
        <w:t>ENTRYDATEDAY</w:t>
      </w:r>
      <w:r w:rsidR="008E1798" w:rsidRPr="00A3030A">
        <w:rPr>
          <w:u w:val="single"/>
        </w:rPr>
        <w:t>/</w:t>
      </w:r>
      <w:r w:rsidR="00882EB7" w:rsidRPr="00A3030A">
        <w:rPr>
          <w:u w:val="single"/>
        </w:rPr>
        <w:t>ENTRYDATEMONTH</w:t>
      </w:r>
      <w:r w:rsidR="008E1798" w:rsidRPr="00A3030A">
        <w:rPr>
          <w:u w:val="single"/>
        </w:rPr>
        <w:t>/</w:t>
      </w:r>
      <w:r w:rsidR="00882EB7" w:rsidRPr="00A3030A">
        <w:rPr>
          <w:u w:val="single"/>
        </w:rPr>
        <w:t>ENTRYDATEYEAR</w:t>
      </w:r>
    </w:p>
    <w:p w:rsidR="00DF0B94" w:rsidRPr="00A3030A" w:rsidRDefault="00DF0B94" w:rsidP="00DF0B94">
      <w:pPr>
        <w:rPr>
          <w:lang w:val="en-US"/>
        </w:rPr>
      </w:pPr>
    </w:p>
    <w:p w:rsidR="00DF0B94" w:rsidRPr="00A3030A" w:rsidRDefault="00DF0B94" w:rsidP="00DF0B94">
      <w:pPr>
        <w:rPr>
          <w:lang w:val="en-US"/>
        </w:rPr>
      </w:pPr>
    </w:p>
    <w:tbl>
      <w:tblPr>
        <w:tblW w:w="9979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624"/>
        <w:gridCol w:w="2268"/>
        <w:gridCol w:w="340"/>
        <w:gridCol w:w="6747"/>
      </w:tblGrid>
      <w:tr w:rsidR="00DF0B94" w:rsidRPr="00A3030A" w:rsidTr="00257F0E">
        <w:tc>
          <w:tcPr>
            <w:tcW w:w="624" w:type="dxa"/>
            <w:vAlign w:val="bottom"/>
          </w:tcPr>
          <w:p w:rsidR="00DF0B94" w:rsidRPr="00A3030A" w:rsidRDefault="00DF0B94" w:rsidP="00257F0E">
            <w:r w:rsidRPr="00A3030A">
              <w:t>Дата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DF0B94" w:rsidRPr="00A3030A" w:rsidRDefault="00882EB7" w:rsidP="00257F0E">
            <w:pPr>
              <w:jc w:val="center"/>
              <w:rPr>
                <w:lang w:val="en-US"/>
              </w:rPr>
            </w:pPr>
            <w:r w:rsidRPr="00A3030A">
              <w:rPr>
                <w:lang w:val="en-US"/>
              </w:rPr>
              <w:t>DOCUMENTDATEDAY</w:t>
            </w:r>
            <w:r w:rsidR="008E1798" w:rsidRPr="00A3030A">
              <w:rPr>
                <w:lang w:val="en-US"/>
              </w:rPr>
              <w:t>/</w:t>
            </w:r>
            <w:r w:rsidRPr="00A3030A">
              <w:rPr>
                <w:lang w:val="en-US"/>
              </w:rPr>
              <w:t>DOCUMENTDATEMONTH</w:t>
            </w:r>
            <w:r w:rsidR="008E1798" w:rsidRPr="00A3030A">
              <w:rPr>
                <w:lang w:val="en-US"/>
              </w:rPr>
              <w:t>/</w:t>
            </w:r>
            <w:r w:rsidRPr="00A3030A">
              <w:rPr>
                <w:lang w:val="en-US"/>
              </w:rPr>
              <w:t>DOCUMENTDATEYEAR</w:t>
            </w:r>
          </w:p>
        </w:tc>
        <w:tc>
          <w:tcPr>
            <w:tcW w:w="340" w:type="dxa"/>
            <w:vAlign w:val="bottom"/>
          </w:tcPr>
          <w:p w:rsidR="00DF0B94" w:rsidRPr="00A3030A" w:rsidRDefault="00DF0B94" w:rsidP="00257F0E"/>
        </w:tc>
        <w:tc>
          <w:tcPr>
            <w:tcW w:w="6747" w:type="dxa"/>
            <w:tcBorders>
              <w:bottom w:val="single" w:sz="4" w:space="0" w:color="auto"/>
            </w:tcBorders>
            <w:vAlign w:val="bottom"/>
          </w:tcPr>
          <w:p w:rsidR="00DF0B94" w:rsidRPr="00A3030A" w:rsidRDefault="00DF0B94" w:rsidP="00257F0E">
            <w:r w:rsidRPr="00A3030A">
              <w:t xml:space="preserve">Генеральный директор, </w:t>
            </w:r>
            <w:r w:rsidR="00806438" w:rsidRPr="00A3030A">
              <w:t>Ле Ван Тхань</w:t>
            </w:r>
          </w:p>
        </w:tc>
      </w:tr>
      <w:tr w:rsidR="00DF0B94" w:rsidRPr="00A3030A" w:rsidTr="00257F0E">
        <w:tc>
          <w:tcPr>
            <w:tcW w:w="624" w:type="dxa"/>
          </w:tcPr>
          <w:p w:rsidR="00DF0B94" w:rsidRPr="00A3030A" w:rsidRDefault="00DF0B94" w:rsidP="00257F0E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DF0B94" w:rsidRPr="00A3030A" w:rsidRDefault="00DF0B94" w:rsidP="00257F0E">
            <w:pPr>
              <w:jc w:val="center"/>
              <w:rPr>
                <w:sz w:val="18"/>
                <w:szCs w:val="18"/>
              </w:rPr>
            </w:pPr>
            <w:r w:rsidRPr="00A3030A">
              <w:rPr>
                <w:sz w:val="18"/>
                <w:szCs w:val="18"/>
              </w:rPr>
              <w:t>(</w:t>
            </w:r>
            <w:proofErr w:type="spellStart"/>
            <w:r w:rsidRPr="00A3030A">
              <w:rPr>
                <w:sz w:val="18"/>
                <w:szCs w:val="18"/>
              </w:rPr>
              <w:t>дд</w:t>
            </w:r>
            <w:proofErr w:type="spellEnd"/>
            <w:r w:rsidRPr="00A3030A">
              <w:rPr>
                <w:sz w:val="18"/>
                <w:szCs w:val="18"/>
              </w:rPr>
              <w:t>/мм/</w:t>
            </w:r>
            <w:proofErr w:type="spellStart"/>
            <w:r w:rsidRPr="00A3030A">
              <w:rPr>
                <w:sz w:val="18"/>
                <w:szCs w:val="18"/>
              </w:rPr>
              <w:t>гггг</w:t>
            </w:r>
            <w:proofErr w:type="spellEnd"/>
            <w:r w:rsidRPr="00A3030A">
              <w:rPr>
                <w:sz w:val="18"/>
                <w:szCs w:val="18"/>
              </w:rPr>
              <w:t>)</w:t>
            </w:r>
          </w:p>
        </w:tc>
        <w:tc>
          <w:tcPr>
            <w:tcW w:w="340" w:type="dxa"/>
          </w:tcPr>
          <w:p w:rsidR="00DF0B94" w:rsidRPr="00A3030A" w:rsidRDefault="00DF0B94" w:rsidP="00257F0E">
            <w:pPr>
              <w:rPr>
                <w:sz w:val="18"/>
                <w:szCs w:val="18"/>
              </w:rPr>
            </w:pPr>
          </w:p>
        </w:tc>
        <w:tc>
          <w:tcPr>
            <w:tcW w:w="6747" w:type="dxa"/>
            <w:tcBorders>
              <w:top w:val="single" w:sz="4" w:space="0" w:color="auto"/>
            </w:tcBorders>
          </w:tcPr>
          <w:p w:rsidR="00DF0B94" w:rsidRPr="00A3030A" w:rsidRDefault="00DF0B94" w:rsidP="00257F0E">
            <w:pPr>
              <w:jc w:val="center"/>
              <w:rPr>
                <w:sz w:val="18"/>
                <w:szCs w:val="18"/>
              </w:rPr>
            </w:pPr>
            <w:r w:rsidRPr="00A3030A">
              <w:rPr>
                <w:sz w:val="18"/>
                <w:szCs w:val="18"/>
              </w:rPr>
              <w:t>(должность, Ф.И.О., подпись руководителя организации)</w:t>
            </w:r>
          </w:p>
        </w:tc>
      </w:tr>
    </w:tbl>
    <w:p w:rsidR="00DB025C" w:rsidRPr="00DF0B94" w:rsidRDefault="00DF0B94" w:rsidP="00302235">
      <w:pPr>
        <w:spacing w:before="240"/>
        <w:ind w:right="7088"/>
        <w:jc w:val="center"/>
      </w:pPr>
      <w:r w:rsidRPr="00A3030A">
        <w:t>М.П.</w:t>
      </w:r>
      <w:r w:rsidRPr="00A3030A">
        <w:br/>
      </w:r>
      <w:r w:rsidRPr="00A3030A">
        <w:rPr>
          <w:sz w:val="18"/>
          <w:szCs w:val="18"/>
        </w:rPr>
        <w:t>(при наличии)</w:t>
      </w:r>
    </w:p>
    <w:sectPr w:rsidR="00DB025C" w:rsidRPr="00DF0B94" w:rsidSect="00C54945">
      <w:headerReference w:type="default" r:id="rId6"/>
      <w:pgSz w:w="11907" w:h="16840" w:code="9"/>
      <w:pgMar w:top="851" w:right="851" w:bottom="567" w:left="1134" w:header="397" w:footer="397" w:gutter="0"/>
      <w:cols w:space="709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24F" w:rsidRDefault="00BD424F">
      <w:r>
        <w:separator/>
      </w:r>
    </w:p>
  </w:endnote>
  <w:endnote w:type="continuationSeparator" w:id="0">
    <w:p w:rsidR="00BD424F" w:rsidRDefault="00BD42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dfIntextCondPro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24F" w:rsidRDefault="00BD424F">
      <w:r>
        <w:separator/>
      </w:r>
    </w:p>
  </w:footnote>
  <w:footnote w:type="continuationSeparator" w:id="0">
    <w:p w:rsidR="00BD424F" w:rsidRDefault="00BD42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425" w:rsidRDefault="00BD424F">
    <w:pPr>
      <w:pStyle w:val="a3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1798"/>
    <w:rsid w:val="00004E41"/>
    <w:rsid w:val="00053678"/>
    <w:rsid w:val="00063164"/>
    <w:rsid w:val="000749CA"/>
    <w:rsid w:val="0008030B"/>
    <w:rsid w:val="000B4C64"/>
    <w:rsid w:val="000C1595"/>
    <w:rsid w:val="0012326E"/>
    <w:rsid w:val="00143B21"/>
    <w:rsid w:val="00155869"/>
    <w:rsid w:val="00160807"/>
    <w:rsid w:val="00190033"/>
    <w:rsid w:val="001A7F70"/>
    <w:rsid w:val="00202CFB"/>
    <w:rsid w:val="00204854"/>
    <w:rsid w:val="00223650"/>
    <w:rsid w:val="00223E01"/>
    <w:rsid w:val="00237B2C"/>
    <w:rsid w:val="00242A26"/>
    <w:rsid w:val="0024796A"/>
    <w:rsid w:val="002579D9"/>
    <w:rsid w:val="00266E28"/>
    <w:rsid w:val="002A1FA1"/>
    <w:rsid w:val="002A50C6"/>
    <w:rsid w:val="002A69E6"/>
    <w:rsid w:val="002B2300"/>
    <w:rsid w:val="002E4DF7"/>
    <w:rsid w:val="00302235"/>
    <w:rsid w:val="0030469E"/>
    <w:rsid w:val="003506CD"/>
    <w:rsid w:val="00351239"/>
    <w:rsid w:val="00360FFD"/>
    <w:rsid w:val="003652E0"/>
    <w:rsid w:val="003760CE"/>
    <w:rsid w:val="003B6E97"/>
    <w:rsid w:val="00414217"/>
    <w:rsid w:val="00414389"/>
    <w:rsid w:val="00414927"/>
    <w:rsid w:val="00450060"/>
    <w:rsid w:val="0047291E"/>
    <w:rsid w:val="005128DE"/>
    <w:rsid w:val="0052618A"/>
    <w:rsid w:val="005341C0"/>
    <w:rsid w:val="0058348E"/>
    <w:rsid w:val="005D6A2A"/>
    <w:rsid w:val="005E182E"/>
    <w:rsid w:val="005E6574"/>
    <w:rsid w:val="005E6BA6"/>
    <w:rsid w:val="00632D78"/>
    <w:rsid w:val="00645B3D"/>
    <w:rsid w:val="00671B6F"/>
    <w:rsid w:val="0069302D"/>
    <w:rsid w:val="006B4033"/>
    <w:rsid w:val="006B515D"/>
    <w:rsid w:val="006E4ED8"/>
    <w:rsid w:val="006F5B53"/>
    <w:rsid w:val="006F7035"/>
    <w:rsid w:val="00702F33"/>
    <w:rsid w:val="00731851"/>
    <w:rsid w:val="007323EC"/>
    <w:rsid w:val="00736E5B"/>
    <w:rsid w:val="00746F92"/>
    <w:rsid w:val="00764F5F"/>
    <w:rsid w:val="00806438"/>
    <w:rsid w:val="0082751B"/>
    <w:rsid w:val="00882EB7"/>
    <w:rsid w:val="00895B4D"/>
    <w:rsid w:val="008B0E96"/>
    <w:rsid w:val="008B5A43"/>
    <w:rsid w:val="008E1798"/>
    <w:rsid w:val="008E1D6C"/>
    <w:rsid w:val="008F33C0"/>
    <w:rsid w:val="009349EB"/>
    <w:rsid w:val="00965581"/>
    <w:rsid w:val="00965E6C"/>
    <w:rsid w:val="00976972"/>
    <w:rsid w:val="009C29BF"/>
    <w:rsid w:val="009F42CF"/>
    <w:rsid w:val="00A3030A"/>
    <w:rsid w:val="00A726EC"/>
    <w:rsid w:val="00AC4BA8"/>
    <w:rsid w:val="00AE2A68"/>
    <w:rsid w:val="00AE3D30"/>
    <w:rsid w:val="00AE402C"/>
    <w:rsid w:val="00B05900"/>
    <w:rsid w:val="00B20528"/>
    <w:rsid w:val="00B3659A"/>
    <w:rsid w:val="00B412BB"/>
    <w:rsid w:val="00B5717B"/>
    <w:rsid w:val="00BC0F3F"/>
    <w:rsid w:val="00BD424F"/>
    <w:rsid w:val="00BF450B"/>
    <w:rsid w:val="00BF4950"/>
    <w:rsid w:val="00C02F5C"/>
    <w:rsid w:val="00C40646"/>
    <w:rsid w:val="00C54945"/>
    <w:rsid w:val="00C826E6"/>
    <w:rsid w:val="00CA599E"/>
    <w:rsid w:val="00CD18DA"/>
    <w:rsid w:val="00CD28CC"/>
    <w:rsid w:val="00CD7430"/>
    <w:rsid w:val="00D4153E"/>
    <w:rsid w:val="00D50A84"/>
    <w:rsid w:val="00D53004"/>
    <w:rsid w:val="00D56185"/>
    <w:rsid w:val="00D972C3"/>
    <w:rsid w:val="00DA3A3F"/>
    <w:rsid w:val="00DB025C"/>
    <w:rsid w:val="00DF0B94"/>
    <w:rsid w:val="00E02222"/>
    <w:rsid w:val="00E048E2"/>
    <w:rsid w:val="00E27525"/>
    <w:rsid w:val="00E31DBC"/>
    <w:rsid w:val="00E77B0C"/>
    <w:rsid w:val="00E8571B"/>
    <w:rsid w:val="00EC265C"/>
    <w:rsid w:val="00EC29ED"/>
    <w:rsid w:val="00EC596D"/>
    <w:rsid w:val="00EC5BAB"/>
    <w:rsid w:val="00ED317E"/>
    <w:rsid w:val="00ED642E"/>
    <w:rsid w:val="00EE1E0D"/>
    <w:rsid w:val="00EE7156"/>
    <w:rsid w:val="00F0018A"/>
    <w:rsid w:val="00F2026E"/>
    <w:rsid w:val="00FA1BB5"/>
    <w:rsid w:val="00FA43E5"/>
    <w:rsid w:val="00FB2DF4"/>
    <w:rsid w:val="00FB4BD4"/>
    <w:rsid w:val="00FC08A3"/>
    <w:rsid w:val="00FC38C9"/>
    <w:rsid w:val="00FD7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E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B0E96"/>
    <w:pPr>
      <w:keepNext/>
      <w:jc w:val="center"/>
      <w:outlineLvl w:val="0"/>
    </w:pPr>
    <w:rPr>
      <w:rFonts w:ascii="Bookman Old Style" w:eastAsia="Arial Unicode MS" w:hAnsi="Bookman Old Style" w:cs="Arial Unicode MS"/>
      <w:b/>
      <w:bCs/>
      <w:i/>
      <w:iCs/>
      <w:sz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B0E96"/>
    <w:rPr>
      <w:rFonts w:ascii="Bookman Old Style" w:eastAsia="Arial Unicode MS" w:hAnsi="Bookman Old Style" w:cs="Arial Unicode MS"/>
      <w:b/>
      <w:bCs/>
      <w:i/>
      <w:iCs/>
      <w:sz w:val="32"/>
      <w:szCs w:val="24"/>
      <w:u w:val="single"/>
      <w:lang w:eastAsia="ru-RU"/>
    </w:rPr>
  </w:style>
  <w:style w:type="paragraph" w:styleId="a3">
    <w:name w:val="header"/>
    <w:basedOn w:val="a"/>
    <w:link w:val="a4"/>
    <w:uiPriority w:val="99"/>
    <w:rsid w:val="00DF0B94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</w:rPr>
  </w:style>
  <w:style w:type="character" w:customStyle="1" w:styleId="a4">
    <w:name w:val="Верхний колонтитул Знак"/>
    <w:basedOn w:val="a0"/>
    <w:link w:val="a3"/>
    <w:uiPriority w:val="99"/>
    <w:rsid w:val="00DF0B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DF0B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KaRD\Desktop\DocGenerate\Templates\Anketa_na_visu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Anketa_na_visu2</Template>
  <TotalTime>9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AluKaRD</dc:creator>
  <cp:lastModifiedBy>JZ</cp:lastModifiedBy>
  <cp:revision>10</cp:revision>
  <cp:lastPrinted>2022-02-06T19:38:00Z</cp:lastPrinted>
  <dcterms:created xsi:type="dcterms:W3CDTF">2023-04-28T14:13:00Z</dcterms:created>
  <dcterms:modified xsi:type="dcterms:W3CDTF">2023-05-09T17:29:00Z</dcterms:modified>
</cp:coreProperties>
</file>