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2AA" w:rsidRPr="00A832B8" w:rsidRDefault="000432AA" w:rsidP="000432AA">
      <w:pPr>
        <w:pStyle w:val="a4"/>
        <w:jc w:val="center"/>
        <w:rPr>
          <w:rFonts w:ascii="Book Antiqua" w:hAnsi="Book Antiqua"/>
          <w:b/>
          <w:sz w:val="40"/>
          <w:szCs w:val="40"/>
          <w:u w:val="single"/>
        </w:rPr>
      </w:pPr>
      <w:r w:rsidRPr="00A832B8">
        <w:rPr>
          <w:rFonts w:ascii="Book Antiqua" w:hAnsi="Book Antiqua"/>
          <w:b/>
          <w:sz w:val="40"/>
          <w:szCs w:val="40"/>
          <w:u w:val="single"/>
        </w:rPr>
        <w:t>Общество с  ограниченной ответственностью</w:t>
      </w:r>
    </w:p>
    <w:p w:rsidR="000432AA" w:rsidRPr="00A832B8" w:rsidRDefault="000432AA" w:rsidP="000432AA">
      <w:pPr>
        <w:pStyle w:val="a4"/>
        <w:jc w:val="center"/>
        <w:rPr>
          <w:rFonts w:ascii="Book Antiqua" w:hAnsi="Book Antiqua"/>
          <w:b/>
          <w:sz w:val="40"/>
          <w:szCs w:val="40"/>
          <w:u w:val="single"/>
        </w:rPr>
      </w:pPr>
      <w:r w:rsidRPr="00A832B8">
        <w:rPr>
          <w:rFonts w:ascii="Book Antiqua" w:hAnsi="Book Antiqua"/>
          <w:b/>
          <w:sz w:val="40"/>
          <w:szCs w:val="40"/>
          <w:u w:val="single"/>
        </w:rPr>
        <w:t>«ШВЕЙСИТИ»</w:t>
      </w:r>
    </w:p>
    <w:p w:rsidR="000432AA" w:rsidRPr="00A832B8" w:rsidRDefault="000432AA" w:rsidP="000432AA">
      <w:pPr>
        <w:pStyle w:val="a4"/>
        <w:jc w:val="center"/>
        <w:rPr>
          <w:rFonts w:ascii="Book Antiqua" w:hAnsi="Book Antiqua"/>
          <w:b/>
          <w:sz w:val="24"/>
          <w:szCs w:val="24"/>
        </w:rPr>
      </w:pPr>
      <w:r w:rsidRPr="00A832B8">
        <w:rPr>
          <w:rFonts w:ascii="Book Antiqua" w:hAnsi="Book Antiqua"/>
          <w:b/>
          <w:sz w:val="24"/>
          <w:szCs w:val="24"/>
        </w:rPr>
        <w:t xml:space="preserve">Московская обл., г.о. Лосино-Петровский, </w:t>
      </w:r>
    </w:p>
    <w:p w:rsidR="000432AA" w:rsidRPr="00A832B8" w:rsidRDefault="000432AA" w:rsidP="000432AA">
      <w:pPr>
        <w:pStyle w:val="a4"/>
        <w:jc w:val="center"/>
        <w:rPr>
          <w:rFonts w:ascii="Book Antiqua" w:hAnsi="Book Antiqua"/>
          <w:b/>
          <w:sz w:val="24"/>
          <w:szCs w:val="24"/>
        </w:rPr>
      </w:pPr>
      <w:r w:rsidRPr="00A832B8">
        <w:rPr>
          <w:rFonts w:ascii="Book Antiqua" w:hAnsi="Book Antiqua"/>
          <w:b/>
          <w:sz w:val="24"/>
          <w:szCs w:val="24"/>
        </w:rPr>
        <w:t>территория Аграрная, ул. Промышленная, стр.23А корп.1</w:t>
      </w:r>
    </w:p>
    <w:p w:rsidR="000432AA" w:rsidRPr="00A832B8" w:rsidRDefault="000432AA" w:rsidP="000432AA">
      <w:pPr>
        <w:pStyle w:val="a4"/>
        <w:jc w:val="center"/>
        <w:rPr>
          <w:rFonts w:ascii="Book Antiqua" w:hAnsi="Book Antiqua"/>
          <w:b/>
          <w:sz w:val="24"/>
          <w:szCs w:val="24"/>
          <w:u w:val="thick"/>
        </w:rPr>
      </w:pPr>
      <w:r w:rsidRPr="00A832B8">
        <w:rPr>
          <w:rFonts w:ascii="Book Antiqua" w:hAnsi="Book Antiqua"/>
          <w:b/>
          <w:sz w:val="24"/>
          <w:szCs w:val="24"/>
        </w:rPr>
        <w:t xml:space="preserve"> </w:t>
      </w:r>
      <w:r w:rsidRPr="00A832B8">
        <w:rPr>
          <w:rFonts w:ascii="Book Antiqua" w:hAnsi="Book Antiqua"/>
          <w:b/>
          <w:sz w:val="24"/>
          <w:szCs w:val="24"/>
          <w:u w:val="thick"/>
        </w:rPr>
        <w:t xml:space="preserve">ИНН 5050129390   тел.: </w:t>
      </w:r>
      <w:r w:rsidR="007D108A" w:rsidRPr="00A832B8">
        <w:rPr>
          <w:rFonts w:ascii="Book Antiqua" w:hAnsi="Book Antiqua"/>
          <w:b/>
          <w:sz w:val="24"/>
          <w:szCs w:val="24"/>
          <w:u w:val="thick"/>
        </w:rPr>
        <w:t xml:space="preserve">8 </w:t>
      </w:r>
      <w:r w:rsidRPr="00A832B8">
        <w:rPr>
          <w:rFonts w:ascii="Book Antiqua" w:hAnsi="Book Antiqua"/>
          <w:b/>
          <w:sz w:val="24"/>
          <w:szCs w:val="24"/>
          <w:u w:val="thick"/>
        </w:rPr>
        <w:t>(495) 657-88-78</w:t>
      </w:r>
    </w:p>
    <w:p w:rsidR="005C1E24" w:rsidRPr="00A832B8" w:rsidRDefault="005C1E24"/>
    <w:p w:rsidR="00CC3AC2" w:rsidRPr="00A832B8" w:rsidRDefault="00CC3AC2"/>
    <w:p w:rsidR="007D0A5A" w:rsidRPr="00A832B8" w:rsidRDefault="007D0A5A" w:rsidP="007D0A5A"/>
    <w:p w:rsidR="000D13B2" w:rsidRPr="00A832B8" w:rsidRDefault="007D0A5A" w:rsidP="00AA4F66">
      <w:pPr>
        <w:ind w:left="4248"/>
        <w:rPr>
          <w:sz w:val="28"/>
          <w:szCs w:val="28"/>
        </w:rPr>
      </w:pPr>
      <w:r w:rsidRPr="00A832B8">
        <w:rPr>
          <w:b/>
          <w:bCs/>
        </w:rPr>
        <w:t xml:space="preserve">                                                       </w:t>
      </w:r>
      <w:r w:rsidR="00D33F10" w:rsidRPr="00A832B8">
        <w:rPr>
          <w:b/>
          <w:bCs/>
        </w:rPr>
        <w:t xml:space="preserve">                 </w:t>
      </w:r>
      <w:r w:rsidR="000D13B2" w:rsidRPr="00A832B8">
        <w:rPr>
          <w:sz w:val="28"/>
          <w:szCs w:val="28"/>
        </w:rPr>
        <w:t xml:space="preserve">Начальнику ОВМ МУ МВД России </w:t>
      </w:r>
    </w:p>
    <w:p w:rsidR="000D13B2" w:rsidRPr="00A832B8" w:rsidRDefault="000D13B2" w:rsidP="000D13B2">
      <w:pPr>
        <w:ind w:left="3540" w:firstLine="708"/>
        <w:rPr>
          <w:sz w:val="28"/>
          <w:szCs w:val="28"/>
        </w:rPr>
      </w:pPr>
      <w:r w:rsidRPr="00A832B8">
        <w:rPr>
          <w:sz w:val="28"/>
          <w:szCs w:val="28"/>
        </w:rPr>
        <w:t>«Щелковское»</w:t>
      </w:r>
    </w:p>
    <w:p w:rsidR="000D13B2" w:rsidRPr="00A832B8" w:rsidRDefault="000D13B2" w:rsidP="000D13B2">
      <w:pPr>
        <w:ind w:left="3540" w:firstLine="708"/>
        <w:rPr>
          <w:sz w:val="28"/>
          <w:szCs w:val="28"/>
        </w:rPr>
      </w:pPr>
      <w:r w:rsidRPr="00A832B8">
        <w:rPr>
          <w:sz w:val="28"/>
          <w:szCs w:val="28"/>
        </w:rPr>
        <w:t>Советнику ГГС России 2 класса</w:t>
      </w:r>
    </w:p>
    <w:p w:rsidR="000D13B2" w:rsidRPr="00A832B8" w:rsidRDefault="000D13B2" w:rsidP="000D13B2">
      <w:pPr>
        <w:ind w:left="3540" w:firstLine="708"/>
        <w:rPr>
          <w:sz w:val="28"/>
          <w:szCs w:val="28"/>
        </w:rPr>
      </w:pPr>
      <w:r w:rsidRPr="00A832B8">
        <w:rPr>
          <w:sz w:val="28"/>
          <w:szCs w:val="28"/>
        </w:rPr>
        <w:t>Г.С. Игнатьевой</w:t>
      </w:r>
    </w:p>
    <w:p w:rsidR="000D13B2" w:rsidRPr="00A832B8" w:rsidRDefault="000D13B2" w:rsidP="000D13B2">
      <w:pPr>
        <w:jc w:val="center"/>
        <w:rPr>
          <w:sz w:val="28"/>
          <w:szCs w:val="28"/>
        </w:rPr>
      </w:pPr>
    </w:p>
    <w:p w:rsidR="000D13B2" w:rsidRPr="00A832B8" w:rsidRDefault="000D13B2" w:rsidP="000D13B2">
      <w:pPr>
        <w:jc w:val="center"/>
        <w:rPr>
          <w:sz w:val="28"/>
          <w:szCs w:val="28"/>
        </w:rPr>
      </w:pPr>
    </w:p>
    <w:p w:rsidR="000D13B2" w:rsidRPr="00A832B8" w:rsidRDefault="00AA4F66" w:rsidP="000D13B2">
      <w:pPr>
        <w:jc w:val="center"/>
        <w:rPr>
          <w:sz w:val="28"/>
          <w:szCs w:val="28"/>
        </w:rPr>
      </w:pPr>
      <w:r w:rsidRPr="00A832B8">
        <w:rPr>
          <w:sz w:val="28"/>
          <w:szCs w:val="28"/>
        </w:rPr>
        <w:t>Ходатайство</w:t>
      </w:r>
    </w:p>
    <w:p w:rsidR="000D13B2" w:rsidRPr="00A832B8" w:rsidRDefault="001D47D5" w:rsidP="001D47D5">
      <w:pPr>
        <w:jc w:val="center"/>
        <w:rPr>
          <w:sz w:val="28"/>
          <w:szCs w:val="28"/>
        </w:rPr>
      </w:pPr>
      <w:r w:rsidRPr="00A832B8">
        <w:rPr>
          <w:sz w:val="28"/>
          <w:szCs w:val="28"/>
        </w:rPr>
        <w:t>о</w:t>
      </w:r>
      <w:r w:rsidR="000D13B2" w:rsidRPr="00A832B8">
        <w:rPr>
          <w:sz w:val="28"/>
          <w:szCs w:val="28"/>
        </w:rPr>
        <w:t xml:space="preserve"> п</w:t>
      </w:r>
      <w:r w:rsidRPr="00A832B8">
        <w:rPr>
          <w:sz w:val="28"/>
          <w:szCs w:val="28"/>
        </w:rPr>
        <w:t>остановке на миграционный учет</w:t>
      </w:r>
    </w:p>
    <w:p w:rsidR="000D13B2" w:rsidRPr="00A832B8" w:rsidRDefault="000D13B2" w:rsidP="000D13B2">
      <w:pPr>
        <w:jc w:val="center"/>
        <w:rPr>
          <w:sz w:val="28"/>
          <w:szCs w:val="28"/>
        </w:rPr>
      </w:pPr>
    </w:p>
    <w:p w:rsidR="00C66FA3" w:rsidRPr="00A832B8" w:rsidRDefault="006A7E74" w:rsidP="00C66FA3">
      <w:pPr>
        <w:ind w:firstLine="708"/>
        <w:jc w:val="both"/>
        <w:rPr>
          <w:sz w:val="28"/>
          <w:szCs w:val="28"/>
        </w:rPr>
      </w:pPr>
      <w:r w:rsidRPr="00A832B8">
        <w:rPr>
          <w:sz w:val="28"/>
          <w:szCs w:val="28"/>
        </w:rPr>
        <w:t xml:space="preserve">ООО «ШВЕЙСИТИ» в лице Ген. Директора </w:t>
      </w:r>
      <w:r w:rsidR="000432AA" w:rsidRPr="00A832B8">
        <w:rPr>
          <w:sz w:val="28"/>
          <w:szCs w:val="28"/>
        </w:rPr>
        <w:t>Ле Ван Тхань</w:t>
      </w:r>
      <w:r w:rsidRPr="00A832B8">
        <w:rPr>
          <w:sz w:val="28"/>
          <w:szCs w:val="28"/>
        </w:rPr>
        <w:t xml:space="preserve"> </w:t>
      </w:r>
      <w:r w:rsidR="00C66FA3" w:rsidRPr="00A832B8">
        <w:rPr>
          <w:sz w:val="28"/>
          <w:szCs w:val="28"/>
        </w:rPr>
        <w:t xml:space="preserve">просит </w:t>
      </w:r>
      <w:r w:rsidR="001D47D5" w:rsidRPr="00A832B8">
        <w:rPr>
          <w:sz w:val="28"/>
          <w:szCs w:val="28"/>
        </w:rPr>
        <w:t xml:space="preserve">поставить на миграционный учет </w:t>
      </w:r>
      <w:r w:rsidR="00C66FA3" w:rsidRPr="00A832B8">
        <w:rPr>
          <w:sz w:val="28"/>
          <w:szCs w:val="28"/>
        </w:rPr>
        <w:t>гражданин</w:t>
      </w:r>
      <w:r w:rsidR="001D47D5" w:rsidRPr="00A832B8">
        <w:rPr>
          <w:sz w:val="28"/>
          <w:szCs w:val="28"/>
        </w:rPr>
        <w:t>а</w:t>
      </w:r>
      <w:r w:rsidR="00274D94" w:rsidRPr="00A832B8">
        <w:rPr>
          <w:sz w:val="28"/>
          <w:szCs w:val="28"/>
        </w:rPr>
        <w:t xml:space="preserve"> </w:t>
      </w:r>
      <w:proofErr w:type="spellStart"/>
      <w:r w:rsidR="00101617" w:rsidRPr="00101617">
        <w:rPr>
          <w:sz w:val="28"/>
          <w:szCs w:val="28"/>
        </w:rPr>
        <w:t>Strany</w:t>
      </w:r>
      <w:proofErr w:type="spellEnd"/>
      <w:r w:rsidR="00D55371" w:rsidRPr="00A832B8">
        <w:rPr>
          <w:sz w:val="28"/>
          <w:szCs w:val="28"/>
        </w:rPr>
        <w:t xml:space="preserve"> -</w:t>
      </w:r>
      <w:r w:rsidR="00C66FA3" w:rsidRPr="00A832B8">
        <w:rPr>
          <w:sz w:val="28"/>
          <w:szCs w:val="28"/>
        </w:rPr>
        <w:t xml:space="preserve"> </w:t>
      </w:r>
      <w:r w:rsidR="00AD61C4" w:rsidRPr="00A832B8">
        <w:rPr>
          <w:sz w:val="28"/>
          <w:szCs w:val="28"/>
        </w:rPr>
        <w:t>SURNAME</w:t>
      </w:r>
      <w:r w:rsidR="00EF3322" w:rsidRPr="00A832B8">
        <w:rPr>
          <w:sz w:val="28"/>
          <w:szCs w:val="28"/>
        </w:rPr>
        <w:t xml:space="preserve"> </w:t>
      </w:r>
      <w:r w:rsidR="00AD61C4" w:rsidRPr="00A832B8">
        <w:rPr>
          <w:sz w:val="28"/>
          <w:szCs w:val="28"/>
        </w:rPr>
        <w:t>NAME</w:t>
      </w:r>
      <w:r w:rsidR="00C66FA3" w:rsidRPr="00A832B8">
        <w:rPr>
          <w:sz w:val="28"/>
          <w:szCs w:val="28"/>
        </w:rPr>
        <w:t xml:space="preserve">, </w:t>
      </w:r>
      <w:proofErr w:type="spellStart"/>
      <w:r w:rsidR="00AD61C4" w:rsidRPr="00A832B8">
        <w:rPr>
          <w:sz w:val="28"/>
          <w:szCs w:val="28"/>
        </w:rPr>
        <w:t>DateBirthday</w:t>
      </w:r>
      <w:proofErr w:type="spellEnd"/>
      <w:r w:rsidR="000F7CD3" w:rsidRPr="00A832B8">
        <w:rPr>
          <w:sz w:val="28"/>
          <w:szCs w:val="28"/>
        </w:rPr>
        <w:t xml:space="preserve"> </w:t>
      </w:r>
      <w:r w:rsidR="00C66FA3" w:rsidRPr="00A832B8">
        <w:rPr>
          <w:sz w:val="28"/>
          <w:szCs w:val="28"/>
        </w:rPr>
        <w:t>г.р.</w:t>
      </w:r>
      <w:r w:rsidR="00CB1BD1" w:rsidRPr="00A832B8">
        <w:rPr>
          <w:sz w:val="28"/>
          <w:szCs w:val="28"/>
        </w:rPr>
        <w:t xml:space="preserve"> (паспорт</w:t>
      </w:r>
      <w:r w:rsidR="00F36186" w:rsidRPr="00A832B8">
        <w:rPr>
          <w:sz w:val="28"/>
          <w:szCs w:val="28"/>
        </w:rPr>
        <w:t xml:space="preserve"> </w:t>
      </w:r>
      <w:proofErr w:type="spellStart"/>
      <w:r w:rsidR="00AD61C4" w:rsidRPr="00A832B8">
        <w:rPr>
          <w:sz w:val="28"/>
          <w:szCs w:val="28"/>
          <w:lang w:val="en-US"/>
        </w:rPr>
        <w:t>PassportNumber</w:t>
      </w:r>
      <w:proofErr w:type="spellEnd"/>
      <w:r w:rsidR="00CB1BD1" w:rsidRPr="00A832B8">
        <w:rPr>
          <w:sz w:val="28"/>
          <w:szCs w:val="28"/>
        </w:rPr>
        <w:t xml:space="preserve">, выдан </w:t>
      </w:r>
      <w:proofErr w:type="spellStart"/>
      <w:r w:rsidR="00AD61C4" w:rsidRPr="00A832B8">
        <w:rPr>
          <w:sz w:val="28"/>
          <w:szCs w:val="28"/>
        </w:rPr>
        <w:t>PassportDateStart</w:t>
      </w:r>
      <w:proofErr w:type="spellEnd"/>
      <w:r w:rsidR="00CB1BD1" w:rsidRPr="00A832B8">
        <w:rPr>
          <w:sz w:val="28"/>
          <w:szCs w:val="28"/>
        </w:rPr>
        <w:t xml:space="preserve"> по </w:t>
      </w:r>
      <w:proofErr w:type="spellStart"/>
      <w:r w:rsidR="00AD61C4" w:rsidRPr="00A832B8">
        <w:rPr>
          <w:sz w:val="28"/>
          <w:szCs w:val="28"/>
        </w:rPr>
        <w:t>PassportDateEnd</w:t>
      </w:r>
      <w:proofErr w:type="spellEnd"/>
      <w:r w:rsidR="00C531E1" w:rsidRPr="00C531E1">
        <w:rPr>
          <w:sz w:val="28"/>
          <w:szCs w:val="28"/>
        </w:rPr>
        <w:t xml:space="preserve"> </w:t>
      </w:r>
      <w:r w:rsidR="00CB1BD1" w:rsidRPr="00A832B8">
        <w:rPr>
          <w:sz w:val="28"/>
          <w:szCs w:val="28"/>
        </w:rPr>
        <w:t>г.)</w:t>
      </w:r>
      <w:r w:rsidR="00C66FA3" w:rsidRPr="00A832B8">
        <w:rPr>
          <w:sz w:val="28"/>
          <w:szCs w:val="28"/>
        </w:rPr>
        <w:t xml:space="preserve"> до </w:t>
      </w:r>
      <w:proofErr w:type="spellStart"/>
      <w:r w:rsidR="004B59D1" w:rsidRPr="00A832B8">
        <w:rPr>
          <w:b/>
          <w:sz w:val="28"/>
          <w:szCs w:val="28"/>
        </w:rPr>
        <w:t>VisaDateEnd</w:t>
      </w:r>
      <w:proofErr w:type="spellEnd"/>
      <w:r w:rsidR="00C531E1" w:rsidRPr="00C531E1">
        <w:rPr>
          <w:b/>
          <w:sz w:val="28"/>
          <w:szCs w:val="28"/>
        </w:rPr>
        <w:t xml:space="preserve"> </w:t>
      </w:r>
      <w:r w:rsidR="00C66FA3" w:rsidRPr="00A832B8">
        <w:rPr>
          <w:b/>
          <w:sz w:val="28"/>
          <w:szCs w:val="28"/>
        </w:rPr>
        <w:t>г.</w:t>
      </w:r>
      <w:r w:rsidR="00C66FA3" w:rsidRPr="00A832B8">
        <w:rPr>
          <w:sz w:val="28"/>
          <w:szCs w:val="28"/>
        </w:rPr>
        <w:t xml:space="preserve">  </w:t>
      </w:r>
    </w:p>
    <w:p w:rsidR="00C66FA3" w:rsidRPr="00A832B8" w:rsidRDefault="00C66FA3" w:rsidP="001D47D5">
      <w:pPr>
        <w:ind w:firstLine="708"/>
        <w:jc w:val="both"/>
        <w:rPr>
          <w:sz w:val="28"/>
          <w:szCs w:val="28"/>
        </w:rPr>
      </w:pPr>
      <w:r w:rsidRPr="00A832B8">
        <w:rPr>
          <w:sz w:val="28"/>
          <w:szCs w:val="28"/>
        </w:rPr>
        <w:t xml:space="preserve">Иностранный гражданин будет проживать по фактическому месту проживания ( пребывания ) на основании договора аренды </w:t>
      </w:r>
      <w:r w:rsidR="0089430B" w:rsidRPr="00A832B8">
        <w:rPr>
          <w:sz w:val="28"/>
          <w:szCs w:val="28"/>
        </w:rPr>
        <w:t xml:space="preserve">помещения </w:t>
      </w:r>
      <w:r w:rsidRPr="00A832B8">
        <w:rPr>
          <w:sz w:val="28"/>
          <w:szCs w:val="28"/>
        </w:rPr>
        <w:t xml:space="preserve">от </w:t>
      </w:r>
      <w:r w:rsidR="0089430B" w:rsidRPr="00A832B8">
        <w:rPr>
          <w:sz w:val="28"/>
          <w:szCs w:val="28"/>
        </w:rPr>
        <w:t>0</w:t>
      </w:r>
      <w:r w:rsidR="00BC5C29" w:rsidRPr="00A832B8">
        <w:rPr>
          <w:sz w:val="28"/>
          <w:szCs w:val="28"/>
        </w:rPr>
        <w:t>3</w:t>
      </w:r>
      <w:r w:rsidRPr="00A832B8">
        <w:rPr>
          <w:sz w:val="28"/>
          <w:szCs w:val="28"/>
        </w:rPr>
        <w:t>.</w:t>
      </w:r>
      <w:r w:rsidR="002732C3" w:rsidRPr="00A832B8">
        <w:rPr>
          <w:sz w:val="28"/>
          <w:szCs w:val="28"/>
        </w:rPr>
        <w:t>1</w:t>
      </w:r>
      <w:r w:rsidR="00BC5C29" w:rsidRPr="00A832B8">
        <w:rPr>
          <w:sz w:val="28"/>
          <w:szCs w:val="28"/>
        </w:rPr>
        <w:t>1</w:t>
      </w:r>
      <w:r w:rsidRPr="00A832B8">
        <w:rPr>
          <w:sz w:val="28"/>
          <w:szCs w:val="28"/>
        </w:rPr>
        <w:t>.20</w:t>
      </w:r>
      <w:r w:rsidR="002732C3" w:rsidRPr="00A832B8">
        <w:rPr>
          <w:sz w:val="28"/>
          <w:szCs w:val="28"/>
        </w:rPr>
        <w:t>21</w:t>
      </w:r>
      <w:r w:rsidRPr="00A832B8">
        <w:rPr>
          <w:sz w:val="28"/>
          <w:szCs w:val="28"/>
        </w:rPr>
        <w:t xml:space="preserve">г.  с физическим лицом, гражданином РФ </w:t>
      </w:r>
      <w:r w:rsidR="00BC5C29" w:rsidRPr="00A832B8">
        <w:rPr>
          <w:sz w:val="28"/>
          <w:szCs w:val="28"/>
        </w:rPr>
        <w:t>Кравцовой Е.А.</w:t>
      </w:r>
      <w:r w:rsidRPr="00A832B8">
        <w:rPr>
          <w:sz w:val="28"/>
          <w:szCs w:val="28"/>
        </w:rPr>
        <w:t xml:space="preserve"> по адресу: Московская область, Щёлковский район, городской округ Лосино-Петровский, территория Аграрная, ул. Промышленная, дом 23</w:t>
      </w:r>
      <w:r w:rsidR="00BC5C29" w:rsidRPr="00A832B8">
        <w:rPr>
          <w:sz w:val="28"/>
          <w:szCs w:val="28"/>
        </w:rPr>
        <w:t>Б</w:t>
      </w:r>
      <w:r w:rsidRPr="00A832B8">
        <w:rPr>
          <w:sz w:val="28"/>
          <w:szCs w:val="28"/>
        </w:rPr>
        <w:t>, корпус 1.</w:t>
      </w:r>
    </w:p>
    <w:p w:rsidR="000D13B2" w:rsidRPr="00A832B8" w:rsidRDefault="000D13B2" w:rsidP="00C66FA3">
      <w:pPr>
        <w:ind w:firstLine="708"/>
        <w:jc w:val="both"/>
        <w:rPr>
          <w:sz w:val="28"/>
          <w:szCs w:val="28"/>
        </w:rPr>
      </w:pPr>
    </w:p>
    <w:p w:rsidR="000D13B2" w:rsidRPr="00A832B8" w:rsidRDefault="000D13B2" w:rsidP="000D13B2">
      <w:pPr>
        <w:rPr>
          <w:sz w:val="28"/>
          <w:szCs w:val="28"/>
        </w:rPr>
      </w:pPr>
    </w:p>
    <w:p w:rsidR="000D13B2" w:rsidRPr="00A832B8" w:rsidRDefault="000D13B2" w:rsidP="000D13B2">
      <w:pPr>
        <w:rPr>
          <w:sz w:val="28"/>
          <w:szCs w:val="28"/>
        </w:rPr>
      </w:pPr>
    </w:p>
    <w:p w:rsidR="000D13B2" w:rsidRPr="00A832B8" w:rsidRDefault="000D13B2" w:rsidP="000D13B2">
      <w:pPr>
        <w:rPr>
          <w:sz w:val="28"/>
          <w:szCs w:val="28"/>
        </w:rPr>
      </w:pPr>
    </w:p>
    <w:p w:rsidR="000D13B2" w:rsidRPr="00A832B8" w:rsidRDefault="00AA4F66" w:rsidP="000D13B2">
      <w:pPr>
        <w:rPr>
          <w:sz w:val="28"/>
          <w:szCs w:val="28"/>
        </w:rPr>
      </w:pPr>
      <w:r w:rsidRPr="00A832B8">
        <w:rPr>
          <w:sz w:val="28"/>
          <w:szCs w:val="28"/>
        </w:rPr>
        <w:t>Ген.д</w:t>
      </w:r>
      <w:r w:rsidR="000D13B2" w:rsidRPr="00A832B8">
        <w:rPr>
          <w:sz w:val="28"/>
          <w:szCs w:val="28"/>
        </w:rPr>
        <w:t>иректор</w:t>
      </w:r>
    </w:p>
    <w:p w:rsidR="000D13B2" w:rsidRPr="000D13B2" w:rsidRDefault="000D13B2" w:rsidP="000D13B2">
      <w:r w:rsidRPr="00A832B8">
        <w:rPr>
          <w:sz w:val="28"/>
          <w:szCs w:val="28"/>
        </w:rPr>
        <w:t>ООО «</w:t>
      </w:r>
      <w:r w:rsidR="00AA4F66" w:rsidRPr="00A832B8">
        <w:rPr>
          <w:sz w:val="28"/>
          <w:szCs w:val="28"/>
        </w:rPr>
        <w:t>ШВЕЙСИТИ</w:t>
      </w:r>
      <w:r w:rsidRPr="00A832B8">
        <w:rPr>
          <w:sz w:val="28"/>
          <w:szCs w:val="28"/>
        </w:rPr>
        <w:t xml:space="preserve">»                                              </w:t>
      </w:r>
      <w:r w:rsidR="000432AA" w:rsidRPr="00A832B8">
        <w:rPr>
          <w:sz w:val="28"/>
          <w:szCs w:val="28"/>
        </w:rPr>
        <w:t>Ле Ван Тхань</w:t>
      </w:r>
      <w:r w:rsidRPr="000D13B2">
        <w:rPr>
          <w:sz w:val="28"/>
          <w:szCs w:val="28"/>
        </w:rPr>
        <w:t xml:space="preserve">                        </w:t>
      </w:r>
    </w:p>
    <w:p w:rsidR="00E345A4" w:rsidRDefault="00E345A4" w:rsidP="000D13B2">
      <w:pPr>
        <w:ind w:left="5664"/>
      </w:pPr>
    </w:p>
    <w:sectPr w:rsidR="00E345A4" w:rsidSect="005C1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defaultTabStop w:val="708"/>
  <w:characterSpacingControl w:val="doNotCompress"/>
  <w:compat/>
  <w:rsids>
    <w:rsidRoot w:val="002A3045"/>
    <w:rsid w:val="0000360C"/>
    <w:rsid w:val="00003C2A"/>
    <w:rsid w:val="000078CE"/>
    <w:rsid w:val="00021C26"/>
    <w:rsid w:val="00023979"/>
    <w:rsid w:val="000261FE"/>
    <w:rsid w:val="00031AD1"/>
    <w:rsid w:val="00032C02"/>
    <w:rsid w:val="000335D4"/>
    <w:rsid w:val="00041B3C"/>
    <w:rsid w:val="000432AA"/>
    <w:rsid w:val="000447E1"/>
    <w:rsid w:val="00050066"/>
    <w:rsid w:val="0005078A"/>
    <w:rsid w:val="00052B80"/>
    <w:rsid w:val="000540BD"/>
    <w:rsid w:val="00054D12"/>
    <w:rsid w:val="00070F2A"/>
    <w:rsid w:val="0007583E"/>
    <w:rsid w:val="00081BCC"/>
    <w:rsid w:val="00085104"/>
    <w:rsid w:val="000867BC"/>
    <w:rsid w:val="000958FE"/>
    <w:rsid w:val="000A1FB9"/>
    <w:rsid w:val="000A2BC7"/>
    <w:rsid w:val="000A351F"/>
    <w:rsid w:val="000A39AB"/>
    <w:rsid w:val="000B0654"/>
    <w:rsid w:val="000C07D2"/>
    <w:rsid w:val="000D13B2"/>
    <w:rsid w:val="000D5C1B"/>
    <w:rsid w:val="000D73C1"/>
    <w:rsid w:val="000E0DF5"/>
    <w:rsid w:val="000E5AD0"/>
    <w:rsid w:val="000E7D1D"/>
    <w:rsid w:val="000F7CD3"/>
    <w:rsid w:val="00101617"/>
    <w:rsid w:val="00124186"/>
    <w:rsid w:val="001364B0"/>
    <w:rsid w:val="00137357"/>
    <w:rsid w:val="00144B91"/>
    <w:rsid w:val="00145491"/>
    <w:rsid w:val="00152C42"/>
    <w:rsid w:val="00167881"/>
    <w:rsid w:val="00170DDE"/>
    <w:rsid w:val="00171A95"/>
    <w:rsid w:val="00172942"/>
    <w:rsid w:val="00186120"/>
    <w:rsid w:val="001936B4"/>
    <w:rsid w:val="001938D2"/>
    <w:rsid w:val="001A1A65"/>
    <w:rsid w:val="001A24F4"/>
    <w:rsid w:val="001A5950"/>
    <w:rsid w:val="001A7EFA"/>
    <w:rsid w:val="001B56C6"/>
    <w:rsid w:val="001B7C4F"/>
    <w:rsid w:val="001C0551"/>
    <w:rsid w:val="001C2E88"/>
    <w:rsid w:val="001C4FBE"/>
    <w:rsid w:val="001C7219"/>
    <w:rsid w:val="001D418D"/>
    <w:rsid w:val="001D47D5"/>
    <w:rsid w:val="001E0DB2"/>
    <w:rsid w:val="001E3925"/>
    <w:rsid w:val="001E46B6"/>
    <w:rsid w:val="002022F0"/>
    <w:rsid w:val="00211A26"/>
    <w:rsid w:val="00211CD7"/>
    <w:rsid w:val="0021444F"/>
    <w:rsid w:val="0022456C"/>
    <w:rsid w:val="00224670"/>
    <w:rsid w:val="00234B41"/>
    <w:rsid w:val="00237C9A"/>
    <w:rsid w:val="00242641"/>
    <w:rsid w:val="002457DE"/>
    <w:rsid w:val="0024750E"/>
    <w:rsid w:val="00247B48"/>
    <w:rsid w:val="002536F3"/>
    <w:rsid w:val="002571CB"/>
    <w:rsid w:val="00263FED"/>
    <w:rsid w:val="00264460"/>
    <w:rsid w:val="002732C3"/>
    <w:rsid w:val="00274D94"/>
    <w:rsid w:val="00276106"/>
    <w:rsid w:val="00276B21"/>
    <w:rsid w:val="002805A3"/>
    <w:rsid w:val="00281845"/>
    <w:rsid w:val="00281E14"/>
    <w:rsid w:val="002A14DC"/>
    <w:rsid w:val="002A3045"/>
    <w:rsid w:val="002B42E8"/>
    <w:rsid w:val="002B4E76"/>
    <w:rsid w:val="002B628D"/>
    <w:rsid w:val="002D5F62"/>
    <w:rsid w:val="002D78AE"/>
    <w:rsid w:val="002E02C8"/>
    <w:rsid w:val="002E06ED"/>
    <w:rsid w:val="002E0F9B"/>
    <w:rsid w:val="002E681D"/>
    <w:rsid w:val="002F00A7"/>
    <w:rsid w:val="002F203F"/>
    <w:rsid w:val="002F7680"/>
    <w:rsid w:val="00303318"/>
    <w:rsid w:val="00312E47"/>
    <w:rsid w:val="0032197A"/>
    <w:rsid w:val="003238AE"/>
    <w:rsid w:val="00331A5D"/>
    <w:rsid w:val="00341308"/>
    <w:rsid w:val="00347EB7"/>
    <w:rsid w:val="003554B6"/>
    <w:rsid w:val="00362EBC"/>
    <w:rsid w:val="00363F98"/>
    <w:rsid w:val="00364347"/>
    <w:rsid w:val="00371252"/>
    <w:rsid w:val="0038084C"/>
    <w:rsid w:val="00393C6E"/>
    <w:rsid w:val="00393D9F"/>
    <w:rsid w:val="00394085"/>
    <w:rsid w:val="00396B89"/>
    <w:rsid w:val="003A3DF8"/>
    <w:rsid w:val="003B6FF3"/>
    <w:rsid w:val="003C1684"/>
    <w:rsid w:val="003C2A4A"/>
    <w:rsid w:val="003C472F"/>
    <w:rsid w:val="003D2593"/>
    <w:rsid w:val="003E7F79"/>
    <w:rsid w:val="003F649E"/>
    <w:rsid w:val="00402873"/>
    <w:rsid w:val="004043D7"/>
    <w:rsid w:val="00412C8C"/>
    <w:rsid w:val="004147DB"/>
    <w:rsid w:val="00427B10"/>
    <w:rsid w:val="004306C7"/>
    <w:rsid w:val="00437A00"/>
    <w:rsid w:val="00444629"/>
    <w:rsid w:val="0045649A"/>
    <w:rsid w:val="004676C8"/>
    <w:rsid w:val="004726F0"/>
    <w:rsid w:val="00473307"/>
    <w:rsid w:val="00496A82"/>
    <w:rsid w:val="004A35D7"/>
    <w:rsid w:val="004A7A54"/>
    <w:rsid w:val="004B59D1"/>
    <w:rsid w:val="004B70FF"/>
    <w:rsid w:val="004D1A39"/>
    <w:rsid w:val="004E0330"/>
    <w:rsid w:val="004E1954"/>
    <w:rsid w:val="004E321C"/>
    <w:rsid w:val="004F09D2"/>
    <w:rsid w:val="004F691F"/>
    <w:rsid w:val="0050017A"/>
    <w:rsid w:val="00501D45"/>
    <w:rsid w:val="00504513"/>
    <w:rsid w:val="005053C3"/>
    <w:rsid w:val="00511573"/>
    <w:rsid w:val="005124C1"/>
    <w:rsid w:val="005132FD"/>
    <w:rsid w:val="00526506"/>
    <w:rsid w:val="00534984"/>
    <w:rsid w:val="0053527D"/>
    <w:rsid w:val="0053694B"/>
    <w:rsid w:val="0053766C"/>
    <w:rsid w:val="00543788"/>
    <w:rsid w:val="00546EDE"/>
    <w:rsid w:val="00553FA1"/>
    <w:rsid w:val="00555311"/>
    <w:rsid w:val="0055594A"/>
    <w:rsid w:val="00556040"/>
    <w:rsid w:val="00557FCF"/>
    <w:rsid w:val="0056415B"/>
    <w:rsid w:val="00564825"/>
    <w:rsid w:val="005717A8"/>
    <w:rsid w:val="00577687"/>
    <w:rsid w:val="00584623"/>
    <w:rsid w:val="005857E6"/>
    <w:rsid w:val="005907FB"/>
    <w:rsid w:val="00596403"/>
    <w:rsid w:val="005A4919"/>
    <w:rsid w:val="005B414B"/>
    <w:rsid w:val="005B7C4A"/>
    <w:rsid w:val="005C1E24"/>
    <w:rsid w:val="005C2F19"/>
    <w:rsid w:val="005C435A"/>
    <w:rsid w:val="005C598D"/>
    <w:rsid w:val="005D1650"/>
    <w:rsid w:val="005E07BA"/>
    <w:rsid w:val="00601E5C"/>
    <w:rsid w:val="00612A7F"/>
    <w:rsid w:val="00617024"/>
    <w:rsid w:val="00622974"/>
    <w:rsid w:val="00626F9E"/>
    <w:rsid w:val="00632744"/>
    <w:rsid w:val="00635F80"/>
    <w:rsid w:val="00643306"/>
    <w:rsid w:val="006507DA"/>
    <w:rsid w:val="00651007"/>
    <w:rsid w:val="00656140"/>
    <w:rsid w:val="00672640"/>
    <w:rsid w:val="00681F26"/>
    <w:rsid w:val="00682045"/>
    <w:rsid w:val="006875FF"/>
    <w:rsid w:val="00697660"/>
    <w:rsid w:val="006A511A"/>
    <w:rsid w:val="006A7E74"/>
    <w:rsid w:val="006B0E6A"/>
    <w:rsid w:val="006B0F57"/>
    <w:rsid w:val="006B61B8"/>
    <w:rsid w:val="006C00F4"/>
    <w:rsid w:val="006C1916"/>
    <w:rsid w:val="006C1EB9"/>
    <w:rsid w:val="006D23E7"/>
    <w:rsid w:val="006D5138"/>
    <w:rsid w:val="006D527F"/>
    <w:rsid w:val="006E1DC9"/>
    <w:rsid w:val="006E60F4"/>
    <w:rsid w:val="006F1BAD"/>
    <w:rsid w:val="006F3790"/>
    <w:rsid w:val="006F4E24"/>
    <w:rsid w:val="00703499"/>
    <w:rsid w:val="00705792"/>
    <w:rsid w:val="00713E16"/>
    <w:rsid w:val="00723050"/>
    <w:rsid w:val="0073395B"/>
    <w:rsid w:val="00735889"/>
    <w:rsid w:val="007509E0"/>
    <w:rsid w:val="007529BF"/>
    <w:rsid w:val="00752DAD"/>
    <w:rsid w:val="007530F3"/>
    <w:rsid w:val="00753F5E"/>
    <w:rsid w:val="00756D81"/>
    <w:rsid w:val="00762EB4"/>
    <w:rsid w:val="00763CB3"/>
    <w:rsid w:val="007800D1"/>
    <w:rsid w:val="00781BA7"/>
    <w:rsid w:val="00781C10"/>
    <w:rsid w:val="0078580F"/>
    <w:rsid w:val="00790185"/>
    <w:rsid w:val="00793873"/>
    <w:rsid w:val="00794557"/>
    <w:rsid w:val="007A00BF"/>
    <w:rsid w:val="007A3B5E"/>
    <w:rsid w:val="007A4DE2"/>
    <w:rsid w:val="007B3379"/>
    <w:rsid w:val="007B33F1"/>
    <w:rsid w:val="007B4590"/>
    <w:rsid w:val="007B495E"/>
    <w:rsid w:val="007B761C"/>
    <w:rsid w:val="007C039C"/>
    <w:rsid w:val="007C7E57"/>
    <w:rsid w:val="007D0A5A"/>
    <w:rsid w:val="007D108A"/>
    <w:rsid w:val="007D5634"/>
    <w:rsid w:val="007E5960"/>
    <w:rsid w:val="007E5EA7"/>
    <w:rsid w:val="007F43AC"/>
    <w:rsid w:val="00801498"/>
    <w:rsid w:val="00805BDD"/>
    <w:rsid w:val="008172A6"/>
    <w:rsid w:val="00817CB8"/>
    <w:rsid w:val="00820B8D"/>
    <w:rsid w:val="008241A9"/>
    <w:rsid w:val="00827C79"/>
    <w:rsid w:val="00843669"/>
    <w:rsid w:val="008440BE"/>
    <w:rsid w:val="008469BA"/>
    <w:rsid w:val="00855DB3"/>
    <w:rsid w:val="00856D45"/>
    <w:rsid w:val="008716FE"/>
    <w:rsid w:val="008813CE"/>
    <w:rsid w:val="0088401A"/>
    <w:rsid w:val="0089430B"/>
    <w:rsid w:val="008972A6"/>
    <w:rsid w:val="008B24BA"/>
    <w:rsid w:val="008C181C"/>
    <w:rsid w:val="008C721C"/>
    <w:rsid w:val="008C78C5"/>
    <w:rsid w:val="008E1580"/>
    <w:rsid w:val="008E2EA6"/>
    <w:rsid w:val="008F3B09"/>
    <w:rsid w:val="008F423B"/>
    <w:rsid w:val="008F476E"/>
    <w:rsid w:val="008F545A"/>
    <w:rsid w:val="008F5A2F"/>
    <w:rsid w:val="009028F7"/>
    <w:rsid w:val="00907A0B"/>
    <w:rsid w:val="0092285E"/>
    <w:rsid w:val="00924C38"/>
    <w:rsid w:val="00925308"/>
    <w:rsid w:val="00931B89"/>
    <w:rsid w:val="00936C32"/>
    <w:rsid w:val="009372C3"/>
    <w:rsid w:val="00941FD1"/>
    <w:rsid w:val="00950ECB"/>
    <w:rsid w:val="00953722"/>
    <w:rsid w:val="00954BB2"/>
    <w:rsid w:val="00965D9F"/>
    <w:rsid w:val="00975158"/>
    <w:rsid w:val="00990307"/>
    <w:rsid w:val="00990652"/>
    <w:rsid w:val="009935E1"/>
    <w:rsid w:val="00996D76"/>
    <w:rsid w:val="009B5979"/>
    <w:rsid w:val="009B6108"/>
    <w:rsid w:val="009D1955"/>
    <w:rsid w:val="009E6B58"/>
    <w:rsid w:val="009E7685"/>
    <w:rsid w:val="009F1BD0"/>
    <w:rsid w:val="00A000E8"/>
    <w:rsid w:val="00A02B2D"/>
    <w:rsid w:val="00A04F55"/>
    <w:rsid w:val="00A14865"/>
    <w:rsid w:val="00A14AB5"/>
    <w:rsid w:val="00A16BF6"/>
    <w:rsid w:val="00A1710B"/>
    <w:rsid w:val="00A220A7"/>
    <w:rsid w:val="00A22B8B"/>
    <w:rsid w:val="00A25FBD"/>
    <w:rsid w:val="00A268BE"/>
    <w:rsid w:val="00A408BD"/>
    <w:rsid w:val="00A56171"/>
    <w:rsid w:val="00A645A1"/>
    <w:rsid w:val="00A65792"/>
    <w:rsid w:val="00A711F0"/>
    <w:rsid w:val="00A832B8"/>
    <w:rsid w:val="00A8363A"/>
    <w:rsid w:val="00A84961"/>
    <w:rsid w:val="00A9024A"/>
    <w:rsid w:val="00A96B13"/>
    <w:rsid w:val="00AA07D2"/>
    <w:rsid w:val="00AA3D39"/>
    <w:rsid w:val="00AA4F66"/>
    <w:rsid w:val="00AA5C77"/>
    <w:rsid w:val="00AB2F3E"/>
    <w:rsid w:val="00AB3165"/>
    <w:rsid w:val="00AB52CD"/>
    <w:rsid w:val="00AC0B79"/>
    <w:rsid w:val="00AC78AA"/>
    <w:rsid w:val="00AD4C77"/>
    <w:rsid w:val="00AD61C4"/>
    <w:rsid w:val="00AD7A94"/>
    <w:rsid w:val="00AE011B"/>
    <w:rsid w:val="00AE144A"/>
    <w:rsid w:val="00AF1B32"/>
    <w:rsid w:val="00AF28E3"/>
    <w:rsid w:val="00AF2A05"/>
    <w:rsid w:val="00AF4B03"/>
    <w:rsid w:val="00B05722"/>
    <w:rsid w:val="00B130AF"/>
    <w:rsid w:val="00B15F8D"/>
    <w:rsid w:val="00B21065"/>
    <w:rsid w:val="00B2114A"/>
    <w:rsid w:val="00B31596"/>
    <w:rsid w:val="00B34796"/>
    <w:rsid w:val="00B36844"/>
    <w:rsid w:val="00B428FF"/>
    <w:rsid w:val="00B43643"/>
    <w:rsid w:val="00B46730"/>
    <w:rsid w:val="00B46D2D"/>
    <w:rsid w:val="00B47D98"/>
    <w:rsid w:val="00B57519"/>
    <w:rsid w:val="00B623D8"/>
    <w:rsid w:val="00B67AC8"/>
    <w:rsid w:val="00B730AC"/>
    <w:rsid w:val="00B8056A"/>
    <w:rsid w:val="00B83427"/>
    <w:rsid w:val="00B84E68"/>
    <w:rsid w:val="00B85E93"/>
    <w:rsid w:val="00B95CC2"/>
    <w:rsid w:val="00BB0ABA"/>
    <w:rsid w:val="00BB6652"/>
    <w:rsid w:val="00BB7D55"/>
    <w:rsid w:val="00BC0103"/>
    <w:rsid w:val="00BC0695"/>
    <w:rsid w:val="00BC5C29"/>
    <w:rsid w:val="00BD4129"/>
    <w:rsid w:val="00BD483F"/>
    <w:rsid w:val="00C029A1"/>
    <w:rsid w:val="00C04583"/>
    <w:rsid w:val="00C06581"/>
    <w:rsid w:val="00C07E62"/>
    <w:rsid w:val="00C26A22"/>
    <w:rsid w:val="00C30A64"/>
    <w:rsid w:val="00C36D3B"/>
    <w:rsid w:val="00C50062"/>
    <w:rsid w:val="00C5027E"/>
    <w:rsid w:val="00C51A7F"/>
    <w:rsid w:val="00C52DD0"/>
    <w:rsid w:val="00C531E1"/>
    <w:rsid w:val="00C66FA3"/>
    <w:rsid w:val="00C72DDA"/>
    <w:rsid w:val="00C75909"/>
    <w:rsid w:val="00C762D3"/>
    <w:rsid w:val="00C778BD"/>
    <w:rsid w:val="00C862CE"/>
    <w:rsid w:val="00C87E29"/>
    <w:rsid w:val="00C92D00"/>
    <w:rsid w:val="00C976FC"/>
    <w:rsid w:val="00CA6AC9"/>
    <w:rsid w:val="00CB1BD1"/>
    <w:rsid w:val="00CB5133"/>
    <w:rsid w:val="00CC20BD"/>
    <w:rsid w:val="00CC3AC2"/>
    <w:rsid w:val="00CD00FF"/>
    <w:rsid w:val="00CD01D1"/>
    <w:rsid w:val="00CD1F4D"/>
    <w:rsid w:val="00CD532C"/>
    <w:rsid w:val="00CD784E"/>
    <w:rsid w:val="00CE0297"/>
    <w:rsid w:val="00CE02A8"/>
    <w:rsid w:val="00CE2DCE"/>
    <w:rsid w:val="00CE3841"/>
    <w:rsid w:val="00CF44E9"/>
    <w:rsid w:val="00CF5221"/>
    <w:rsid w:val="00CF5864"/>
    <w:rsid w:val="00D00E7E"/>
    <w:rsid w:val="00D04BBD"/>
    <w:rsid w:val="00D10EA0"/>
    <w:rsid w:val="00D11EBC"/>
    <w:rsid w:val="00D16400"/>
    <w:rsid w:val="00D2452A"/>
    <w:rsid w:val="00D33F10"/>
    <w:rsid w:val="00D4444A"/>
    <w:rsid w:val="00D52CB2"/>
    <w:rsid w:val="00D55371"/>
    <w:rsid w:val="00D6588D"/>
    <w:rsid w:val="00D74FA3"/>
    <w:rsid w:val="00D8013F"/>
    <w:rsid w:val="00D8178E"/>
    <w:rsid w:val="00D81FA7"/>
    <w:rsid w:val="00D831A4"/>
    <w:rsid w:val="00D90341"/>
    <w:rsid w:val="00D9254A"/>
    <w:rsid w:val="00DC1B50"/>
    <w:rsid w:val="00DC5057"/>
    <w:rsid w:val="00DD0D57"/>
    <w:rsid w:val="00DE2FDF"/>
    <w:rsid w:val="00DF1F11"/>
    <w:rsid w:val="00DF27B3"/>
    <w:rsid w:val="00E065DD"/>
    <w:rsid w:val="00E11927"/>
    <w:rsid w:val="00E15A72"/>
    <w:rsid w:val="00E20205"/>
    <w:rsid w:val="00E301F0"/>
    <w:rsid w:val="00E32904"/>
    <w:rsid w:val="00E32CFF"/>
    <w:rsid w:val="00E345A4"/>
    <w:rsid w:val="00E34C63"/>
    <w:rsid w:val="00E42194"/>
    <w:rsid w:val="00E4750C"/>
    <w:rsid w:val="00E57DCB"/>
    <w:rsid w:val="00E768A9"/>
    <w:rsid w:val="00E81B5F"/>
    <w:rsid w:val="00E94B78"/>
    <w:rsid w:val="00EA7C60"/>
    <w:rsid w:val="00EB1537"/>
    <w:rsid w:val="00EB3443"/>
    <w:rsid w:val="00EB6EDB"/>
    <w:rsid w:val="00EC0E40"/>
    <w:rsid w:val="00EC0F27"/>
    <w:rsid w:val="00EC27C5"/>
    <w:rsid w:val="00EC5498"/>
    <w:rsid w:val="00ED258B"/>
    <w:rsid w:val="00EE17F0"/>
    <w:rsid w:val="00EE348F"/>
    <w:rsid w:val="00EF1E39"/>
    <w:rsid w:val="00EF2D29"/>
    <w:rsid w:val="00EF3322"/>
    <w:rsid w:val="00F00FFD"/>
    <w:rsid w:val="00F1037F"/>
    <w:rsid w:val="00F12B58"/>
    <w:rsid w:val="00F14066"/>
    <w:rsid w:val="00F16A94"/>
    <w:rsid w:val="00F24704"/>
    <w:rsid w:val="00F27DB8"/>
    <w:rsid w:val="00F36186"/>
    <w:rsid w:val="00F4710B"/>
    <w:rsid w:val="00F531C5"/>
    <w:rsid w:val="00F60F60"/>
    <w:rsid w:val="00F7401E"/>
    <w:rsid w:val="00F75693"/>
    <w:rsid w:val="00F81D5A"/>
    <w:rsid w:val="00F90063"/>
    <w:rsid w:val="00F91921"/>
    <w:rsid w:val="00F93197"/>
    <w:rsid w:val="00F93F58"/>
    <w:rsid w:val="00F945C2"/>
    <w:rsid w:val="00FB0CC7"/>
    <w:rsid w:val="00FB4A1F"/>
    <w:rsid w:val="00FB5A6C"/>
    <w:rsid w:val="00FC1EFD"/>
    <w:rsid w:val="00FD2CE3"/>
    <w:rsid w:val="00FE6CDD"/>
    <w:rsid w:val="00FE7DDA"/>
    <w:rsid w:val="00FF04B3"/>
    <w:rsid w:val="00FF2A7D"/>
    <w:rsid w:val="00FF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C3AC2"/>
    <w:pPr>
      <w:keepNext/>
      <w:jc w:val="center"/>
      <w:outlineLvl w:val="0"/>
    </w:pPr>
    <w:rPr>
      <w:rFonts w:ascii="Bookman Old Style" w:eastAsia="Arial Unicode MS" w:hAnsi="Bookman Old Style" w:cs="Arial Unicode MS"/>
      <w:b/>
      <w:bCs/>
      <w:i/>
      <w:iCs/>
      <w:sz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3AC2"/>
    <w:rPr>
      <w:rFonts w:ascii="Bookman Old Style" w:eastAsia="Arial Unicode MS" w:hAnsi="Bookman Old Style" w:cs="Arial Unicode MS"/>
      <w:b/>
      <w:bCs/>
      <w:i/>
      <w:iCs/>
      <w:sz w:val="32"/>
      <w:szCs w:val="24"/>
      <w:u w:val="single"/>
      <w:lang w:eastAsia="ru-RU"/>
    </w:rPr>
  </w:style>
  <w:style w:type="character" w:styleId="a3">
    <w:name w:val="Hyperlink"/>
    <w:basedOn w:val="a0"/>
    <w:semiHidden/>
    <w:rsid w:val="00CC3AC2"/>
    <w:rPr>
      <w:color w:val="0000FF"/>
      <w:u w:val="single"/>
    </w:rPr>
  </w:style>
  <w:style w:type="paragraph" w:styleId="a4">
    <w:name w:val="No Spacing"/>
    <w:uiPriority w:val="1"/>
    <w:qFormat/>
    <w:rsid w:val="00412C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KaRD\Desktop\DocGenerate\Templates\Anketa_na_registracity_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Anketa_na_registracity_3</Template>
  <TotalTime>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AluKaRD</dc:creator>
  <cp:lastModifiedBy>JZ</cp:lastModifiedBy>
  <cp:revision>9</cp:revision>
  <cp:lastPrinted>2022-07-18T01:19:00Z</cp:lastPrinted>
  <dcterms:created xsi:type="dcterms:W3CDTF">2023-04-28T14:13:00Z</dcterms:created>
  <dcterms:modified xsi:type="dcterms:W3CDTF">2023-05-09T17:13:00Z</dcterms:modified>
</cp:coreProperties>
</file>